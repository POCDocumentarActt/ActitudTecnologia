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343B9" w14:textId="77777777" w:rsidR="00A714A6" w:rsidRDefault="00F064C4" w:rsidP="00F064C4">
      <w:pPr>
        <w:tabs>
          <w:tab w:val="left" w:pos="6945"/>
        </w:tabs>
      </w:pPr>
      <w:r>
        <w:tab/>
      </w:r>
    </w:p>
    <w:p w14:paraId="65F9FAFA" w14:textId="77777777" w:rsidR="00A714A6" w:rsidRDefault="00A714A6" w:rsidP="00A714A6"/>
    <w:p w14:paraId="421E42CE" w14:textId="77777777" w:rsidR="00A714A6" w:rsidRDefault="00D31A5E" w:rsidP="00D31A5E">
      <w:pPr>
        <w:tabs>
          <w:tab w:val="left" w:pos="2865"/>
        </w:tabs>
      </w:pPr>
      <w:r>
        <w:tab/>
      </w:r>
    </w:p>
    <w:p w14:paraId="1DF5A797" w14:textId="77777777" w:rsidR="00152441" w:rsidRDefault="00152441" w:rsidP="00A714A6"/>
    <w:p w14:paraId="742AFBA8" w14:textId="77777777" w:rsidR="00783342" w:rsidRDefault="00783342" w:rsidP="00121ED8">
      <w:pPr>
        <w:jc w:val="center"/>
        <w:rPr>
          <w:b/>
          <w:sz w:val="44"/>
          <w:szCs w:val="44"/>
        </w:rPr>
      </w:pPr>
    </w:p>
    <w:p w14:paraId="300557E4" w14:textId="77777777" w:rsidR="00A714A6" w:rsidRDefault="00AC00FD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  <w:r>
        <w:rPr>
          <w:noProof/>
          <w:sz w:val="24"/>
        </w:rPr>
        <w:drawing>
          <wp:anchor distT="0" distB="0" distL="114300" distR="114300" simplePos="0" relativeHeight="251656704" behindDoc="1" locked="0" layoutInCell="1" allowOverlap="1" wp14:anchorId="6A91012E" wp14:editId="2F74A35B">
            <wp:simplePos x="0" y="0"/>
            <wp:positionH relativeFrom="column">
              <wp:posOffset>-1908810</wp:posOffset>
            </wp:positionH>
            <wp:positionV relativeFrom="margin">
              <wp:posOffset>1450340</wp:posOffset>
            </wp:positionV>
            <wp:extent cx="10363200" cy="4429125"/>
            <wp:effectExtent l="0" t="0" r="0" b="9525"/>
            <wp:wrapNone/>
            <wp:docPr id="1" name="0 Imagen" descr="Fondo_presen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presentacion.png"/>
                    <pic:cNvPicPr/>
                  </pic:nvPicPr>
                  <pic:blipFill>
                    <a:blip r:embed="rId8" cstate="print"/>
                    <a:srcRect t="23279" b="2079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09830B" w14:textId="77777777" w:rsidR="00882443" w:rsidRDefault="00882443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</w:p>
    <w:p w14:paraId="7FF52631" w14:textId="77777777" w:rsidR="00882443" w:rsidRDefault="0084650F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  <w:r w:rsidRPr="00CD64C2">
        <w:rPr>
          <w:noProof/>
        </w:rPr>
        <w:drawing>
          <wp:anchor distT="0" distB="0" distL="114300" distR="114300" simplePos="0" relativeHeight="251658752" behindDoc="0" locked="0" layoutInCell="1" allowOverlap="1" wp14:anchorId="5A68E741" wp14:editId="28AB99E6">
            <wp:simplePos x="0" y="0"/>
            <wp:positionH relativeFrom="margin">
              <wp:posOffset>1339215</wp:posOffset>
            </wp:positionH>
            <wp:positionV relativeFrom="paragraph">
              <wp:posOffset>210185</wp:posOffset>
            </wp:positionV>
            <wp:extent cx="3493770" cy="2306320"/>
            <wp:effectExtent l="0" t="0" r="0" b="0"/>
            <wp:wrapNone/>
            <wp:docPr id="10" name="1 Imagen" descr="ACTITUD Tecnolog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TUD Tecnologia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26E6" w14:textId="77777777" w:rsidR="0084650F" w:rsidRDefault="0084650F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</w:p>
    <w:p w14:paraId="452C448F" w14:textId="77777777" w:rsidR="0084650F" w:rsidRDefault="0084650F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</w:p>
    <w:p w14:paraId="4E4EF74B" w14:textId="77777777" w:rsidR="0084650F" w:rsidRDefault="0084650F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</w:p>
    <w:p w14:paraId="4671CDD0" w14:textId="77777777" w:rsidR="0084650F" w:rsidRDefault="0084650F" w:rsidP="00A714A6">
      <w:pPr>
        <w:tabs>
          <w:tab w:val="left" w:pos="2077"/>
          <w:tab w:val="center" w:pos="4419"/>
        </w:tabs>
        <w:jc w:val="center"/>
        <w:rPr>
          <w:b/>
          <w:sz w:val="48"/>
          <w:szCs w:val="48"/>
        </w:rPr>
      </w:pPr>
    </w:p>
    <w:p w14:paraId="42C7348C" w14:textId="77777777" w:rsidR="00745A02" w:rsidRDefault="00745A02" w:rsidP="00745A02">
      <w:pPr>
        <w:jc w:val="center"/>
        <w:rPr>
          <w:b/>
          <w:sz w:val="48"/>
          <w:szCs w:val="48"/>
        </w:rPr>
      </w:pPr>
    </w:p>
    <w:p w14:paraId="6F37B879" w14:textId="77777777" w:rsidR="00745A02" w:rsidRDefault="00745A02" w:rsidP="00745A02">
      <w:pPr>
        <w:jc w:val="center"/>
        <w:rPr>
          <w:b/>
          <w:sz w:val="48"/>
          <w:szCs w:val="48"/>
        </w:rPr>
      </w:pPr>
    </w:p>
    <w:p w14:paraId="2C4D6A49" w14:textId="77777777" w:rsidR="00A45DDA" w:rsidRDefault="00882443" w:rsidP="00745A02">
      <w:pPr>
        <w:jc w:val="center"/>
        <w:rPr>
          <w:b/>
          <w:sz w:val="48"/>
          <w:szCs w:val="48"/>
        </w:rPr>
      </w:pPr>
      <w:r w:rsidRPr="006A1FEB">
        <w:rPr>
          <w:b/>
          <w:sz w:val="44"/>
          <w:szCs w:val="44"/>
        </w:rPr>
        <w:t>A</w:t>
      </w:r>
      <w:r w:rsidR="00F20479" w:rsidRPr="006A1FEB">
        <w:rPr>
          <w:b/>
          <w:sz w:val="44"/>
          <w:szCs w:val="44"/>
        </w:rPr>
        <w:t>nálisis</w:t>
      </w:r>
      <w:r w:rsidR="0079665C" w:rsidRPr="006A1FEB">
        <w:rPr>
          <w:b/>
          <w:sz w:val="44"/>
          <w:szCs w:val="44"/>
        </w:rPr>
        <w:t xml:space="preserve"> </w:t>
      </w:r>
      <w:r w:rsidR="000961E8" w:rsidRPr="006A1FEB">
        <w:rPr>
          <w:b/>
          <w:sz w:val="44"/>
          <w:szCs w:val="44"/>
        </w:rPr>
        <w:t>–</w:t>
      </w:r>
      <w:r w:rsidR="00F20479" w:rsidRPr="006A1FEB">
        <w:rPr>
          <w:b/>
          <w:sz w:val="44"/>
          <w:szCs w:val="44"/>
        </w:rPr>
        <w:t xml:space="preserve"> Diseño</w:t>
      </w:r>
    </w:p>
    <w:p w14:paraId="086D6567" w14:textId="3D07D400" w:rsidR="00745A02" w:rsidRDefault="00A45DDA" w:rsidP="00745A02">
      <w:pPr>
        <w:jc w:val="center"/>
        <w:rPr>
          <w:b/>
          <w:color w:val="C00000"/>
          <w:sz w:val="32"/>
          <w:szCs w:val="32"/>
        </w:rPr>
      </w:pPr>
      <w:r w:rsidRPr="00F97058">
        <w:rPr>
          <w:b/>
          <w:bCs/>
          <w:sz w:val="32"/>
          <w:szCs w:val="32"/>
          <w:highlight w:val="yellow"/>
        </w:rPr>
        <w:t>P</w:t>
      </w:r>
      <w:r w:rsidR="00F97058" w:rsidRPr="00F97058">
        <w:rPr>
          <w:b/>
          <w:bCs/>
          <w:sz w:val="32"/>
          <w:szCs w:val="32"/>
          <w:highlight w:val="yellow"/>
        </w:rPr>
        <w:t>0000</w:t>
      </w:r>
      <w:r w:rsidRPr="00F97058">
        <w:rPr>
          <w:b/>
          <w:bCs/>
          <w:sz w:val="32"/>
          <w:szCs w:val="32"/>
          <w:highlight w:val="yellow"/>
        </w:rPr>
        <w:t xml:space="preserve"> – </w:t>
      </w:r>
      <w:r w:rsidR="00F97058" w:rsidRPr="00F97058">
        <w:rPr>
          <w:b/>
          <w:sz w:val="32"/>
          <w:szCs w:val="32"/>
          <w:highlight w:val="yellow"/>
        </w:rPr>
        <w:t>xxxxxxx</w:t>
      </w:r>
    </w:p>
    <w:p w14:paraId="4C092A61" w14:textId="7B795C39" w:rsidR="00A94E89" w:rsidRPr="006A1FEB" w:rsidRDefault="00F97058" w:rsidP="00A714A6">
      <w:pPr>
        <w:tabs>
          <w:tab w:val="left" w:pos="2077"/>
          <w:tab w:val="center" w:pos="4419"/>
        </w:tabs>
        <w:jc w:val="center"/>
        <w:rPr>
          <w:b/>
          <w:sz w:val="28"/>
          <w:szCs w:val="28"/>
        </w:rPr>
      </w:pPr>
      <w:r w:rsidRPr="00F97058">
        <w:rPr>
          <w:b/>
          <w:sz w:val="28"/>
          <w:szCs w:val="28"/>
          <w:highlight w:val="yellow"/>
        </w:rPr>
        <w:t>dd</w:t>
      </w:r>
      <w:r w:rsidR="002E4B9B" w:rsidRPr="00F97058">
        <w:rPr>
          <w:b/>
          <w:sz w:val="28"/>
          <w:szCs w:val="28"/>
          <w:highlight w:val="yellow"/>
        </w:rPr>
        <w:t>-</w:t>
      </w:r>
      <w:r w:rsidRPr="00F97058">
        <w:rPr>
          <w:b/>
          <w:sz w:val="28"/>
          <w:szCs w:val="28"/>
          <w:highlight w:val="yellow"/>
        </w:rPr>
        <w:t>mm</w:t>
      </w:r>
      <w:r w:rsidR="00A94E89" w:rsidRPr="00F97058">
        <w:rPr>
          <w:b/>
          <w:sz w:val="28"/>
          <w:szCs w:val="28"/>
          <w:highlight w:val="yellow"/>
        </w:rPr>
        <w:t>-</w:t>
      </w:r>
      <w:r w:rsidRPr="00F97058">
        <w:rPr>
          <w:b/>
          <w:sz w:val="28"/>
          <w:szCs w:val="28"/>
          <w:highlight w:val="yellow"/>
        </w:rPr>
        <w:t>aaaa</w:t>
      </w:r>
      <w:r w:rsidR="00745A02" w:rsidRPr="006A1FEB">
        <w:rPr>
          <w:b/>
          <w:sz w:val="28"/>
          <w:szCs w:val="28"/>
        </w:rPr>
        <w:t xml:space="preserve"> versión </w:t>
      </w:r>
      <w:r w:rsidRPr="00F97058">
        <w:rPr>
          <w:b/>
          <w:sz w:val="28"/>
          <w:szCs w:val="28"/>
          <w:highlight w:val="yellow"/>
        </w:rPr>
        <w:t>1</w:t>
      </w:r>
      <w:r w:rsidR="00745A02" w:rsidRPr="00F97058">
        <w:rPr>
          <w:b/>
          <w:sz w:val="28"/>
          <w:szCs w:val="28"/>
          <w:highlight w:val="yellow"/>
        </w:rPr>
        <w:t>.0</w:t>
      </w:r>
    </w:p>
    <w:p w14:paraId="52B7B8A0" w14:textId="77777777" w:rsidR="00882443" w:rsidRPr="008C64E1" w:rsidRDefault="00882443" w:rsidP="00A714A6">
      <w:pPr>
        <w:tabs>
          <w:tab w:val="left" w:pos="2077"/>
          <w:tab w:val="center" w:pos="4419"/>
        </w:tabs>
        <w:jc w:val="center"/>
        <w:rPr>
          <w:b/>
          <w:sz w:val="34"/>
          <w:szCs w:val="34"/>
        </w:rPr>
      </w:pPr>
    </w:p>
    <w:p w14:paraId="6D32B5B4" w14:textId="77777777" w:rsidR="00A714A6" w:rsidRDefault="00A714A6" w:rsidP="00A714A6"/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95DC6" w14:paraId="2E652D4A" w14:textId="77777777">
        <w:tc>
          <w:tcPr>
            <w:tcW w:w="8820" w:type="dxa"/>
            <w:shd w:val="clear" w:color="auto" w:fill="auto"/>
          </w:tcPr>
          <w:p w14:paraId="4D71A397" w14:textId="77777777" w:rsidR="00B84190" w:rsidRDefault="00B84190" w:rsidP="00B84190">
            <w:pPr>
              <w:jc w:val="center"/>
              <w:rPr>
                <w:rFonts w:asciiTheme="minorHAnsi" w:eastAsia="Arial Unicode MS" w:hAnsiTheme="minorHAnsi"/>
                <w:b/>
                <w:lang w:val="es-MX"/>
              </w:rPr>
            </w:pPr>
          </w:p>
          <w:p w14:paraId="1B9DB299" w14:textId="77777777" w:rsidR="00B84190" w:rsidRPr="00B84190" w:rsidRDefault="00B84190" w:rsidP="00B84190">
            <w:pPr>
              <w:jc w:val="center"/>
              <w:rPr>
                <w:rFonts w:asciiTheme="minorHAnsi" w:eastAsia="Arial Unicode MS" w:hAnsiTheme="minorHAnsi"/>
                <w:b/>
                <w:lang w:val="es-MX"/>
              </w:rPr>
            </w:pPr>
            <w:r w:rsidRPr="00B84190">
              <w:rPr>
                <w:rFonts w:asciiTheme="minorHAnsi" w:eastAsia="Arial Unicode MS" w:hAnsiTheme="minorHAnsi"/>
                <w:b/>
                <w:lang w:val="es-MX"/>
              </w:rPr>
              <w:t>Cláusula de Confidencialidad</w:t>
            </w:r>
          </w:p>
          <w:p w14:paraId="0BD949CA" w14:textId="77777777" w:rsidR="00B84190" w:rsidRDefault="00B84190" w:rsidP="00B84190">
            <w:pPr>
              <w:rPr>
                <w:rFonts w:asciiTheme="minorHAnsi" w:eastAsia="Arial Unicode MS" w:hAnsiTheme="minorHAnsi"/>
                <w:lang w:val="es-MX"/>
              </w:rPr>
            </w:pPr>
          </w:p>
          <w:p w14:paraId="29F07252" w14:textId="7CA86A77" w:rsidR="00B84190" w:rsidRPr="00664AC3" w:rsidRDefault="00B84190" w:rsidP="00B84190">
            <w:pPr>
              <w:rPr>
                <w:rFonts w:asciiTheme="minorHAnsi" w:eastAsia="Arial Unicode MS" w:hAnsiTheme="minorHAnsi"/>
                <w:lang w:val="es-MX"/>
              </w:rPr>
            </w:pPr>
            <w:r w:rsidRPr="00664AC3">
              <w:rPr>
                <w:rFonts w:asciiTheme="minorHAnsi" w:eastAsia="Arial Unicode MS" w:hAnsiTheme="minorHAnsi"/>
                <w:lang w:val="es-MX"/>
              </w:rPr>
              <w:t xml:space="preserve">La información contenida en este documento es propiedad de </w:t>
            </w:r>
            <w:r w:rsidR="00664AC3" w:rsidRPr="00664AC3">
              <w:rPr>
                <w:rFonts w:asciiTheme="minorHAnsi" w:eastAsia="Arial Unicode MS" w:hAnsiTheme="minorHAnsi"/>
                <w:b/>
                <w:lang w:val="es-MX"/>
              </w:rPr>
              <w:t>Actitud Tecnología Spa</w:t>
            </w:r>
            <w:r w:rsidRPr="00664AC3">
              <w:rPr>
                <w:rFonts w:asciiTheme="minorHAnsi" w:eastAsia="Arial Unicode MS" w:hAnsiTheme="minorHAnsi"/>
                <w:lang w:val="es-MX"/>
              </w:rPr>
              <w:t xml:space="preserve"> y ha sido preparada para uso único y exclusivo de </w:t>
            </w:r>
            <w:r w:rsidR="00F97058" w:rsidRPr="00F97058">
              <w:rPr>
                <w:rFonts w:asciiTheme="minorHAnsi" w:eastAsia="Arial Unicode MS" w:hAnsiTheme="minorHAnsi"/>
                <w:b/>
                <w:bCs/>
                <w:highlight w:val="yellow"/>
                <w:lang w:val="es-MX"/>
              </w:rPr>
              <w:t>Nombre Empresa Cliente</w:t>
            </w:r>
            <w:r w:rsidRPr="00664AC3">
              <w:rPr>
                <w:rFonts w:asciiTheme="minorHAnsi" w:eastAsia="Arial Unicode MS" w:hAnsiTheme="minorHAnsi"/>
                <w:lang w:val="es-MX"/>
              </w:rPr>
              <w:t xml:space="preserve">, en el contexto de la propuesta: </w:t>
            </w:r>
          </w:p>
          <w:p w14:paraId="085E8683" w14:textId="77777777" w:rsidR="00B84190" w:rsidRPr="00664AC3" w:rsidRDefault="00B84190" w:rsidP="00B84190">
            <w:pPr>
              <w:rPr>
                <w:rFonts w:asciiTheme="minorHAnsi" w:eastAsia="Arial Unicode MS" w:hAnsiTheme="minorHAnsi"/>
                <w:b/>
              </w:rPr>
            </w:pPr>
          </w:p>
          <w:p w14:paraId="2D5B1773" w14:textId="4A933554" w:rsidR="00B84190" w:rsidRPr="00664AC3" w:rsidRDefault="00B84190" w:rsidP="00B84190">
            <w:pPr>
              <w:pStyle w:val="Sangradetextonormal"/>
              <w:spacing w:after="0"/>
              <w:ind w:left="360"/>
              <w:jc w:val="center"/>
              <w:rPr>
                <w:rFonts w:asciiTheme="minorHAnsi" w:hAnsiTheme="minorHAnsi"/>
                <w:b/>
                <w:szCs w:val="22"/>
              </w:rPr>
            </w:pPr>
            <w:r w:rsidRPr="00664AC3">
              <w:rPr>
                <w:rFonts w:asciiTheme="minorHAnsi" w:eastAsia="Arial Unicode MS" w:hAnsiTheme="minorHAnsi"/>
                <w:b/>
              </w:rPr>
              <w:t>“</w:t>
            </w:r>
            <w:r w:rsidR="00A45DDA" w:rsidRPr="00F97058">
              <w:rPr>
                <w:rFonts w:asciiTheme="minorHAnsi" w:eastAsia="Arial Unicode MS" w:hAnsiTheme="minorHAnsi"/>
                <w:b/>
                <w:bCs/>
                <w:highlight w:val="yellow"/>
              </w:rPr>
              <w:t>P</w:t>
            </w:r>
            <w:r w:rsidR="00F97058" w:rsidRPr="00F97058">
              <w:rPr>
                <w:rFonts w:asciiTheme="minorHAnsi" w:eastAsia="Arial Unicode MS" w:hAnsiTheme="minorHAnsi"/>
                <w:b/>
                <w:bCs/>
                <w:highlight w:val="yellow"/>
              </w:rPr>
              <w:t>0000</w:t>
            </w:r>
            <w:r w:rsidR="00A45DDA" w:rsidRPr="00F97058">
              <w:rPr>
                <w:rFonts w:asciiTheme="minorHAnsi" w:eastAsia="Arial Unicode MS" w:hAnsiTheme="minorHAnsi"/>
                <w:b/>
                <w:bCs/>
                <w:highlight w:val="yellow"/>
              </w:rPr>
              <w:t xml:space="preserve"> – </w:t>
            </w:r>
            <w:r w:rsidR="00F97058" w:rsidRPr="00F97058">
              <w:rPr>
                <w:rFonts w:asciiTheme="minorHAnsi" w:eastAsia="Arial Unicode MS" w:hAnsiTheme="minorHAnsi"/>
                <w:b/>
                <w:highlight w:val="yellow"/>
              </w:rPr>
              <w:t>xxxxxxxxxxx</w:t>
            </w:r>
            <w:r w:rsidRPr="00664AC3">
              <w:rPr>
                <w:rFonts w:asciiTheme="minorHAnsi" w:eastAsia="Arial Unicode MS" w:hAnsiTheme="minorHAnsi"/>
                <w:b/>
                <w:szCs w:val="22"/>
              </w:rPr>
              <w:t>”</w:t>
            </w:r>
          </w:p>
          <w:p w14:paraId="1A9F51AC" w14:textId="77777777" w:rsidR="00B84190" w:rsidRPr="00745A02" w:rsidRDefault="00B84190" w:rsidP="00B84190">
            <w:pPr>
              <w:rPr>
                <w:rFonts w:asciiTheme="minorHAnsi" w:eastAsia="Arial Unicode MS" w:hAnsiTheme="minorHAnsi"/>
              </w:rPr>
            </w:pPr>
          </w:p>
          <w:p w14:paraId="6D0D047B" w14:textId="77777777" w:rsidR="00B84190" w:rsidRPr="00664AC3" w:rsidRDefault="00B84190" w:rsidP="00B84190">
            <w:pPr>
              <w:rPr>
                <w:rFonts w:asciiTheme="minorHAnsi" w:eastAsia="Arial Unicode MS" w:hAnsiTheme="minorHAnsi"/>
                <w:lang w:val="es-MX"/>
              </w:rPr>
            </w:pPr>
            <w:r w:rsidRPr="00664AC3">
              <w:rPr>
                <w:rFonts w:asciiTheme="minorHAnsi" w:eastAsia="Arial Unicode MS" w:hAnsiTheme="minorHAnsi"/>
                <w:lang w:val="es-MX"/>
              </w:rPr>
              <w:t xml:space="preserve">En virtud de esta cláusula, toda la información contenida en este documento debe ser tratada en carácter de </w:t>
            </w:r>
            <w:r w:rsidRPr="00664AC3">
              <w:rPr>
                <w:rFonts w:asciiTheme="minorHAnsi" w:eastAsia="Arial Unicode MS" w:hAnsiTheme="minorHAnsi"/>
                <w:b/>
                <w:lang w:val="es-MX"/>
              </w:rPr>
              <w:t>CONFIDENCIAL</w:t>
            </w:r>
            <w:r w:rsidRPr="00664AC3">
              <w:rPr>
                <w:rFonts w:asciiTheme="minorHAnsi" w:eastAsia="Arial Unicode MS" w:hAnsiTheme="minorHAnsi"/>
                <w:lang w:val="es-MX"/>
              </w:rPr>
              <w:t>.</w:t>
            </w:r>
          </w:p>
          <w:p w14:paraId="2771CA16" w14:textId="77777777" w:rsidR="00B84190" w:rsidRPr="00664AC3" w:rsidRDefault="00B84190" w:rsidP="00B84190">
            <w:pPr>
              <w:jc w:val="center"/>
              <w:rPr>
                <w:rFonts w:asciiTheme="minorHAnsi" w:eastAsia="Arial Unicode MS" w:hAnsiTheme="minorHAnsi"/>
                <w:lang w:val="es-MX"/>
              </w:rPr>
            </w:pPr>
          </w:p>
          <w:p w14:paraId="53627AF1" w14:textId="77777777" w:rsidR="00B84190" w:rsidRPr="00B84190" w:rsidRDefault="00B84190" w:rsidP="00B84190">
            <w:pPr>
              <w:rPr>
                <w:rFonts w:asciiTheme="minorHAnsi" w:eastAsia="Arial Unicode MS" w:hAnsiTheme="minorHAnsi"/>
                <w:lang w:val="es-MX"/>
              </w:rPr>
            </w:pPr>
            <w:r w:rsidRPr="00664AC3">
              <w:rPr>
                <w:rFonts w:asciiTheme="minorHAnsi" w:eastAsia="Arial Unicode MS" w:hAnsiTheme="minorHAnsi"/>
                <w:lang w:val="es-MX"/>
              </w:rPr>
              <w:t xml:space="preserve">La copia, distribución o divulgación a personas naturales o entidades, no puede ser realizada sin autorización explícita de </w:t>
            </w:r>
            <w:r w:rsidR="00664AC3" w:rsidRPr="00E02364">
              <w:rPr>
                <w:rFonts w:asciiTheme="minorHAnsi" w:eastAsia="Arial Unicode MS" w:hAnsiTheme="minorHAnsi"/>
                <w:b/>
                <w:lang w:val="es-MX"/>
              </w:rPr>
              <w:t>Actitud Tecnología Spa</w:t>
            </w:r>
            <w:r w:rsidR="00E81441">
              <w:rPr>
                <w:rFonts w:asciiTheme="minorHAnsi" w:eastAsia="Arial Unicode MS" w:hAnsiTheme="minorHAnsi"/>
                <w:lang w:val="es-MX"/>
              </w:rPr>
              <w:t>.</w:t>
            </w:r>
          </w:p>
          <w:p w14:paraId="04135E4C" w14:textId="77777777" w:rsidR="00195DC6" w:rsidRPr="00972574" w:rsidRDefault="00195DC6" w:rsidP="00B84190">
            <w:pPr>
              <w:rPr>
                <w:rFonts w:eastAsia="Arial Unicode MS"/>
                <w:lang w:val="es-MX"/>
              </w:rPr>
            </w:pPr>
          </w:p>
          <w:p w14:paraId="76154EEA" w14:textId="77777777" w:rsidR="00195DC6" w:rsidRPr="00972574" w:rsidRDefault="00195DC6" w:rsidP="004E6554">
            <w:pPr>
              <w:rPr>
                <w:rFonts w:eastAsia="Arial Unicode MS"/>
                <w:lang w:val="es-MX"/>
              </w:rPr>
            </w:pPr>
          </w:p>
          <w:p w14:paraId="2A8167E3" w14:textId="06C45287" w:rsidR="00195DC6" w:rsidRPr="004725BD" w:rsidRDefault="00195DC6" w:rsidP="004E6554">
            <w:pPr>
              <w:jc w:val="center"/>
            </w:pPr>
          </w:p>
          <w:p w14:paraId="417B3320" w14:textId="77777777" w:rsidR="00195DC6" w:rsidRDefault="00195DC6" w:rsidP="004E6554"/>
        </w:tc>
      </w:tr>
    </w:tbl>
    <w:p w14:paraId="7A87417A" w14:textId="77777777" w:rsidR="00195DC6" w:rsidRDefault="00195DC6" w:rsidP="00195DC6"/>
    <w:p w14:paraId="31E7DE1B" w14:textId="77777777" w:rsidR="00A83FD9" w:rsidRDefault="00A83FD9"/>
    <w:p w14:paraId="27408428" w14:textId="77777777" w:rsidR="00121ED8" w:rsidRDefault="00121ED8">
      <w:r>
        <w:t xml:space="preserve">         </w:t>
      </w:r>
    </w:p>
    <w:p w14:paraId="711ABDE8" w14:textId="77777777" w:rsidR="008868E4" w:rsidRDefault="00195DC6">
      <w:r>
        <w:br w:type="page"/>
      </w:r>
    </w:p>
    <w:p w14:paraId="29F46325" w14:textId="77777777" w:rsidR="001A5C8B" w:rsidRPr="008C64E1" w:rsidRDefault="001A5C8B" w:rsidP="008868E4">
      <w:pPr>
        <w:jc w:val="center"/>
        <w:rPr>
          <w:b/>
          <w:sz w:val="34"/>
          <w:szCs w:val="34"/>
        </w:rPr>
      </w:pPr>
      <w:r w:rsidRPr="008C64E1">
        <w:rPr>
          <w:b/>
          <w:sz w:val="34"/>
          <w:szCs w:val="34"/>
        </w:rPr>
        <w:lastRenderedPageBreak/>
        <w:t>Tabla de Contenidos</w:t>
      </w:r>
    </w:p>
    <w:p w14:paraId="1F8C51A5" w14:textId="77777777" w:rsidR="001A5C8B" w:rsidRDefault="001A5C8B"/>
    <w:p w14:paraId="340783E2" w14:textId="77777777" w:rsidR="00F97058" w:rsidRDefault="00091D01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1A5C8B">
        <w:instrText xml:space="preserve"> TOC \o "1-6" \h \z \u </w:instrText>
      </w:r>
      <w:r>
        <w:fldChar w:fldCharType="separate"/>
      </w:r>
      <w:hyperlink w:anchor="_Toc477873772" w:history="1">
        <w:r w:rsidR="00F97058" w:rsidRPr="007C65B2">
          <w:rPr>
            <w:rStyle w:val="Hipervnculo"/>
            <w:noProof/>
          </w:rPr>
          <w:t>1.</w:t>
        </w:r>
        <w:r w:rsidR="00F970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7058" w:rsidRPr="007C65B2">
          <w:rPr>
            <w:rStyle w:val="Hipervnculo"/>
            <w:noProof/>
          </w:rPr>
          <w:t>Historial del Documento</w:t>
        </w:r>
        <w:r w:rsidR="00F97058">
          <w:rPr>
            <w:noProof/>
            <w:webHidden/>
          </w:rPr>
          <w:tab/>
        </w:r>
        <w:r w:rsidR="00F97058">
          <w:rPr>
            <w:noProof/>
            <w:webHidden/>
          </w:rPr>
          <w:fldChar w:fldCharType="begin"/>
        </w:r>
        <w:r w:rsidR="00F97058">
          <w:rPr>
            <w:noProof/>
            <w:webHidden/>
          </w:rPr>
          <w:instrText xml:space="preserve"> PAGEREF _Toc477873772 \h </w:instrText>
        </w:r>
        <w:r w:rsidR="00F97058">
          <w:rPr>
            <w:noProof/>
            <w:webHidden/>
          </w:rPr>
        </w:r>
        <w:r w:rsidR="00F97058">
          <w:rPr>
            <w:noProof/>
            <w:webHidden/>
          </w:rPr>
          <w:fldChar w:fldCharType="separate"/>
        </w:r>
        <w:r w:rsidR="00F97058">
          <w:rPr>
            <w:noProof/>
            <w:webHidden/>
          </w:rPr>
          <w:t>5</w:t>
        </w:r>
        <w:r w:rsidR="00F97058">
          <w:rPr>
            <w:noProof/>
            <w:webHidden/>
          </w:rPr>
          <w:fldChar w:fldCharType="end"/>
        </w:r>
      </w:hyperlink>
    </w:p>
    <w:p w14:paraId="1F5B38C4" w14:textId="77777777" w:rsidR="00F97058" w:rsidRDefault="00F9705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3" w:history="1">
        <w:r w:rsidRPr="007C65B2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Revisiones del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D6B82" w14:textId="77777777" w:rsidR="00F97058" w:rsidRDefault="00F9705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4" w:history="1">
        <w:r w:rsidRPr="007C65B2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Información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20575" w14:textId="77777777" w:rsidR="00F97058" w:rsidRDefault="00F9705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5" w:history="1">
        <w:r w:rsidRPr="007C65B2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Historia de Revisiones/Aprobaciones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8524A" w14:textId="77777777" w:rsidR="00F97058" w:rsidRDefault="00F9705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6" w:history="1">
        <w:r w:rsidRPr="007C65B2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 xml:space="preserve">Equipo de Trabajo e Información de Contacto de </w:t>
        </w:r>
        <w:r w:rsidRPr="007C65B2">
          <w:rPr>
            <w:rStyle w:val="Hipervnculo"/>
            <w:noProof/>
            <w:highlight w:val="yellow"/>
          </w:rPr>
          <w:t>Nombre de Empresa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49B33B" w14:textId="77777777" w:rsidR="00F97058" w:rsidRDefault="00F9705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7" w:history="1">
        <w:r w:rsidRPr="007C65B2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Equipo de Trabajo e Información de Contacto de Actitud Tecnología SpA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6DA9D0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8" w:history="1">
        <w:r w:rsidRPr="007C65B2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86010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79" w:history="1">
        <w:r w:rsidRPr="007C65B2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Identificación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2A14EF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0" w:history="1">
        <w:r w:rsidRPr="007C65B2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20DD6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1" w:history="1">
        <w:r w:rsidRPr="007C65B2">
          <w:rPr>
            <w:rStyle w:val="Hipervnculo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Identificación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898BA2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2" w:history="1">
        <w:r w:rsidRPr="007C65B2">
          <w:rPr>
            <w:rStyle w:val="Hipervnculo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Identificación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E84DE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3" w:history="1">
        <w:r w:rsidRPr="007C65B2">
          <w:rPr>
            <w:rStyle w:val="Hipervnculo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FC0946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4" w:history="1">
        <w:r w:rsidRPr="007C65B2">
          <w:rPr>
            <w:rStyle w:val="Hipervnculo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FC9274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5" w:history="1">
        <w:r w:rsidRPr="007C65B2">
          <w:rPr>
            <w:rStyle w:val="Hipervnculo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Documentos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8B45AE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6" w:history="1">
        <w:r w:rsidRPr="007C65B2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Análisis de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FD005F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7" w:history="1">
        <w:r w:rsidRPr="007C65B2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042663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8" w:history="1">
        <w:r w:rsidRPr="007C65B2">
          <w:rPr>
            <w:rStyle w:val="Hipervnculo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4170B1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89" w:history="1">
        <w:r w:rsidRPr="007C65B2">
          <w:rPr>
            <w:rStyle w:val="Hipervnculo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Situación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8D1024" w14:textId="77777777" w:rsidR="00F97058" w:rsidRDefault="00F970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0" w:history="1">
        <w:r w:rsidRPr="007C65B2">
          <w:rPr>
            <w:rStyle w:val="Hipervnculo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Diagrama de la Arquitectura General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B106C0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1" w:history="1">
        <w:r w:rsidRPr="007C65B2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Diseño de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5CCD23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2" w:history="1">
        <w:r w:rsidRPr="007C65B2">
          <w:rPr>
            <w:rStyle w:val="Hipervnculo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Diagrama de Arquitectura General Propuesto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36AC4E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3" w:history="1">
        <w:r w:rsidRPr="007C65B2">
          <w:rPr>
            <w:rStyle w:val="Hipervnculo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Análisis y Diseño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7CF816" w14:textId="77777777" w:rsidR="00F97058" w:rsidRDefault="00F970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4" w:history="1">
        <w:r w:rsidRPr="007C65B2">
          <w:rPr>
            <w:rStyle w:val="Hipervnculo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Autenticación de credenciales para los proveedores de contenido “Mundo Play”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465654" w14:textId="77777777" w:rsidR="00F97058" w:rsidRDefault="00F97058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5" w:history="1">
        <w:r w:rsidRPr="007C65B2">
          <w:rPr>
            <w:rStyle w:val="Hipervnculo"/>
            <w:rFonts w:cs="Arial"/>
            <w:noProof/>
            <w:snapToGrid w:val="0"/>
            <w:w w:val="0"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6ADBC2" w14:textId="77777777" w:rsidR="00F97058" w:rsidRDefault="00F97058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6" w:history="1">
        <w:r w:rsidRPr="007C65B2">
          <w:rPr>
            <w:rStyle w:val="Hipervnculo"/>
            <w:rFonts w:cs="Arial"/>
            <w:noProof/>
            <w:snapToGrid w:val="0"/>
            <w:w w:val="0"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Solución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7D9C6F" w14:textId="77777777" w:rsidR="00F97058" w:rsidRDefault="00F970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7" w:history="1">
        <w:r w:rsidRPr="007C65B2">
          <w:rPr>
            <w:rStyle w:val="Hipervnculo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Proceso de Autorización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E72B03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8" w:history="1">
        <w:r w:rsidRPr="007C65B2">
          <w:rPr>
            <w:rStyle w:val="Hipervnculo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Modelo Físico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69E004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799" w:history="1">
        <w:r w:rsidRPr="007C65B2">
          <w:rPr>
            <w:rStyle w:val="Hipervnculo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C3CFB2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0" w:history="1">
        <w:r w:rsidRPr="007C65B2">
          <w:rPr>
            <w:rStyle w:val="Hipervnculo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Diagrama de Componentes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03BC20" w14:textId="77777777" w:rsidR="00F97058" w:rsidRDefault="00F970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1" w:history="1">
        <w:r w:rsidRPr="007C65B2">
          <w:rPr>
            <w:rStyle w:val="Hipervnculo"/>
            <w:noProof/>
          </w:rPr>
          <w:t>5.5.1.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Diagrama de Componentes Técnicos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54F702" w14:textId="77777777" w:rsidR="00F97058" w:rsidRDefault="00F970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2" w:history="1">
        <w:r w:rsidRPr="007C65B2">
          <w:rPr>
            <w:rStyle w:val="Hipervnculo"/>
            <w:noProof/>
          </w:rPr>
          <w:t>5.5.2.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Diagrama de Componentes Técnicos de 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94EA55" w14:textId="77777777" w:rsidR="00F97058" w:rsidRDefault="00F97058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3" w:history="1">
        <w:r w:rsidRPr="007C65B2">
          <w:rPr>
            <w:rStyle w:val="Hipervnculo"/>
            <w:rFonts w:cs="Arial"/>
            <w:noProof/>
            <w:snapToGrid w:val="0"/>
            <w:w w:val="0"/>
          </w:rPr>
          <w:t>5.5.2.1.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Proceso de Autenticación.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EE9A38" w14:textId="77777777" w:rsidR="00F97058" w:rsidRDefault="00F97058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4" w:history="1">
        <w:r w:rsidRPr="007C65B2">
          <w:rPr>
            <w:rStyle w:val="Hipervnculo"/>
            <w:rFonts w:cs="Arial"/>
            <w:noProof/>
            <w:snapToGrid w:val="0"/>
            <w:w w:val="0"/>
          </w:rPr>
          <w:t>5.5.2.2.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Proceso de Autorización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9F19EE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5" w:history="1">
        <w:r w:rsidRPr="007C65B2">
          <w:rPr>
            <w:rStyle w:val="Hipervnculo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Detalle de Componentes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B29328" w14:textId="47FF62E7" w:rsidR="00F97058" w:rsidRDefault="00F970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6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C43B40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7" w:history="1">
        <w:r w:rsidRPr="007C65B2">
          <w:rPr>
            <w:rStyle w:val="Hipervnculo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Configuración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21D84B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8" w:history="1">
        <w:r w:rsidRPr="007C65B2">
          <w:rPr>
            <w:rStyle w:val="Hipervnculo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Condiciones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73B17A" w14:textId="77777777" w:rsidR="00F97058" w:rsidRDefault="00F970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09" w:history="1">
        <w:r w:rsidRPr="007C65B2">
          <w:rPr>
            <w:rStyle w:val="Hipervnculo"/>
            <w:noProof/>
          </w:rPr>
          <w:t>La seguridad del servicio de login, se abordará a manos del área de seguridad de VTR, donde se realizarán pruebas como por ejemplo: Hacking ético, test de penetración,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6C754E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0" w:history="1">
        <w:r w:rsidRPr="007C65B2">
          <w:rPr>
            <w:rStyle w:val="Hipervnculo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Formato de Mensajes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DCFEF6" w14:textId="77777777" w:rsidR="00F97058" w:rsidRDefault="00F970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1" w:history="1">
        <w:r w:rsidRPr="007C65B2">
          <w:rPr>
            <w:rStyle w:val="Hipervnculo"/>
            <w:noProof/>
          </w:rPr>
          <w:t>Dado que el servicio de login fue reutilizado, la mensajería de datos se mantiene. Se anexa documento de análisis y desarrollo del servicio original.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2E041A" w14:textId="77777777" w:rsidR="00F97058" w:rsidRDefault="00F97058">
      <w:pPr>
        <w:pStyle w:val="TDC1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2" w:history="1">
        <w:r w:rsidRPr="007C65B2">
          <w:rPr>
            <w:rStyle w:val="Hipervnculo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Alarmas y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602007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3" w:history="1">
        <w:r w:rsidRPr="007C65B2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Matriz de componentes asociados al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B98A6E" w14:textId="77777777" w:rsidR="00F97058" w:rsidRDefault="00F97058">
      <w:pPr>
        <w:pStyle w:val="TDC1"/>
        <w:tabs>
          <w:tab w:val="left" w:pos="454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4" w:history="1">
        <w:r w:rsidRPr="007C65B2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00684B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5" w:history="1">
        <w:r w:rsidRPr="007C65B2">
          <w:rPr>
            <w:rStyle w:val="Hipervnculo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Definición de Variables asociadas a Cambios VTR 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ADBFEA" w14:textId="77777777" w:rsidR="00F97058" w:rsidRDefault="00F97058">
      <w:pPr>
        <w:pStyle w:val="TDC1"/>
        <w:tabs>
          <w:tab w:val="left" w:pos="567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873816" w:history="1">
        <w:r w:rsidRPr="007C65B2">
          <w:rPr>
            <w:rStyle w:val="Hipervnculo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C65B2">
          <w:rPr>
            <w:rStyle w:val="Hipervnculo"/>
            <w:noProof/>
          </w:rPr>
          <w:t>Documento anexo  de Análisis Formato de mensaje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_Toc477873816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082AB9" w14:textId="77777777" w:rsidR="00166438" w:rsidRDefault="00091D01" w:rsidP="002D1B27">
      <w:r>
        <w:fldChar w:fldCharType="end"/>
      </w:r>
    </w:p>
    <w:p w14:paraId="145BD4C0" w14:textId="77777777" w:rsidR="00251CC5" w:rsidRDefault="00251CC5" w:rsidP="002D1B27"/>
    <w:p w14:paraId="21FD7F8D" w14:textId="77777777" w:rsidR="00251CC5" w:rsidRDefault="00251CC5" w:rsidP="002D1B27"/>
    <w:p w14:paraId="151307BC" w14:textId="77777777" w:rsidR="003D1CC4" w:rsidRDefault="003D1CC4">
      <w:pPr>
        <w:spacing w:line="240" w:lineRule="auto"/>
        <w:jc w:val="left"/>
        <w:rPr>
          <w:rFonts w:cs="Arial"/>
          <w:b/>
          <w:bCs/>
          <w:kern w:val="32"/>
          <w:sz w:val="34"/>
          <w:szCs w:val="34"/>
        </w:rPr>
      </w:pPr>
      <w:bookmarkStart w:id="0" w:name="_Toc277769979"/>
      <w:r>
        <w:rPr>
          <w:sz w:val="34"/>
          <w:szCs w:val="34"/>
        </w:rPr>
        <w:br w:type="page"/>
      </w:r>
    </w:p>
    <w:p w14:paraId="161C8407" w14:textId="77777777" w:rsidR="006665AC" w:rsidRPr="008C64E1" w:rsidRDefault="006665AC" w:rsidP="006665AC">
      <w:pPr>
        <w:pStyle w:val="Ttulo1"/>
        <w:numPr>
          <w:ilvl w:val="0"/>
          <w:numId w:val="1"/>
        </w:numPr>
        <w:spacing w:before="240" w:line="240" w:lineRule="auto"/>
        <w:jc w:val="left"/>
        <w:rPr>
          <w:sz w:val="34"/>
          <w:szCs w:val="34"/>
        </w:rPr>
      </w:pPr>
      <w:bookmarkStart w:id="1" w:name="_Toc477873772"/>
      <w:r w:rsidRPr="008C64E1">
        <w:rPr>
          <w:sz w:val="34"/>
          <w:szCs w:val="34"/>
        </w:rPr>
        <w:lastRenderedPageBreak/>
        <w:t>Historial del Documento</w:t>
      </w:r>
      <w:bookmarkEnd w:id="0"/>
      <w:bookmarkEnd w:id="1"/>
    </w:p>
    <w:p w14:paraId="5F01B404" w14:textId="77777777" w:rsidR="006665AC" w:rsidRPr="008C64E1" w:rsidRDefault="006665AC" w:rsidP="006665AC">
      <w:pPr>
        <w:pStyle w:val="Ttulo2"/>
        <w:numPr>
          <w:ilvl w:val="1"/>
          <w:numId w:val="1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jc w:val="left"/>
        <w:rPr>
          <w:sz w:val="28"/>
        </w:rPr>
      </w:pPr>
      <w:bookmarkStart w:id="2" w:name="_Toc224711328"/>
      <w:bookmarkStart w:id="3" w:name="_Toc271887493"/>
      <w:bookmarkStart w:id="4" w:name="_Toc277769980"/>
      <w:bookmarkStart w:id="5" w:name="_Toc477873773"/>
      <w:r w:rsidRPr="008C64E1">
        <w:rPr>
          <w:sz w:val="28"/>
        </w:rPr>
        <w:t>Revisiones del Template</w:t>
      </w:r>
      <w:bookmarkEnd w:id="2"/>
      <w:bookmarkEnd w:id="3"/>
      <w:bookmarkEnd w:id="4"/>
      <w:bookmarkEnd w:id="5"/>
    </w:p>
    <w:tbl>
      <w:tblPr>
        <w:tblW w:w="8416" w:type="dxa"/>
        <w:jc w:val="center"/>
        <w:tblLook w:val="00A0" w:firstRow="1" w:lastRow="0" w:firstColumn="1" w:lastColumn="0" w:noHBand="0" w:noVBand="0"/>
      </w:tblPr>
      <w:tblGrid>
        <w:gridCol w:w="1490"/>
        <w:gridCol w:w="3066"/>
        <w:gridCol w:w="1328"/>
        <w:gridCol w:w="2532"/>
      </w:tblGrid>
      <w:tr w:rsidR="006665AC" w:rsidRPr="002A4886" w14:paraId="328949A2" w14:textId="77777777" w:rsidTr="002F2D3E">
        <w:trPr>
          <w:trHeight w:val="349"/>
          <w:jc w:val="center"/>
        </w:trPr>
        <w:tc>
          <w:tcPr>
            <w:tcW w:w="1490" w:type="dxa"/>
            <w:tcBorders>
              <w:bottom w:val="single" w:sz="12" w:space="0" w:color="FFFFFF"/>
            </w:tcBorders>
            <w:shd w:val="clear" w:color="auto" w:fill="9E3A38"/>
          </w:tcPr>
          <w:p w14:paraId="5F63F57D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Versión</w:t>
            </w:r>
          </w:p>
        </w:tc>
        <w:tc>
          <w:tcPr>
            <w:tcW w:w="3066" w:type="dxa"/>
            <w:tcBorders>
              <w:bottom w:val="single" w:sz="12" w:space="0" w:color="FFFFFF"/>
            </w:tcBorders>
            <w:shd w:val="clear" w:color="auto" w:fill="9E3A38"/>
          </w:tcPr>
          <w:p w14:paraId="18CD95CD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Descripción de la Revisión</w:t>
            </w:r>
          </w:p>
        </w:tc>
        <w:tc>
          <w:tcPr>
            <w:tcW w:w="1328" w:type="dxa"/>
            <w:tcBorders>
              <w:bottom w:val="single" w:sz="12" w:space="0" w:color="FFFFFF"/>
            </w:tcBorders>
            <w:shd w:val="clear" w:color="auto" w:fill="9E3A38"/>
          </w:tcPr>
          <w:p w14:paraId="21F8A7B3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Fecha</w:t>
            </w:r>
          </w:p>
        </w:tc>
        <w:tc>
          <w:tcPr>
            <w:tcW w:w="2532" w:type="dxa"/>
            <w:tcBorders>
              <w:bottom w:val="single" w:sz="12" w:space="0" w:color="FFFFFF"/>
            </w:tcBorders>
            <w:shd w:val="clear" w:color="auto" w:fill="9E3A38"/>
          </w:tcPr>
          <w:p w14:paraId="5B4649C7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Autor / Aprobado por</w:t>
            </w:r>
          </w:p>
        </w:tc>
      </w:tr>
      <w:tr w:rsidR="0028306E" w:rsidRPr="002A4886" w14:paraId="6831BFC2" w14:textId="77777777" w:rsidTr="002F2D3E">
        <w:trPr>
          <w:trHeight w:val="308"/>
          <w:jc w:val="center"/>
        </w:trPr>
        <w:tc>
          <w:tcPr>
            <w:tcW w:w="1490" w:type="dxa"/>
            <w:shd w:val="clear" w:color="auto" w:fill="F2DBDB"/>
          </w:tcPr>
          <w:p w14:paraId="57DAACBC" w14:textId="4F6818EA" w:rsidR="0028306E" w:rsidRPr="00E86147" w:rsidRDefault="0028306E" w:rsidP="000D0844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E86147">
              <w:rPr>
                <w:rFonts w:cs="Arial"/>
                <w:b/>
                <w:bCs/>
                <w:color w:val="000000"/>
                <w:szCs w:val="20"/>
              </w:rPr>
              <w:t>1.</w:t>
            </w:r>
            <w:r w:rsidR="002A5ADB">
              <w:rPr>
                <w:rFonts w:cs="Arial"/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EFD3D2"/>
          </w:tcPr>
          <w:p w14:paraId="7B217CD0" w14:textId="77777777" w:rsidR="0028306E" w:rsidRPr="00C15310" w:rsidRDefault="00F97A50" w:rsidP="006665A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Versión Original del Documento</w:t>
            </w:r>
          </w:p>
        </w:tc>
        <w:tc>
          <w:tcPr>
            <w:tcW w:w="1328" w:type="dxa"/>
            <w:shd w:val="clear" w:color="auto" w:fill="F2DBDB"/>
          </w:tcPr>
          <w:p w14:paraId="4EBE3391" w14:textId="0C71A66B" w:rsidR="0028306E" w:rsidRPr="00C15310" w:rsidRDefault="0028306E" w:rsidP="00A45DDA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532" w:type="dxa"/>
            <w:tcBorders>
              <w:top w:val="nil"/>
              <w:bottom w:val="nil"/>
            </w:tcBorders>
            <w:shd w:val="clear" w:color="auto" w:fill="EFD3D2"/>
          </w:tcPr>
          <w:p w14:paraId="71CD3330" w14:textId="40C59849" w:rsidR="0028306E" w:rsidRPr="00C15310" w:rsidRDefault="00F97058" w:rsidP="002C7B5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Autor</w:t>
            </w:r>
            <w:r w:rsidR="0028306E">
              <w:rPr>
                <w:rFonts w:cs="Arial"/>
                <w:color w:val="000000"/>
                <w:szCs w:val="20"/>
              </w:rPr>
              <w:t xml:space="preserve">- </w:t>
            </w:r>
            <w:r w:rsidR="007726B7">
              <w:rPr>
                <w:rFonts w:cs="Arial"/>
                <w:color w:val="000000"/>
                <w:szCs w:val="20"/>
              </w:rPr>
              <w:t>Actitud Tecnología Spa</w:t>
            </w:r>
          </w:p>
        </w:tc>
      </w:tr>
    </w:tbl>
    <w:p w14:paraId="5796511D" w14:textId="77777777" w:rsidR="006665AC" w:rsidRPr="00F67237" w:rsidRDefault="006665AC" w:rsidP="006665AC">
      <w:bookmarkStart w:id="6" w:name="_Toc224711329"/>
      <w:bookmarkStart w:id="7" w:name="_Toc271887494"/>
    </w:p>
    <w:p w14:paraId="3CB2A4FF" w14:textId="77777777" w:rsidR="006665AC" w:rsidRPr="008C64E1" w:rsidRDefault="006665AC" w:rsidP="006665AC">
      <w:pPr>
        <w:pStyle w:val="Ttulo2"/>
        <w:numPr>
          <w:ilvl w:val="1"/>
          <w:numId w:val="1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jc w:val="left"/>
        <w:rPr>
          <w:sz w:val="28"/>
        </w:rPr>
      </w:pPr>
      <w:bookmarkStart w:id="8" w:name="_Toc277769981"/>
      <w:bookmarkStart w:id="9" w:name="_Toc477873774"/>
      <w:r w:rsidRPr="008C64E1">
        <w:rPr>
          <w:sz w:val="28"/>
        </w:rPr>
        <w:t>Información del Documento</w:t>
      </w:r>
      <w:bookmarkEnd w:id="6"/>
      <w:bookmarkEnd w:id="7"/>
      <w:bookmarkEnd w:id="8"/>
      <w:bookmarkEnd w:id="9"/>
    </w:p>
    <w:tbl>
      <w:tblPr>
        <w:tblW w:w="8274" w:type="dxa"/>
        <w:jc w:val="center"/>
        <w:tblLayout w:type="fixed"/>
        <w:tblLook w:val="00A0" w:firstRow="1" w:lastRow="0" w:firstColumn="1" w:lastColumn="0" w:noHBand="0" w:noVBand="0"/>
      </w:tblPr>
      <w:tblGrid>
        <w:gridCol w:w="1045"/>
        <w:gridCol w:w="374"/>
        <w:gridCol w:w="4304"/>
        <w:gridCol w:w="2551"/>
      </w:tblGrid>
      <w:tr w:rsidR="006665AC" w:rsidRPr="002A4886" w14:paraId="196724D3" w14:textId="77777777" w:rsidTr="006665AC">
        <w:trPr>
          <w:trHeight w:val="323"/>
          <w:jc w:val="center"/>
        </w:trPr>
        <w:tc>
          <w:tcPr>
            <w:tcW w:w="1045" w:type="dxa"/>
            <w:tcBorders>
              <w:bottom w:val="single" w:sz="12" w:space="0" w:color="FFFFFF"/>
            </w:tcBorders>
            <w:shd w:val="clear" w:color="auto" w:fill="9E3A38"/>
          </w:tcPr>
          <w:p w14:paraId="2C708DD9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 xml:space="preserve">Código </w:t>
            </w:r>
          </w:p>
        </w:tc>
        <w:tc>
          <w:tcPr>
            <w:tcW w:w="4678" w:type="dxa"/>
            <w:gridSpan w:val="2"/>
            <w:tcBorders>
              <w:bottom w:val="single" w:sz="12" w:space="0" w:color="FFFFFF"/>
            </w:tcBorders>
            <w:shd w:val="clear" w:color="auto" w:fill="9E3A38"/>
          </w:tcPr>
          <w:p w14:paraId="74FE950C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Nombre del Documento</w:t>
            </w:r>
          </w:p>
        </w:tc>
        <w:tc>
          <w:tcPr>
            <w:tcW w:w="2551" w:type="dxa"/>
            <w:tcBorders>
              <w:bottom w:val="single" w:sz="12" w:space="0" w:color="FFFFFF"/>
            </w:tcBorders>
            <w:shd w:val="clear" w:color="auto" w:fill="9E3A38"/>
          </w:tcPr>
          <w:p w14:paraId="65A8D7AE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Tipo de Documento</w:t>
            </w:r>
          </w:p>
        </w:tc>
      </w:tr>
      <w:tr w:rsidR="006665AC" w:rsidRPr="002A4886" w14:paraId="03122A02" w14:textId="77777777" w:rsidTr="002F2D3E">
        <w:trPr>
          <w:trHeight w:val="114"/>
          <w:jc w:val="center"/>
        </w:trPr>
        <w:tc>
          <w:tcPr>
            <w:tcW w:w="1419" w:type="dxa"/>
            <w:gridSpan w:val="2"/>
            <w:shd w:val="clear" w:color="auto" w:fill="F2DBDB"/>
          </w:tcPr>
          <w:p w14:paraId="24FC7ABC" w14:textId="2BAA3BF4" w:rsidR="006665AC" w:rsidRPr="002A5ADB" w:rsidRDefault="00A45DDA" w:rsidP="00F97058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A45DDA">
              <w:rPr>
                <w:rFonts w:cs="Arial"/>
                <w:b/>
                <w:bCs/>
                <w:color w:val="000000"/>
                <w:szCs w:val="20"/>
              </w:rPr>
              <w:t>P</w:t>
            </w:r>
            <w:r w:rsidR="00F97058">
              <w:rPr>
                <w:rFonts w:cs="Arial"/>
                <w:b/>
                <w:bCs/>
                <w:color w:val="000000"/>
                <w:szCs w:val="20"/>
              </w:rPr>
              <w:t>0000</w:t>
            </w:r>
          </w:p>
        </w:tc>
        <w:tc>
          <w:tcPr>
            <w:tcW w:w="4304" w:type="dxa"/>
            <w:tcBorders>
              <w:top w:val="nil"/>
              <w:bottom w:val="nil"/>
            </w:tcBorders>
            <w:shd w:val="clear" w:color="auto" w:fill="EFD3D2"/>
          </w:tcPr>
          <w:p w14:paraId="04FD4E19" w14:textId="3E39DA00" w:rsidR="006665AC" w:rsidRPr="00A45DDA" w:rsidRDefault="006665AC" w:rsidP="00A45DDA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551" w:type="dxa"/>
            <w:shd w:val="clear" w:color="auto" w:fill="F2DBDB"/>
          </w:tcPr>
          <w:p w14:paraId="04A9D9B8" w14:textId="77777777" w:rsidR="006665AC" w:rsidRPr="00E86147" w:rsidRDefault="006665AC" w:rsidP="004A2CEF">
            <w:pPr>
              <w:jc w:val="center"/>
              <w:rPr>
                <w:rFonts w:cs="Arial"/>
                <w:color w:val="000000"/>
                <w:szCs w:val="20"/>
              </w:rPr>
            </w:pPr>
            <w:r w:rsidRPr="00E86147">
              <w:rPr>
                <w:rFonts w:cs="Arial"/>
                <w:color w:val="000000"/>
                <w:szCs w:val="20"/>
              </w:rPr>
              <w:t>Word</w:t>
            </w:r>
          </w:p>
        </w:tc>
      </w:tr>
    </w:tbl>
    <w:p w14:paraId="6AE2511C" w14:textId="77777777" w:rsidR="0025177B" w:rsidRPr="00805F43" w:rsidRDefault="0025177B" w:rsidP="006665AC"/>
    <w:p w14:paraId="074E9CD5" w14:textId="77777777" w:rsidR="006665AC" w:rsidRPr="008C64E1" w:rsidRDefault="006665AC" w:rsidP="006665AC">
      <w:pPr>
        <w:pStyle w:val="Ttulo2"/>
        <w:numPr>
          <w:ilvl w:val="1"/>
          <w:numId w:val="1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jc w:val="left"/>
        <w:rPr>
          <w:sz w:val="28"/>
        </w:rPr>
      </w:pPr>
      <w:bookmarkStart w:id="10" w:name="_Toc150744606"/>
      <w:bookmarkStart w:id="11" w:name="_Toc151892341"/>
      <w:bookmarkStart w:id="12" w:name="_Toc160359836"/>
      <w:bookmarkStart w:id="13" w:name="_Toc224711330"/>
      <w:bookmarkStart w:id="14" w:name="_Toc271887495"/>
      <w:bookmarkStart w:id="15" w:name="_Toc277769982"/>
      <w:bookmarkStart w:id="16" w:name="_Toc477873775"/>
      <w:r w:rsidRPr="008C64E1">
        <w:rPr>
          <w:sz w:val="28"/>
        </w:rPr>
        <w:t>Historia de Revisiones/Aprobaciones del Documento</w:t>
      </w:r>
      <w:bookmarkEnd w:id="10"/>
      <w:bookmarkEnd w:id="11"/>
      <w:bookmarkEnd w:id="12"/>
      <w:bookmarkEnd w:id="13"/>
      <w:bookmarkEnd w:id="14"/>
      <w:bookmarkEnd w:id="15"/>
      <w:bookmarkEnd w:id="16"/>
      <w:r w:rsidRPr="008C64E1">
        <w:rPr>
          <w:sz w:val="28"/>
        </w:rPr>
        <w:t xml:space="preserve"> </w:t>
      </w:r>
    </w:p>
    <w:tbl>
      <w:tblPr>
        <w:tblW w:w="8416" w:type="dxa"/>
        <w:jc w:val="center"/>
        <w:tblLook w:val="00A0" w:firstRow="1" w:lastRow="0" w:firstColumn="1" w:lastColumn="0" w:noHBand="0" w:noVBand="0"/>
      </w:tblPr>
      <w:tblGrid>
        <w:gridCol w:w="1020"/>
        <w:gridCol w:w="3285"/>
        <w:gridCol w:w="1460"/>
        <w:gridCol w:w="2651"/>
      </w:tblGrid>
      <w:tr w:rsidR="006665AC" w:rsidRPr="002A4886" w14:paraId="434A3820" w14:textId="77777777" w:rsidTr="006665AC">
        <w:trPr>
          <w:trHeight w:val="349"/>
          <w:jc w:val="center"/>
        </w:trPr>
        <w:tc>
          <w:tcPr>
            <w:tcW w:w="1020" w:type="dxa"/>
            <w:tcBorders>
              <w:bottom w:val="single" w:sz="12" w:space="0" w:color="FFFFFF"/>
            </w:tcBorders>
            <w:shd w:val="clear" w:color="auto" w:fill="9E3A38"/>
          </w:tcPr>
          <w:p w14:paraId="6DE352F2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Versión</w:t>
            </w:r>
          </w:p>
        </w:tc>
        <w:tc>
          <w:tcPr>
            <w:tcW w:w="3285" w:type="dxa"/>
            <w:tcBorders>
              <w:bottom w:val="single" w:sz="12" w:space="0" w:color="FFFFFF"/>
            </w:tcBorders>
            <w:shd w:val="clear" w:color="auto" w:fill="9E3A38"/>
          </w:tcPr>
          <w:p w14:paraId="44F1F743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Descripción de la Revisión</w:t>
            </w:r>
          </w:p>
        </w:tc>
        <w:tc>
          <w:tcPr>
            <w:tcW w:w="1460" w:type="dxa"/>
            <w:tcBorders>
              <w:bottom w:val="single" w:sz="12" w:space="0" w:color="FFFFFF"/>
            </w:tcBorders>
            <w:shd w:val="clear" w:color="auto" w:fill="9E3A38"/>
          </w:tcPr>
          <w:p w14:paraId="11A7AE2B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Fecha</w:t>
            </w:r>
          </w:p>
        </w:tc>
        <w:tc>
          <w:tcPr>
            <w:tcW w:w="2651" w:type="dxa"/>
            <w:tcBorders>
              <w:bottom w:val="single" w:sz="12" w:space="0" w:color="FFFFFF"/>
            </w:tcBorders>
            <w:shd w:val="clear" w:color="auto" w:fill="9E3A38"/>
          </w:tcPr>
          <w:p w14:paraId="68D15F84" w14:textId="77777777" w:rsidR="006665AC" w:rsidRPr="002A4886" w:rsidRDefault="006665AC" w:rsidP="006665AC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>Autor / Aprobado por</w:t>
            </w:r>
          </w:p>
        </w:tc>
      </w:tr>
      <w:tr w:rsidR="006665AC" w:rsidRPr="002A4886" w14:paraId="2014468B" w14:textId="77777777" w:rsidTr="006665AC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14:paraId="1157F00E" w14:textId="77777777" w:rsidR="006665AC" w:rsidRPr="00E86147" w:rsidRDefault="006665AC" w:rsidP="002A5A58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E86147">
              <w:rPr>
                <w:rFonts w:cs="Arial"/>
                <w:b/>
                <w:bCs/>
                <w:color w:val="000000"/>
                <w:szCs w:val="20"/>
              </w:rPr>
              <w:t>1.</w:t>
            </w:r>
            <w:r w:rsidR="002A5A58">
              <w:rPr>
                <w:rFonts w:cs="Arial"/>
                <w:b/>
                <w:bCs/>
                <w:color w:val="000000"/>
                <w:szCs w:val="20"/>
              </w:rPr>
              <w:t>1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14:paraId="75A1070C" w14:textId="4C6D0C4A" w:rsidR="006665AC" w:rsidRPr="00E86147" w:rsidRDefault="006665AC" w:rsidP="006665AC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60" w:type="dxa"/>
            <w:shd w:val="clear" w:color="auto" w:fill="F2DBDB"/>
          </w:tcPr>
          <w:p w14:paraId="3D985FE1" w14:textId="088F204E" w:rsidR="006665AC" w:rsidRPr="00E86147" w:rsidRDefault="006665AC" w:rsidP="0025177B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14:paraId="19A312C8" w14:textId="0D367F2D" w:rsidR="006665AC" w:rsidRPr="00E86147" w:rsidRDefault="00F97058" w:rsidP="00F9705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Nombre </w:t>
            </w:r>
            <w:r w:rsidR="00745A02">
              <w:rPr>
                <w:rFonts w:cs="Arial"/>
                <w:color w:val="000000"/>
                <w:szCs w:val="20"/>
              </w:rPr>
              <w:t>/</w:t>
            </w:r>
            <w:r w:rsidR="002B25AF">
              <w:rPr>
                <w:rFonts w:cs="Arial"/>
                <w:color w:val="000000"/>
                <w:szCs w:val="20"/>
              </w:rPr>
              <w:t>Actitud Tecnología Spa</w:t>
            </w:r>
          </w:p>
        </w:tc>
      </w:tr>
      <w:tr w:rsidR="007726B7" w:rsidRPr="002A4886" w14:paraId="60288B93" w14:textId="77777777" w:rsidTr="006665AC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14:paraId="3FAA2BDD" w14:textId="6AA65EA4" w:rsidR="007726B7" w:rsidRPr="00E86147" w:rsidRDefault="007726B7" w:rsidP="002A5A58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2.0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14:paraId="7E6195C6" w14:textId="0E7D4801" w:rsidR="007726B7" w:rsidRPr="00E86147" w:rsidRDefault="007726B7" w:rsidP="006665AC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60" w:type="dxa"/>
            <w:shd w:val="clear" w:color="auto" w:fill="F2DBDB"/>
          </w:tcPr>
          <w:p w14:paraId="00BBBAA1" w14:textId="75D714D1" w:rsidR="007726B7" w:rsidRDefault="007726B7" w:rsidP="0025177B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14:paraId="3CF362F8" w14:textId="11923E72" w:rsidR="007726B7" w:rsidRDefault="007726B7" w:rsidP="00A45DD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2E4B9B" w:rsidRPr="002A4886" w14:paraId="2A1EAFD5" w14:textId="77777777" w:rsidTr="006665AC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14:paraId="2FAFC0EB" w14:textId="764C4376" w:rsidR="002E4B9B" w:rsidRDefault="002E4B9B" w:rsidP="002A5A58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3.0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14:paraId="0488D08A" w14:textId="77400F06" w:rsidR="002E4B9B" w:rsidRDefault="002E4B9B" w:rsidP="006665AC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60" w:type="dxa"/>
            <w:shd w:val="clear" w:color="auto" w:fill="F2DBDB"/>
          </w:tcPr>
          <w:p w14:paraId="0FB4F775" w14:textId="574696E0" w:rsidR="002E4B9B" w:rsidRDefault="002E4B9B" w:rsidP="0025177B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14:paraId="2C85F542" w14:textId="3272593B" w:rsidR="002E4B9B" w:rsidRDefault="002E4B9B" w:rsidP="00A45DD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084441" w:rsidRPr="002A4886" w14:paraId="795CCBC9" w14:textId="77777777" w:rsidTr="006665AC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14:paraId="298FA500" w14:textId="7802E69C" w:rsidR="00084441" w:rsidRDefault="00084441" w:rsidP="002A5A58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4.0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14:paraId="06B9BFC1" w14:textId="6F8D5003" w:rsidR="00084441" w:rsidRDefault="00084441" w:rsidP="006665AC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60" w:type="dxa"/>
            <w:shd w:val="clear" w:color="auto" w:fill="F2DBDB"/>
          </w:tcPr>
          <w:p w14:paraId="1EFDFEEB" w14:textId="4A170071" w:rsidR="00084441" w:rsidRDefault="00084441" w:rsidP="0025177B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14:paraId="112952DE" w14:textId="67D600A7" w:rsidR="00084441" w:rsidRDefault="00084441" w:rsidP="00A45DD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8D4F51" w:rsidRPr="002A4886" w14:paraId="25B4CEED" w14:textId="77777777" w:rsidTr="006665AC">
        <w:trPr>
          <w:trHeight w:val="308"/>
          <w:jc w:val="center"/>
        </w:trPr>
        <w:tc>
          <w:tcPr>
            <w:tcW w:w="1020" w:type="dxa"/>
            <w:shd w:val="clear" w:color="auto" w:fill="F2DBDB"/>
          </w:tcPr>
          <w:p w14:paraId="110B08E6" w14:textId="24731871" w:rsidR="008D4F51" w:rsidRDefault="008D4F51" w:rsidP="002A5A58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5.0</w:t>
            </w:r>
          </w:p>
        </w:tc>
        <w:tc>
          <w:tcPr>
            <w:tcW w:w="3285" w:type="dxa"/>
            <w:tcBorders>
              <w:top w:val="nil"/>
              <w:bottom w:val="nil"/>
            </w:tcBorders>
            <w:shd w:val="clear" w:color="auto" w:fill="EFD3D2"/>
          </w:tcPr>
          <w:p w14:paraId="6F6108C3" w14:textId="1B438697" w:rsidR="008D4F51" w:rsidRDefault="008D4F51" w:rsidP="008D0C46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1460" w:type="dxa"/>
            <w:shd w:val="clear" w:color="auto" w:fill="F2DBDB"/>
          </w:tcPr>
          <w:p w14:paraId="789A1D4B" w14:textId="6F78CC8F" w:rsidR="008D4F51" w:rsidRDefault="008D4F51" w:rsidP="0025177B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2651" w:type="dxa"/>
            <w:tcBorders>
              <w:top w:val="nil"/>
              <w:bottom w:val="nil"/>
            </w:tcBorders>
            <w:shd w:val="clear" w:color="auto" w:fill="EFD3D2"/>
          </w:tcPr>
          <w:p w14:paraId="4B62BB35" w14:textId="17E3E6CE" w:rsidR="008D4F51" w:rsidRDefault="008D4F51" w:rsidP="00A45DDA">
            <w:pPr>
              <w:rPr>
                <w:rFonts w:cs="Arial"/>
                <w:color w:val="000000"/>
                <w:szCs w:val="20"/>
              </w:rPr>
            </w:pPr>
          </w:p>
        </w:tc>
      </w:tr>
    </w:tbl>
    <w:p w14:paraId="5CC81066" w14:textId="77777777" w:rsidR="00512B0D" w:rsidRDefault="00512B0D" w:rsidP="00512B0D"/>
    <w:p w14:paraId="215914D5" w14:textId="77777777" w:rsidR="00715DBB" w:rsidRDefault="00715DBB">
      <w:pPr>
        <w:spacing w:line="240" w:lineRule="auto"/>
        <w:jc w:val="left"/>
        <w:rPr>
          <w:rFonts w:cs="Arial"/>
          <w:b/>
          <w:bCs/>
          <w:iCs/>
          <w:sz w:val="28"/>
          <w:szCs w:val="28"/>
        </w:rPr>
      </w:pPr>
      <w:bookmarkStart w:id="17" w:name="_Toc294196541"/>
      <w:r>
        <w:rPr>
          <w:sz w:val="28"/>
        </w:rPr>
        <w:br w:type="page"/>
      </w:r>
    </w:p>
    <w:p w14:paraId="0229F3A6" w14:textId="45D6A211" w:rsidR="00B44F39" w:rsidRPr="001757D3" w:rsidRDefault="00B44F39" w:rsidP="00B44F39">
      <w:pPr>
        <w:pStyle w:val="Ttulo2"/>
        <w:numPr>
          <w:ilvl w:val="1"/>
          <w:numId w:val="1"/>
        </w:numPr>
        <w:tabs>
          <w:tab w:val="clear" w:pos="792"/>
          <w:tab w:val="num" w:pos="1440"/>
        </w:tabs>
        <w:spacing w:before="240" w:after="240" w:line="240" w:lineRule="auto"/>
        <w:ind w:left="0" w:firstLine="360"/>
        <w:jc w:val="left"/>
        <w:rPr>
          <w:sz w:val="28"/>
        </w:rPr>
      </w:pPr>
      <w:bookmarkStart w:id="18" w:name="_Toc477873776"/>
      <w:r w:rsidRPr="001757D3">
        <w:rPr>
          <w:sz w:val="28"/>
        </w:rPr>
        <w:lastRenderedPageBreak/>
        <w:t xml:space="preserve">Equipo de Trabajo e Información de Contacto de </w:t>
      </w:r>
      <w:bookmarkEnd w:id="17"/>
      <w:r w:rsidR="00F97058" w:rsidRPr="00F97058">
        <w:rPr>
          <w:sz w:val="28"/>
          <w:highlight w:val="yellow"/>
        </w:rPr>
        <w:t>Nombre de Empresa Cliente</w:t>
      </w:r>
      <w:bookmarkEnd w:id="18"/>
    </w:p>
    <w:tbl>
      <w:tblPr>
        <w:tblW w:w="6042" w:type="dxa"/>
        <w:jc w:val="center"/>
        <w:tblLayout w:type="fixed"/>
        <w:tblLook w:val="00A0" w:firstRow="1" w:lastRow="0" w:firstColumn="1" w:lastColumn="0" w:noHBand="0" w:noVBand="0"/>
      </w:tblPr>
      <w:tblGrid>
        <w:gridCol w:w="2782"/>
        <w:gridCol w:w="3260"/>
      </w:tblGrid>
      <w:tr w:rsidR="00B44F39" w:rsidRPr="002A4886" w14:paraId="367C1B1B" w14:textId="77777777" w:rsidTr="00B44F39">
        <w:trPr>
          <w:trHeight w:val="323"/>
          <w:jc w:val="center"/>
        </w:trPr>
        <w:tc>
          <w:tcPr>
            <w:tcW w:w="2782" w:type="dxa"/>
            <w:tcBorders>
              <w:bottom w:val="single" w:sz="12" w:space="0" w:color="FFFFFF"/>
            </w:tcBorders>
            <w:shd w:val="clear" w:color="auto" w:fill="9E3A38"/>
          </w:tcPr>
          <w:p w14:paraId="1E74CB93" w14:textId="77777777" w:rsidR="00B44F39" w:rsidRPr="002A4886" w:rsidRDefault="00B44F39" w:rsidP="00B44F3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Cargo</w:t>
            </w:r>
          </w:p>
        </w:tc>
        <w:tc>
          <w:tcPr>
            <w:tcW w:w="3260" w:type="dxa"/>
            <w:tcBorders>
              <w:bottom w:val="single" w:sz="12" w:space="0" w:color="FFFFFF"/>
            </w:tcBorders>
            <w:shd w:val="clear" w:color="auto" w:fill="9E3A38"/>
          </w:tcPr>
          <w:p w14:paraId="01B27696" w14:textId="77777777" w:rsidR="00B44F39" w:rsidRPr="002A4886" w:rsidRDefault="00B44F39" w:rsidP="00B44F3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Nombre</w:t>
            </w:r>
          </w:p>
        </w:tc>
      </w:tr>
      <w:tr w:rsidR="003E0F9C" w:rsidRPr="002A4886" w14:paraId="6B04F8B3" w14:textId="77777777" w:rsidTr="008C311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77F2C241" w14:textId="77777777" w:rsidR="003E0F9C" w:rsidRDefault="003E0F9C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C23109">
              <w:rPr>
                <w:rFonts w:cs="Arial"/>
                <w:b/>
                <w:bCs/>
                <w:color w:val="000000"/>
                <w:szCs w:val="20"/>
              </w:rPr>
              <w:t>Arqu</w:t>
            </w:r>
            <w:r w:rsidR="00542BBF">
              <w:rPr>
                <w:rFonts w:cs="Arial"/>
                <w:b/>
                <w:bCs/>
                <w:color w:val="000000"/>
                <w:szCs w:val="20"/>
              </w:rPr>
              <w:t>itecto Funcional</w:t>
            </w:r>
          </w:p>
          <w:p w14:paraId="5228A0A5" w14:textId="760F2D27" w:rsidR="0003490A" w:rsidRPr="00C23109" w:rsidRDefault="0003490A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C23109">
              <w:rPr>
                <w:rFonts w:cs="Arial"/>
                <w:b/>
                <w:bCs/>
                <w:color w:val="000000"/>
                <w:szCs w:val="20"/>
              </w:rPr>
              <w:t>Arqu</w:t>
            </w:r>
            <w:r>
              <w:rPr>
                <w:rFonts w:cs="Arial"/>
                <w:b/>
                <w:bCs/>
                <w:color w:val="000000"/>
                <w:szCs w:val="20"/>
              </w:rPr>
              <w:t>itecto SOA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  <w:vAlign w:val="center"/>
          </w:tcPr>
          <w:p w14:paraId="7BA7AF82" w14:textId="5614335A" w:rsidR="0003490A" w:rsidRPr="006A1FEB" w:rsidRDefault="0003490A" w:rsidP="008C311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3E0F9C" w:rsidRPr="002A4886" w14:paraId="0D2126D9" w14:textId="77777777" w:rsidTr="00B44F3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15C67E73" w14:textId="3FBAF848" w:rsidR="003E0F9C" w:rsidRPr="00C23109" w:rsidRDefault="003E0F9C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C23109">
              <w:rPr>
                <w:rFonts w:cs="Arial"/>
                <w:b/>
                <w:bCs/>
                <w:color w:val="000000"/>
                <w:szCs w:val="20"/>
              </w:rPr>
              <w:t>Usuario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</w:tcPr>
          <w:p w14:paraId="7AEDBAB8" w14:textId="6002E0FB" w:rsidR="003E0F9C" w:rsidRPr="006A1FEB" w:rsidRDefault="003E0F9C" w:rsidP="008C311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3E0F9C" w:rsidRPr="002A4886" w14:paraId="03BDAD09" w14:textId="77777777" w:rsidTr="00B44F3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182BE28E" w14:textId="77777777" w:rsidR="003E0F9C" w:rsidRPr="00C23109" w:rsidRDefault="003E0F9C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C23109">
              <w:rPr>
                <w:rFonts w:cs="Arial"/>
                <w:b/>
                <w:bCs/>
                <w:color w:val="000000"/>
                <w:szCs w:val="20"/>
              </w:rPr>
              <w:t>Jefe Proyecto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</w:tcPr>
          <w:p w14:paraId="669F2E3C" w14:textId="697DDC7D" w:rsidR="003E0F9C" w:rsidRPr="006A1FEB" w:rsidRDefault="003E0F9C" w:rsidP="00B44F3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3E0F9C" w:rsidRPr="002A4886" w14:paraId="46C89CBE" w14:textId="77777777" w:rsidTr="00B44F3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1F4F2B21" w14:textId="77777777" w:rsidR="003E0F9C" w:rsidRDefault="003E0F9C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C23109">
              <w:rPr>
                <w:rFonts w:cs="Arial"/>
                <w:b/>
                <w:bCs/>
                <w:color w:val="000000"/>
                <w:szCs w:val="20"/>
              </w:rPr>
              <w:t>QA</w:t>
            </w:r>
          </w:p>
          <w:p w14:paraId="1EA3E1B4" w14:textId="12B7E6FE" w:rsidR="00542BBF" w:rsidRPr="00C23109" w:rsidRDefault="00542BBF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Dueño de aplicación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</w:tcPr>
          <w:p w14:paraId="1016690C" w14:textId="1C80A96A" w:rsidR="00542BBF" w:rsidRPr="006A1FEB" w:rsidRDefault="00542BBF" w:rsidP="00B44F3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715DBB" w:rsidRPr="002A4886" w14:paraId="38954177" w14:textId="77777777" w:rsidTr="00B44F3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3265D69B" w14:textId="19041A29" w:rsidR="00715DBB" w:rsidRPr="00C23109" w:rsidRDefault="00715DBB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Capacitación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</w:tcPr>
          <w:p w14:paraId="07E6B408" w14:textId="0EF0009B" w:rsidR="00715DBB" w:rsidRPr="006A1FEB" w:rsidRDefault="00715DBB" w:rsidP="00B44F3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715DBB" w:rsidRPr="002A4886" w14:paraId="0EDD0378" w14:textId="77777777" w:rsidTr="00B44F39">
        <w:trPr>
          <w:trHeight w:val="114"/>
          <w:jc w:val="center"/>
        </w:trPr>
        <w:tc>
          <w:tcPr>
            <w:tcW w:w="2782" w:type="dxa"/>
            <w:shd w:val="clear" w:color="auto" w:fill="F2DBDB"/>
          </w:tcPr>
          <w:p w14:paraId="2B44AFDE" w14:textId="4E796FAA" w:rsidR="00715DBB" w:rsidRPr="00C23109" w:rsidRDefault="00715DBB" w:rsidP="00B44F39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GSA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EFD3D2"/>
          </w:tcPr>
          <w:p w14:paraId="051B9984" w14:textId="2853FD85" w:rsidR="00715DBB" w:rsidRPr="006A1FEB" w:rsidRDefault="00715DBB" w:rsidP="00B44F39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14:paraId="19320562" w14:textId="77777777" w:rsidR="00512B0D" w:rsidRPr="001757D3" w:rsidRDefault="00512B0D" w:rsidP="00512B0D">
      <w:pPr>
        <w:pStyle w:val="Ttulo2"/>
        <w:numPr>
          <w:ilvl w:val="1"/>
          <w:numId w:val="1"/>
        </w:numPr>
        <w:tabs>
          <w:tab w:val="clear" w:pos="792"/>
          <w:tab w:val="num" w:pos="1440"/>
        </w:tabs>
        <w:spacing w:before="240" w:after="240" w:line="240" w:lineRule="auto"/>
        <w:ind w:left="1418" w:hanging="992"/>
        <w:jc w:val="left"/>
        <w:rPr>
          <w:sz w:val="28"/>
        </w:rPr>
      </w:pPr>
      <w:bookmarkStart w:id="19" w:name="_Toc477873777"/>
      <w:r w:rsidRPr="001757D3">
        <w:rPr>
          <w:sz w:val="28"/>
        </w:rPr>
        <w:t xml:space="preserve">Equipo de Trabajo e Información de Contacto </w:t>
      </w:r>
      <w:r w:rsidR="00B44F39" w:rsidRPr="001757D3">
        <w:rPr>
          <w:sz w:val="28"/>
        </w:rPr>
        <w:t xml:space="preserve">de </w:t>
      </w:r>
      <w:r w:rsidR="002B25AF" w:rsidRPr="001757D3">
        <w:rPr>
          <w:sz w:val="28"/>
        </w:rPr>
        <w:t>Actitud Tecnología Sp</w:t>
      </w:r>
      <w:r w:rsidR="00AC00FD">
        <w:rPr>
          <w:sz w:val="28"/>
        </w:rPr>
        <w:t>A</w:t>
      </w:r>
      <w:bookmarkEnd w:id="19"/>
    </w:p>
    <w:tbl>
      <w:tblPr>
        <w:tblW w:w="9552" w:type="dxa"/>
        <w:tblInd w:w="684" w:type="dxa"/>
        <w:tblLayout w:type="fixed"/>
        <w:tblLook w:val="00A0" w:firstRow="1" w:lastRow="0" w:firstColumn="1" w:lastColumn="0" w:noHBand="0" w:noVBand="0"/>
      </w:tblPr>
      <w:tblGrid>
        <w:gridCol w:w="2885"/>
        <w:gridCol w:w="2564"/>
        <w:gridCol w:w="4103"/>
      </w:tblGrid>
      <w:tr w:rsidR="00565B0A" w:rsidRPr="002A4886" w14:paraId="12797D4E" w14:textId="77777777" w:rsidTr="00732A0E">
        <w:trPr>
          <w:trHeight w:val="322"/>
        </w:trPr>
        <w:tc>
          <w:tcPr>
            <w:tcW w:w="2885" w:type="dxa"/>
            <w:tcBorders>
              <w:bottom w:val="single" w:sz="12" w:space="0" w:color="FFFFFF"/>
            </w:tcBorders>
            <w:shd w:val="clear" w:color="auto" w:fill="9E3A38"/>
          </w:tcPr>
          <w:p w14:paraId="2F054AB5" w14:textId="77777777" w:rsidR="00565B0A" w:rsidRPr="002A4886" w:rsidRDefault="00565B0A" w:rsidP="000C3E67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Rol</w:t>
            </w:r>
            <w:r w:rsidRPr="002A4886">
              <w:rPr>
                <w:rFonts w:ascii="Calibri" w:hAnsi="Calibri"/>
                <w:b/>
                <w:bCs/>
                <w:color w:val="FFFFFF"/>
                <w:szCs w:val="22"/>
              </w:rPr>
              <w:t xml:space="preserve"> </w:t>
            </w:r>
          </w:p>
        </w:tc>
        <w:tc>
          <w:tcPr>
            <w:tcW w:w="2564" w:type="dxa"/>
            <w:tcBorders>
              <w:bottom w:val="single" w:sz="12" w:space="0" w:color="FFFFFF"/>
            </w:tcBorders>
            <w:shd w:val="clear" w:color="auto" w:fill="9E3A38"/>
          </w:tcPr>
          <w:p w14:paraId="790FCDE1" w14:textId="77777777" w:rsidR="00565B0A" w:rsidRPr="002A4886" w:rsidRDefault="00565B0A" w:rsidP="000C3E67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Nombre</w:t>
            </w:r>
          </w:p>
        </w:tc>
        <w:tc>
          <w:tcPr>
            <w:tcW w:w="4103" w:type="dxa"/>
            <w:tcBorders>
              <w:bottom w:val="single" w:sz="12" w:space="0" w:color="FFFFFF"/>
            </w:tcBorders>
            <w:shd w:val="clear" w:color="auto" w:fill="9E3A38"/>
          </w:tcPr>
          <w:p w14:paraId="6E5A1F8E" w14:textId="33509FE8" w:rsidR="00565B0A" w:rsidRPr="002A4886" w:rsidRDefault="00F97058" w:rsidP="00F97058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 xml:space="preserve">Contacto / Correo Electrónico </w:t>
            </w:r>
          </w:p>
        </w:tc>
      </w:tr>
      <w:tr w:rsidR="006C4848" w:rsidRPr="002A4886" w14:paraId="24DAC566" w14:textId="77777777" w:rsidTr="00732A0E">
        <w:trPr>
          <w:trHeight w:val="114"/>
        </w:trPr>
        <w:tc>
          <w:tcPr>
            <w:tcW w:w="2885" w:type="dxa"/>
            <w:shd w:val="clear" w:color="auto" w:fill="F2DBDB"/>
          </w:tcPr>
          <w:p w14:paraId="59C8D068" w14:textId="77777777" w:rsidR="006C4848" w:rsidRPr="003F794D" w:rsidRDefault="006C4848" w:rsidP="000C3E6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3F794D">
              <w:rPr>
                <w:rFonts w:cs="Arial"/>
                <w:b/>
                <w:bCs/>
                <w:color w:val="000000"/>
                <w:szCs w:val="20"/>
              </w:rPr>
              <w:t>Jefe de Proyecto</w:t>
            </w:r>
          </w:p>
        </w:tc>
        <w:tc>
          <w:tcPr>
            <w:tcW w:w="2564" w:type="dxa"/>
            <w:tcBorders>
              <w:top w:val="nil"/>
              <w:bottom w:val="nil"/>
            </w:tcBorders>
            <w:shd w:val="clear" w:color="auto" w:fill="EFD3D2"/>
          </w:tcPr>
          <w:p w14:paraId="07F01308" w14:textId="420181BB" w:rsidR="006C4848" w:rsidRPr="006A1FEB" w:rsidRDefault="006C4848" w:rsidP="00005546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4103" w:type="dxa"/>
            <w:shd w:val="clear" w:color="auto" w:fill="F2DBDB"/>
          </w:tcPr>
          <w:p w14:paraId="2016C6F1" w14:textId="3931AE89" w:rsidR="006C4848" w:rsidRPr="006A1FEB" w:rsidRDefault="006C4848" w:rsidP="00A45DDA">
            <w:pPr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7E4743" w:rsidRPr="002A4886" w14:paraId="1474A6CF" w14:textId="77777777" w:rsidTr="00732A0E">
        <w:trPr>
          <w:trHeight w:val="114"/>
        </w:trPr>
        <w:tc>
          <w:tcPr>
            <w:tcW w:w="2885" w:type="dxa"/>
            <w:shd w:val="clear" w:color="auto" w:fill="F2DBDB"/>
          </w:tcPr>
          <w:p w14:paraId="13889FDF" w14:textId="56D8ED0F" w:rsidR="007E4743" w:rsidRPr="003F794D" w:rsidRDefault="002F7F4B" w:rsidP="00A45DD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3F794D">
              <w:rPr>
                <w:rFonts w:cs="Arial"/>
                <w:b/>
                <w:bCs/>
                <w:color w:val="000000"/>
                <w:szCs w:val="20"/>
              </w:rPr>
              <w:t xml:space="preserve">Ingeniero de </w:t>
            </w:r>
            <w:r w:rsidR="00A45DDA">
              <w:rPr>
                <w:rFonts w:cs="Arial"/>
                <w:b/>
                <w:bCs/>
                <w:color w:val="000000"/>
                <w:szCs w:val="20"/>
              </w:rPr>
              <w:t>Software</w:t>
            </w:r>
          </w:p>
        </w:tc>
        <w:tc>
          <w:tcPr>
            <w:tcW w:w="2564" w:type="dxa"/>
            <w:tcBorders>
              <w:top w:val="nil"/>
              <w:bottom w:val="nil"/>
            </w:tcBorders>
            <w:shd w:val="clear" w:color="auto" w:fill="EFD3D2"/>
          </w:tcPr>
          <w:p w14:paraId="7B69EB3A" w14:textId="3715FA49" w:rsidR="007E4743" w:rsidRPr="006A1FEB" w:rsidRDefault="007E4743" w:rsidP="00C175FD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4103" w:type="dxa"/>
            <w:shd w:val="clear" w:color="auto" w:fill="F2DBDB"/>
          </w:tcPr>
          <w:p w14:paraId="2971F945" w14:textId="4EDAB31B" w:rsidR="002F7F4B" w:rsidRPr="006A1FEB" w:rsidRDefault="002F7F4B" w:rsidP="00A45DDA">
            <w:pPr>
              <w:rPr>
                <w:szCs w:val="20"/>
              </w:rPr>
            </w:pPr>
          </w:p>
        </w:tc>
      </w:tr>
      <w:tr w:rsidR="007E4743" w:rsidRPr="002A4886" w14:paraId="037F5235" w14:textId="77777777" w:rsidTr="00732A0E">
        <w:trPr>
          <w:trHeight w:val="114"/>
        </w:trPr>
        <w:tc>
          <w:tcPr>
            <w:tcW w:w="2885" w:type="dxa"/>
            <w:shd w:val="clear" w:color="auto" w:fill="F2DBDB"/>
          </w:tcPr>
          <w:p w14:paraId="33EBB100" w14:textId="24C2E452" w:rsidR="007E4743" w:rsidRPr="003F794D" w:rsidRDefault="0075770D" w:rsidP="000C3E67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Arquitecto</w:t>
            </w:r>
          </w:p>
          <w:p w14:paraId="62F720E7" w14:textId="73F22B8F" w:rsidR="003F794D" w:rsidRPr="003F794D" w:rsidRDefault="003F794D" w:rsidP="000C3E67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3F794D">
              <w:rPr>
                <w:rFonts w:cs="Arial"/>
                <w:b/>
                <w:bCs/>
                <w:color w:val="000000"/>
                <w:szCs w:val="20"/>
              </w:rPr>
              <w:t>QA</w:t>
            </w:r>
          </w:p>
        </w:tc>
        <w:tc>
          <w:tcPr>
            <w:tcW w:w="2564" w:type="dxa"/>
            <w:tcBorders>
              <w:top w:val="nil"/>
              <w:bottom w:val="nil"/>
            </w:tcBorders>
            <w:shd w:val="clear" w:color="auto" w:fill="EFD3D2"/>
          </w:tcPr>
          <w:p w14:paraId="3DB62AF0" w14:textId="79AB314F" w:rsidR="00A45DDA" w:rsidRPr="006A1FEB" w:rsidRDefault="00A45DDA" w:rsidP="00C175FD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4103" w:type="dxa"/>
            <w:shd w:val="clear" w:color="auto" w:fill="F2DBDB"/>
          </w:tcPr>
          <w:p w14:paraId="109A1E0B" w14:textId="612F9670" w:rsidR="00A45DDA" w:rsidRPr="006A1FEB" w:rsidRDefault="00A45DDA" w:rsidP="006C4848">
            <w:pPr>
              <w:rPr>
                <w:szCs w:val="20"/>
              </w:rPr>
            </w:pPr>
          </w:p>
        </w:tc>
      </w:tr>
    </w:tbl>
    <w:p w14:paraId="79577816" w14:textId="77777777" w:rsidR="006665AC" w:rsidRDefault="006665AC" w:rsidP="002D1B27"/>
    <w:p w14:paraId="2BA6E851" w14:textId="77777777" w:rsidR="00E02364" w:rsidRDefault="00E02364" w:rsidP="002F7F4B">
      <w:pPr>
        <w:spacing w:line="240" w:lineRule="auto"/>
        <w:jc w:val="center"/>
        <w:rPr>
          <w:rFonts w:cs="Arial"/>
          <w:b/>
          <w:bCs/>
          <w:kern w:val="32"/>
          <w:szCs w:val="32"/>
        </w:rPr>
      </w:pPr>
      <w:bookmarkStart w:id="20" w:name="_Toc277062811"/>
      <w:r>
        <w:br w:type="page"/>
      </w:r>
    </w:p>
    <w:p w14:paraId="3D2B3CE0" w14:textId="77777777" w:rsidR="003675E8" w:rsidRPr="008C64E1" w:rsidRDefault="003675E8" w:rsidP="003675E8">
      <w:pPr>
        <w:pStyle w:val="Ttulo1"/>
        <w:ind w:left="357" w:hanging="357"/>
        <w:rPr>
          <w:sz w:val="36"/>
          <w:szCs w:val="36"/>
        </w:rPr>
      </w:pPr>
      <w:bookmarkStart w:id="21" w:name="_Toc477873778"/>
      <w:r w:rsidRPr="008C64E1">
        <w:rPr>
          <w:sz w:val="36"/>
          <w:szCs w:val="36"/>
        </w:rPr>
        <w:lastRenderedPageBreak/>
        <w:t>Introducción</w:t>
      </w:r>
      <w:bookmarkEnd w:id="20"/>
      <w:bookmarkEnd w:id="21"/>
    </w:p>
    <w:p w14:paraId="5812FB9F" w14:textId="54D6DEA8" w:rsidR="00B529CE" w:rsidRPr="00CD40AF" w:rsidRDefault="00F97058" w:rsidP="00B529CE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755FEA7C" w14:textId="298722AA" w:rsidR="005D195A" w:rsidRDefault="005D195A">
      <w:pPr>
        <w:spacing w:line="240" w:lineRule="auto"/>
        <w:jc w:val="left"/>
      </w:pPr>
      <w:r>
        <w:br w:type="page"/>
      </w:r>
    </w:p>
    <w:p w14:paraId="43A78D6B" w14:textId="77777777" w:rsidR="003675E8" w:rsidRPr="008C64E1" w:rsidRDefault="003675E8" w:rsidP="003675E8">
      <w:pPr>
        <w:pStyle w:val="Ttulo1"/>
        <w:ind w:left="357" w:hanging="357"/>
        <w:rPr>
          <w:sz w:val="34"/>
          <w:szCs w:val="34"/>
        </w:rPr>
      </w:pPr>
      <w:bookmarkStart w:id="22" w:name="_Toc277062812"/>
      <w:bookmarkStart w:id="23" w:name="_Toc477873779"/>
      <w:r w:rsidRPr="008C64E1">
        <w:rPr>
          <w:sz w:val="34"/>
          <w:szCs w:val="34"/>
        </w:rPr>
        <w:lastRenderedPageBreak/>
        <w:t>Identificación del Proyecto</w:t>
      </w:r>
      <w:bookmarkEnd w:id="22"/>
      <w:bookmarkEnd w:id="23"/>
    </w:p>
    <w:p w14:paraId="0DE91C50" w14:textId="77777777" w:rsidR="003675E8" w:rsidRPr="008C64E1" w:rsidRDefault="003675E8" w:rsidP="007601E0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24" w:name="_Toc277062813"/>
      <w:bookmarkStart w:id="25" w:name="_Toc477873780"/>
      <w:r w:rsidRPr="008C64E1">
        <w:rPr>
          <w:sz w:val="30"/>
          <w:szCs w:val="30"/>
        </w:rPr>
        <w:t>Descripción General</w:t>
      </w:r>
      <w:bookmarkEnd w:id="24"/>
      <w:bookmarkEnd w:id="25"/>
    </w:p>
    <w:p w14:paraId="2E1B7BA6" w14:textId="135E461C" w:rsidR="00D80635" w:rsidRDefault="00DE270E" w:rsidP="003C4E4B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42DE2BB5" w14:textId="77777777" w:rsidR="003C2960" w:rsidRDefault="003C2960" w:rsidP="003C4E4B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</w:p>
    <w:p w14:paraId="32C577C7" w14:textId="4FC14BD9" w:rsidR="000C03AA" w:rsidRPr="008C64E1" w:rsidRDefault="008C64E1" w:rsidP="007601E0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26" w:name="_Toc477873781"/>
      <w:r w:rsidRPr="008C64E1">
        <w:rPr>
          <w:sz w:val="30"/>
          <w:szCs w:val="30"/>
        </w:rPr>
        <w:t xml:space="preserve">Identificación </w:t>
      </w:r>
      <w:r w:rsidR="00CA01F5" w:rsidRPr="008C64E1">
        <w:rPr>
          <w:sz w:val="30"/>
          <w:szCs w:val="30"/>
        </w:rPr>
        <w:t>requerimientos</w:t>
      </w:r>
      <w:r w:rsidR="004D18A9" w:rsidRPr="008C64E1">
        <w:rPr>
          <w:sz w:val="30"/>
          <w:szCs w:val="30"/>
        </w:rPr>
        <w:t xml:space="preserve"> funcionales</w:t>
      </w:r>
      <w:bookmarkEnd w:id="26"/>
    </w:p>
    <w:tbl>
      <w:tblPr>
        <w:tblW w:w="949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2876"/>
        <w:gridCol w:w="5815"/>
      </w:tblGrid>
      <w:tr w:rsidR="001A7D3C" w:rsidRPr="001A7D3C" w14:paraId="16244D72" w14:textId="77777777" w:rsidTr="001A7D3C">
        <w:trPr>
          <w:trHeight w:val="398"/>
        </w:trPr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1EB957F5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1A7D3C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28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47701CC8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1A7D3C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Titulo Requerimiento</w:t>
            </w:r>
          </w:p>
        </w:tc>
        <w:tc>
          <w:tcPr>
            <w:tcW w:w="58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330D0923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1A7D3C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Descripción Requerimientos</w:t>
            </w:r>
          </w:p>
        </w:tc>
      </w:tr>
      <w:tr w:rsidR="001A7D3C" w:rsidRPr="001A7D3C" w14:paraId="0D53F14C" w14:textId="77777777" w:rsidTr="001A7D3C">
        <w:trPr>
          <w:trHeight w:val="309"/>
        </w:trPr>
        <w:tc>
          <w:tcPr>
            <w:tcW w:w="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09BBDE11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1A7D3C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Req.</w:t>
            </w:r>
          </w:p>
        </w:tc>
        <w:tc>
          <w:tcPr>
            <w:tcW w:w="28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2E8E1" w14:textId="77777777" w:rsidR="001A7D3C" w:rsidRPr="001A7D3C" w:rsidRDefault="001A7D3C" w:rsidP="001A7D3C">
            <w:pPr>
              <w:spacing w:line="240" w:lineRule="auto"/>
              <w:jc w:val="left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8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CA3C8" w14:textId="77777777" w:rsidR="001A7D3C" w:rsidRPr="001A7D3C" w:rsidRDefault="001A7D3C" w:rsidP="001A7D3C">
            <w:pPr>
              <w:spacing w:line="240" w:lineRule="auto"/>
              <w:jc w:val="left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1A7D3C" w:rsidRPr="001A7D3C" w14:paraId="4C326C32" w14:textId="77777777" w:rsidTr="00DE270E">
        <w:trPr>
          <w:trHeight w:val="1341"/>
        </w:trPr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6365C"/>
            <w:vAlign w:val="center"/>
            <w:hideMark/>
          </w:tcPr>
          <w:p w14:paraId="685CA894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Cs w:val="20"/>
              </w:rPr>
            </w:pPr>
            <w:r w:rsidRPr="001A7D3C">
              <w:rPr>
                <w:rFonts w:ascii="Calibri" w:hAnsi="Calibri" w:cs="Calibri"/>
                <w:b/>
                <w:bCs/>
                <w:color w:val="FFFFFF"/>
                <w:szCs w:val="20"/>
              </w:rPr>
              <w:t>1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BC29E8" w14:textId="7ED3CC9D" w:rsidR="001A7D3C" w:rsidRPr="001A7D3C" w:rsidRDefault="001A7D3C" w:rsidP="003A7BD1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07196" w14:textId="22B46D5A" w:rsidR="001A7D3C" w:rsidRPr="001A7D3C" w:rsidRDefault="001A7D3C" w:rsidP="00DB4488">
            <w:pPr>
              <w:spacing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A7D3C" w:rsidRPr="001A7D3C" w14:paraId="28D8F499" w14:textId="77777777" w:rsidTr="00DE270E">
        <w:trPr>
          <w:trHeight w:val="1341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6365C"/>
            <w:vAlign w:val="center"/>
            <w:hideMark/>
          </w:tcPr>
          <w:p w14:paraId="456D98CC" w14:textId="77777777" w:rsidR="001A7D3C" w:rsidRPr="001A7D3C" w:rsidRDefault="001A7D3C" w:rsidP="001A7D3C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Cs w:val="20"/>
              </w:rPr>
            </w:pPr>
            <w:r w:rsidRPr="001A7D3C">
              <w:rPr>
                <w:rFonts w:ascii="Calibri" w:hAnsi="Calibri" w:cs="Calibri"/>
                <w:b/>
                <w:bCs/>
                <w:color w:val="FFFFFF"/>
                <w:szCs w:val="20"/>
              </w:rPr>
              <w:t>2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88BB3C3" w14:textId="1E5DA8B6" w:rsidR="001A7D3C" w:rsidRPr="001A7D3C" w:rsidRDefault="001A7D3C" w:rsidP="003A7BD1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BF7A9" w14:textId="1D7BBEF4" w:rsidR="00FD6B37" w:rsidRPr="001A7D3C" w:rsidRDefault="00FD6B37" w:rsidP="003A7BD1">
            <w:pPr>
              <w:spacing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14:paraId="57CDAEC8" w14:textId="770B1B52" w:rsidR="00636906" w:rsidRDefault="00636906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</w:p>
    <w:p w14:paraId="703D1D60" w14:textId="77777777" w:rsidR="004D18A9" w:rsidRPr="008C64E1" w:rsidRDefault="008C64E1" w:rsidP="008C64E1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7" w:name="_Toc389524252"/>
      <w:bookmarkStart w:id="28" w:name="_Toc389524313"/>
      <w:bookmarkStart w:id="29" w:name="_Toc389524382"/>
      <w:bookmarkStart w:id="30" w:name="_Toc389524434"/>
      <w:bookmarkStart w:id="31" w:name="_Toc389524486"/>
      <w:bookmarkStart w:id="32" w:name="_Toc389524253"/>
      <w:bookmarkStart w:id="33" w:name="_Toc389524314"/>
      <w:bookmarkStart w:id="34" w:name="_Toc389524383"/>
      <w:bookmarkStart w:id="35" w:name="_Toc389524435"/>
      <w:bookmarkStart w:id="36" w:name="_Toc389524487"/>
      <w:bookmarkStart w:id="37" w:name="_Toc389524254"/>
      <w:bookmarkStart w:id="38" w:name="_Toc389524315"/>
      <w:bookmarkStart w:id="39" w:name="_Toc389524384"/>
      <w:bookmarkStart w:id="40" w:name="_Toc389524436"/>
      <w:bookmarkStart w:id="41" w:name="_Toc389524488"/>
      <w:bookmarkStart w:id="42" w:name="_Toc389524255"/>
      <w:bookmarkStart w:id="43" w:name="_Toc389524316"/>
      <w:bookmarkStart w:id="44" w:name="_Toc389524385"/>
      <w:bookmarkStart w:id="45" w:name="_Toc389524437"/>
      <w:bookmarkStart w:id="46" w:name="_Toc389524489"/>
      <w:bookmarkStart w:id="47" w:name="_Toc389524256"/>
      <w:bookmarkStart w:id="48" w:name="_Toc389524317"/>
      <w:bookmarkStart w:id="49" w:name="_Toc389524386"/>
      <w:bookmarkStart w:id="50" w:name="_Toc389524438"/>
      <w:bookmarkStart w:id="51" w:name="_Toc389524490"/>
      <w:bookmarkStart w:id="52" w:name="_Toc389524257"/>
      <w:bookmarkStart w:id="53" w:name="_Toc389524318"/>
      <w:bookmarkStart w:id="54" w:name="_Toc389524387"/>
      <w:bookmarkStart w:id="55" w:name="_Toc389524439"/>
      <w:bookmarkStart w:id="56" w:name="_Toc389524491"/>
      <w:bookmarkStart w:id="57" w:name="_Toc389524258"/>
      <w:bookmarkStart w:id="58" w:name="_Toc389524319"/>
      <w:bookmarkStart w:id="59" w:name="_Toc389524388"/>
      <w:bookmarkStart w:id="60" w:name="_Toc389524440"/>
      <w:bookmarkStart w:id="61" w:name="_Toc389524492"/>
      <w:bookmarkStart w:id="62" w:name="_Toc389524259"/>
      <w:bookmarkStart w:id="63" w:name="_Toc389524320"/>
      <w:bookmarkStart w:id="64" w:name="_Toc389524389"/>
      <w:bookmarkStart w:id="65" w:name="_Toc389524441"/>
      <w:bookmarkStart w:id="66" w:name="_Toc389524493"/>
      <w:bookmarkStart w:id="67" w:name="_Toc389524260"/>
      <w:bookmarkStart w:id="68" w:name="_Toc389524321"/>
      <w:bookmarkStart w:id="69" w:name="_Toc389524390"/>
      <w:bookmarkStart w:id="70" w:name="_Toc389524442"/>
      <w:bookmarkStart w:id="71" w:name="_Toc389524494"/>
      <w:bookmarkStart w:id="72" w:name="_Toc389524261"/>
      <w:bookmarkStart w:id="73" w:name="_Toc389524322"/>
      <w:bookmarkStart w:id="74" w:name="_Toc389524391"/>
      <w:bookmarkStart w:id="75" w:name="_Toc389524443"/>
      <w:bookmarkStart w:id="76" w:name="_Toc389524495"/>
      <w:bookmarkStart w:id="77" w:name="_Toc389524262"/>
      <w:bookmarkStart w:id="78" w:name="_Toc389524323"/>
      <w:bookmarkStart w:id="79" w:name="_Toc389524392"/>
      <w:bookmarkStart w:id="80" w:name="_Toc389524444"/>
      <w:bookmarkStart w:id="81" w:name="_Toc389524496"/>
      <w:bookmarkStart w:id="82" w:name="_Toc47787378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8C64E1">
        <w:rPr>
          <w:sz w:val="30"/>
          <w:szCs w:val="30"/>
        </w:rPr>
        <w:t xml:space="preserve">Identificación </w:t>
      </w:r>
      <w:r w:rsidR="004D18A9" w:rsidRPr="008C64E1">
        <w:rPr>
          <w:sz w:val="30"/>
          <w:szCs w:val="30"/>
        </w:rPr>
        <w:t xml:space="preserve">requerimientos </w:t>
      </w:r>
      <w:r w:rsidR="00AF5165">
        <w:rPr>
          <w:sz w:val="30"/>
          <w:szCs w:val="30"/>
        </w:rPr>
        <w:t>NO</w:t>
      </w:r>
      <w:r w:rsidR="00B97F13" w:rsidRPr="008C64E1">
        <w:rPr>
          <w:sz w:val="30"/>
          <w:szCs w:val="30"/>
        </w:rPr>
        <w:t xml:space="preserve"> </w:t>
      </w:r>
      <w:r w:rsidR="004D18A9" w:rsidRPr="008C64E1">
        <w:rPr>
          <w:sz w:val="30"/>
          <w:szCs w:val="30"/>
        </w:rPr>
        <w:t>funcionales</w:t>
      </w:r>
      <w:bookmarkEnd w:id="82"/>
    </w:p>
    <w:p w14:paraId="7F166BD9" w14:textId="77777777" w:rsidR="00FD6B37" w:rsidRDefault="00FD6B37">
      <w:pPr>
        <w:spacing w:line="240" w:lineRule="auto"/>
        <w:jc w:val="left"/>
      </w:pPr>
    </w:p>
    <w:p w14:paraId="06EC34B7" w14:textId="0A1E0365" w:rsidR="00BB22DE" w:rsidRDefault="00BB22DE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  <w:r>
        <w:rPr>
          <w:sz w:val="30"/>
          <w:szCs w:val="30"/>
        </w:rPr>
        <w:br w:type="page"/>
      </w:r>
    </w:p>
    <w:p w14:paraId="38C8FF13" w14:textId="03AFB62B" w:rsidR="00141EBE" w:rsidRPr="008C64E1" w:rsidRDefault="00141EBE" w:rsidP="007601E0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83" w:name="_Toc477873783"/>
      <w:r w:rsidRPr="008C64E1">
        <w:rPr>
          <w:sz w:val="30"/>
          <w:szCs w:val="30"/>
        </w:rPr>
        <w:lastRenderedPageBreak/>
        <w:t>Objetivo general</w:t>
      </w:r>
      <w:bookmarkEnd w:id="83"/>
    </w:p>
    <w:p w14:paraId="31D58300" w14:textId="39718870" w:rsidR="00D80635" w:rsidRDefault="00DE270E" w:rsidP="00D80635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26C72567" w14:textId="77777777" w:rsidR="00095FC9" w:rsidRPr="00D80635" w:rsidRDefault="00095FC9" w:rsidP="00D80635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</w:p>
    <w:p w14:paraId="222213A8" w14:textId="77777777" w:rsidR="002C23D0" w:rsidRPr="008C64E1" w:rsidRDefault="002C23D0" w:rsidP="007601E0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84" w:name="_Toc477873784"/>
      <w:r w:rsidRPr="008C64E1">
        <w:rPr>
          <w:sz w:val="30"/>
          <w:szCs w:val="30"/>
        </w:rPr>
        <w:t>Objetivos específicos</w:t>
      </w:r>
      <w:bookmarkEnd w:id="84"/>
    </w:p>
    <w:p w14:paraId="64630A41" w14:textId="07F6B3CD" w:rsidR="00E13837" w:rsidRPr="00095FC9" w:rsidRDefault="00DE270E" w:rsidP="004C2F21">
      <w:pPr>
        <w:pStyle w:val="Prrafodelista"/>
        <w:numPr>
          <w:ilvl w:val="0"/>
          <w:numId w:val="14"/>
        </w:numPr>
      </w:pPr>
      <w:r>
        <w:rPr>
          <w:rFonts w:eastAsia="Arial Unicode MS"/>
          <w:iCs/>
          <w:szCs w:val="22"/>
        </w:rPr>
        <w:t>xxxxxxxxxxxxxxxxxxxxxxxxxxxxxxxxxxxxxxxxxxxxxxxxxxxxxxxxxxxxxxxxxxxxxxxxx</w:t>
      </w:r>
    </w:p>
    <w:p w14:paraId="0446151A" w14:textId="67DA874D" w:rsidR="00095FC9" w:rsidRDefault="00DE270E" w:rsidP="004C2F21">
      <w:pPr>
        <w:pStyle w:val="Prrafodelista"/>
        <w:numPr>
          <w:ilvl w:val="0"/>
          <w:numId w:val="14"/>
        </w:numPr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</w:t>
      </w:r>
    </w:p>
    <w:p w14:paraId="5F2D575B" w14:textId="77777777" w:rsidR="00095FC9" w:rsidRPr="00095FC9" w:rsidRDefault="00095FC9" w:rsidP="00095FC9">
      <w:pPr>
        <w:pStyle w:val="Prrafodelista"/>
        <w:ind w:left="1440"/>
        <w:rPr>
          <w:rFonts w:eastAsia="Arial Unicode MS"/>
          <w:iCs/>
          <w:szCs w:val="22"/>
        </w:rPr>
      </w:pPr>
    </w:p>
    <w:p w14:paraId="332BDC4B" w14:textId="77777777" w:rsidR="00CA01F5" w:rsidRDefault="00CA01F5" w:rsidP="007601E0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85" w:name="_Toc477873785"/>
      <w:r w:rsidRPr="005E6AD2">
        <w:rPr>
          <w:sz w:val="30"/>
          <w:szCs w:val="30"/>
        </w:rPr>
        <w:t>Documentos de Referencia</w:t>
      </w:r>
      <w:bookmarkEnd w:id="85"/>
    </w:p>
    <w:p w14:paraId="5635F024" w14:textId="45859254" w:rsidR="00095FC9" w:rsidRDefault="00095FC9" w:rsidP="00095FC9">
      <w:pPr>
        <w:pStyle w:val="Sangra2detindependiente"/>
        <w:spacing w:line="360" w:lineRule="auto"/>
        <w:ind w:left="426" w:right="4"/>
        <w:rPr>
          <w:b/>
          <w:bCs/>
          <w:sz w:val="34"/>
          <w:szCs w:val="34"/>
        </w:rPr>
      </w:pPr>
      <w:r>
        <w:rPr>
          <w:sz w:val="34"/>
          <w:szCs w:val="34"/>
        </w:rPr>
        <w:br w:type="page"/>
      </w:r>
    </w:p>
    <w:p w14:paraId="39769563" w14:textId="63723071" w:rsidR="0037051C" w:rsidRDefault="0037051C" w:rsidP="0037051C">
      <w:pPr>
        <w:pStyle w:val="Ttulo1"/>
        <w:ind w:left="357" w:hanging="357"/>
        <w:rPr>
          <w:sz w:val="34"/>
          <w:szCs w:val="34"/>
        </w:rPr>
      </w:pPr>
      <w:bookmarkStart w:id="86" w:name="_Toc477873786"/>
      <w:r w:rsidRPr="008C64E1">
        <w:rPr>
          <w:sz w:val="34"/>
          <w:szCs w:val="34"/>
        </w:rPr>
        <w:lastRenderedPageBreak/>
        <w:t>Análisis de solución</w:t>
      </w:r>
      <w:bookmarkEnd w:id="86"/>
    </w:p>
    <w:p w14:paraId="154DB96E" w14:textId="77777777" w:rsidR="00F333E8" w:rsidRDefault="00F333E8" w:rsidP="00F333E8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87" w:name="_Toc477873787"/>
      <w:r w:rsidRPr="0069011E">
        <w:rPr>
          <w:sz w:val="30"/>
          <w:szCs w:val="30"/>
        </w:rPr>
        <w:t>Supuestos</w:t>
      </w:r>
      <w:bookmarkEnd w:id="87"/>
    </w:p>
    <w:p w14:paraId="34769F35" w14:textId="211765C7" w:rsidR="00313775" w:rsidRPr="00602BBC" w:rsidRDefault="00DE270E" w:rsidP="004C2F21">
      <w:pPr>
        <w:pStyle w:val="Prrafodelista"/>
        <w:numPr>
          <w:ilvl w:val="0"/>
          <w:numId w:val="12"/>
        </w:numPr>
      </w:pPr>
      <w:r>
        <w:rPr>
          <w:rFonts w:ascii="CenturyGothic" w:hAnsi="CenturyGothic" w:cs="CenturyGothic"/>
          <w:szCs w:val="22"/>
          <w:lang w:eastAsia="es-ES"/>
        </w:rPr>
        <w:t>xxxxxxxxxxxxxxxxxxxxxxxxxxxxxxxxxxxxxxxxxxxxxxxxxxxxxxxxxxxxxxxxxxxxxxxxxxxxxxxxxxxxxxxxxxxxxxxxxxxxxxxxxxxxxxxxxxxxxxxxxxxxxxxxxxxxxxxxxxxxxxxxxxxxxxxxxxxxxxxxxx</w:t>
      </w:r>
    </w:p>
    <w:p w14:paraId="2BE01B12" w14:textId="77777777" w:rsidR="00313775" w:rsidRPr="00313775" w:rsidRDefault="00313775" w:rsidP="00313775">
      <w:pPr>
        <w:rPr>
          <w:lang w:val="es-ES"/>
        </w:rPr>
      </w:pPr>
    </w:p>
    <w:p w14:paraId="1C35F18D" w14:textId="0DDAE3DA" w:rsidR="000E69F7" w:rsidRDefault="00F333E8" w:rsidP="000E69F7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88" w:name="_Toc277062814"/>
      <w:bookmarkStart w:id="89" w:name="_Toc477873788"/>
      <w:r w:rsidRPr="00F333E8">
        <w:rPr>
          <w:sz w:val="30"/>
          <w:szCs w:val="30"/>
        </w:rPr>
        <w:t>Alcances</w:t>
      </w:r>
      <w:bookmarkEnd w:id="89"/>
    </w:p>
    <w:p w14:paraId="73D7F471" w14:textId="165FA3C6" w:rsidR="009E35A3" w:rsidRPr="009E35A3" w:rsidRDefault="00DE270E" w:rsidP="009E35A3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2F833D0B" w14:textId="77777777" w:rsidR="00C431C4" w:rsidRDefault="00C431C4" w:rsidP="00464B7A">
      <w:pPr>
        <w:ind w:left="360"/>
      </w:pPr>
    </w:p>
    <w:p w14:paraId="21441A4B" w14:textId="77777777" w:rsidR="000E69F7" w:rsidRDefault="000E69F7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  <w:r>
        <w:rPr>
          <w:sz w:val="30"/>
          <w:szCs w:val="30"/>
        </w:rPr>
        <w:br w:type="page"/>
      </w:r>
    </w:p>
    <w:p w14:paraId="548ED50E" w14:textId="4CCE4BF0" w:rsidR="00F333E8" w:rsidRDefault="00F333E8" w:rsidP="00F333E8">
      <w:pPr>
        <w:pStyle w:val="Ttulo1"/>
        <w:numPr>
          <w:ilvl w:val="1"/>
          <w:numId w:val="7"/>
        </w:numPr>
        <w:rPr>
          <w:sz w:val="30"/>
          <w:szCs w:val="30"/>
        </w:rPr>
      </w:pPr>
      <w:bookmarkStart w:id="90" w:name="_Toc477873789"/>
      <w:r w:rsidRPr="00285B3E">
        <w:rPr>
          <w:sz w:val="30"/>
          <w:szCs w:val="30"/>
        </w:rPr>
        <w:lastRenderedPageBreak/>
        <w:t>Situación actual</w:t>
      </w:r>
      <w:bookmarkEnd w:id="88"/>
      <w:bookmarkEnd w:id="90"/>
    </w:p>
    <w:p w14:paraId="60D1AFDC" w14:textId="332642C0" w:rsidR="004D2ABE" w:rsidRDefault="00DE270E" w:rsidP="00323C3D">
      <w:pPr>
        <w:pStyle w:val="Sangra2detindependiente"/>
        <w:spacing w:line="360" w:lineRule="auto"/>
        <w:ind w:left="426" w:right="4"/>
      </w:pPr>
      <w:r w:rsidRPr="00DE270E"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61CB0789" w14:textId="77777777" w:rsidR="00DE270E" w:rsidRDefault="00DE270E" w:rsidP="00323C3D">
      <w:pPr>
        <w:pStyle w:val="Sangra2detindependiente"/>
        <w:spacing w:line="360" w:lineRule="auto"/>
        <w:ind w:left="426" w:right="4"/>
      </w:pPr>
    </w:p>
    <w:p w14:paraId="125F5024" w14:textId="36EA8ACC" w:rsidR="00394590" w:rsidRPr="00323008" w:rsidRDefault="004D2ABE" w:rsidP="00323008">
      <w:pPr>
        <w:pStyle w:val="Ttulo3"/>
      </w:pPr>
      <w:bookmarkStart w:id="91" w:name="_Toc477873790"/>
      <w:r>
        <w:t>D</w:t>
      </w:r>
      <w:r w:rsidR="00394590" w:rsidRPr="00323008">
        <w:t xml:space="preserve">iagrama de la Arquitectura </w:t>
      </w:r>
      <w:r w:rsidR="001271CA" w:rsidRPr="00323008">
        <w:t xml:space="preserve">General </w:t>
      </w:r>
      <w:r w:rsidR="00394590" w:rsidRPr="00323008">
        <w:t>actual</w:t>
      </w:r>
      <w:bookmarkEnd w:id="91"/>
    </w:p>
    <w:p w14:paraId="2CCAFB50" w14:textId="5DDB8D60" w:rsidR="00171ED0" w:rsidRPr="00323008" w:rsidRDefault="00171ED0" w:rsidP="00613244">
      <w:pPr>
        <w:pStyle w:val="Sangra2detindependiente"/>
        <w:spacing w:line="360" w:lineRule="auto"/>
        <w:ind w:left="426" w:right="4"/>
        <w:jc w:val="center"/>
        <w:rPr>
          <w:rFonts w:eastAsia="Arial Unicode MS"/>
          <w:iCs/>
          <w:szCs w:val="22"/>
        </w:rPr>
      </w:pPr>
      <w:bookmarkStart w:id="92" w:name="_Toc263615251"/>
    </w:p>
    <w:p w14:paraId="610C80C6" w14:textId="69170703" w:rsidR="003037C8" w:rsidRDefault="00171ED0" w:rsidP="00171ED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D4F51">
        <w:rPr>
          <w:noProof/>
        </w:rPr>
        <w:t>1</w:t>
      </w:r>
      <w:r>
        <w:fldChar w:fldCharType="end"/>
      </w:r>
      <w:r>
        <w:t>.- Situación actual</w:t>
      </w:r>
    </w:p>
    <w:p w14:paraId="2DA8ED32" w14:textId="77777777" w:rsidR="0037051C" w:rsidRDefault="0037051C" w:rsidP="0037051C">
      <w:pPr>
        <w:pStyle w:val="Ttulo1"/>
        <w:ind w:left="357" w:hanging="357"/>
        <w:rPr>
          <w:sz w:val="34"/>
          <w:szCs w:val="34"/>
        </w:rPr>
      </w:pPr>
      <w:bookmarkStart w:id="93" w:name="_Toc477873791"/>
      <w:r w:rsidRPr="008C64E1">
        <w:rPr>
          <w:sz w:val="34"/>
          <w:szCs w:val="34"/>
        </w:rPr>
        <w:t>Diseño de solución</w:t>
      </w:r>
      <w:bookmarkEnd w:id="92"/>
      <w:bookmarkEnd w:id="93"/>
    </w:p>
    <w:p w14:paraId="4ACB7C9B" w14:textId="77777777" w:rsidR="00DE270E" w:rsidRPr="009E35A3" w:rsidRDefault="00DE270E" w:rsidP="00DE270E">
      <w:pPr>
        <w:pStyle w:val="Sangra2detindependiente"/>
        <w:spacing w:line="360" w:lineRule="auto"/>
        <w:ind w:left="426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335C7B17" w14:textId="7B783340" w:rsidR="003C2960" w:rsidRDefault="003C2960" w:rsidP="003037C8">
      <w:pPr>
        <w:pStyle w:val="Sangra2detindependiente"/>
        <w:keepNext/>
        <w:spacing w:line="360" w:lineRule="auto"/>
        <w:ind w:left="0" w:right="4"/>
      </w:pPr>
    </w:p>
    <w:p w14:paraId="2020E37D" w14:textId="3CF3B425" w:rsidR="003C2960" w:rsidRDefault="003C2960" w:rsidP="003C296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D4F51">
        <w:rPr>
          <w:noProof/>
        </w:rPr>
        <w:t>2</w:t>
      </w:r>
      <w:r>
        <w:fldChar w:fldCharType="end"/>
      </w:r>
      <w:r>
        <w:t>.- Flujo de secuencia general</w:t>
      </w:r>
    </w:p>
    <w:p w14:paraId="285C5312" w14:textId="77777777" w:rsidR="00A26B54" w:rsidRDefault="00A26B54" w:rsidP="00A26B54"/>
    <w:p w14:paraId="28C9AA5A" w14:textId="335D5A65" w:rsidR="00401B6D" w:rsidRDefault="005D2C6B" w:rsidP="00A45DDA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94" w:name="_Toc477873792"/>
      <w:r>
        <w:rPr>
          <w:sz w:val="30"/>
          <w:szCs w:val="30"/>
        </w:rPr>
        <w:t xml:space="preserve">Diagrama de Arquitectura </w:t>
      </w:r>
      <w:r w:rsidR="00323C3D">
        <w:rPr>
          <w:sz w:val="30"/>
          <w:szCs w:val="30"/>
        </w:rPr>
        <w:t xml:space="preserve">General </w:t>
      </w:r>
      <w:r>
        <w:rPr>
          <w:sz w:val="30"/>
          <w:szCs w:val="30"/>
        </w:rPr>
        <w:t>Propuesto</w:t>
      </w:r>
      <w:bookmarkEnd w:id="94"/>
    </w:p>
    <w:p w14:paraId="38ADC869" w14:textId="42BFCC90" w:rsidR="000F5949" w:rsidRPr="000F5949" w:rsidRDefault="000F5949" w:rsidP="000F5949"/>
    <w:p w14:paraId="1B546481" w14:textId="0A701AFB" w:rsidR="000F5949" w:rsidRDefault="000F5949" w:rsidP="000F5949"/>
    <w:p w14:paraId="42120C31" w14:textId="5684C902" w:rsidR="00E5161B" w:rsidRDefault="00E5161B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</w:p>
    <w:p w14:paraId="4D3F44F8" w14:textId="2CF159E2" w:rsidR="008236F3" w:rsidRDefault="00264D9A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95" w:name="_Toc477873793"/>
      <w:r>
        <w:rPr>
          <w:sz w:val="30"/>
          <w:szCs w:val="30"/>
        </w:rPr>
        <w:t xml:space="preserve">Análisis y </w:t>
      </w:r>
      <w:r w:rsidR="00D11B54">
        <w:rPr>
          <w:sz w:val="30"/>
          <w:szCs w:val="30"/>
        </w:rPr>
        <w:t>Diseño de requerimientos</w:t>
      </w:r>
      <w:bookmarkEnd w:id="95"/>
    </w:p>
    <w:p w14:paraId="5CA22F3E" w14:textId="40384A44" w:rsidR="00A61F70" w:rsidRPr="007F7C33" w:rsidRDefault="00DE270E" w:rsidP="007F7C33">
      <w:pPr>
        <w:pStyle w:val="Ttulo3"/>
      </w:pPr>
      <w:bookmarkStart w:id="96" w:name="_Toc477873794"/>
      <w:r>
        <w:t xml:space="preserve"> Requerimiento </w:t>
      </w:r>
      <w:bookmarkEnd w:id="96"/>
    </w:p>
    <w:p w14:paraId="2CE855C8" w14:textId="54FB51E3" w:rsidR="00A76DC3" w:rsidRPr="007F7C33" w:rsidRDefault="00A76DC3" w:rsidP="007F7C33">
      <w:pPr>
        <w:pStyle w:val="Ttulo4"/>
        <w:rPr>
          <w:szCs w:val="26"/>
        </w:rPr>
      </w:pPr>
      <w:bookmarkStart w:id="97" w:name="_Toc477873795"/>
      <w:r w:rsidRPr="007F7C33">
        <w:t>Descripción</w:t>
      </w:r>
      <w:bookmarkEnd w:id="97"/>
    </w:p>
    <w:p w14:paraId="63012699" w14:textId="77777777" w:rsidR="00176FCC" w:rsidRDefault="00176FCC" w:rsidP="00A61F70">
      <w:pPr>
        <w:ind w:left="756"/>
      </w:pPr>
      <w:bookmarkStart w:id="98" w:name="_Toc405213633"/>
    </w:p>
    <w:p w14:paraId="0D691256" w14:textId="77777777" w:rsidR="00DE270E" w:rsidRPr="009E35A3" w:rsidRDefault="00DE270E" w:rsidP="00DE270E">
      <w:pPr>
        <w:pStyle w:val="Sangra2detindependiente"/>
        <w:spacing w:line="360" w:lineRule="auto"/>
        <w:ind w:left="708" w:right="4"/>
        <w:rPr>
          <w:rFonts w:eastAsia="Arial Unicode MS"/>
          <w:iCs/>
          <w:szCs w:val="22"/>
        </w:rPr>
      </w:pPr>
      <w:r>
        <w:rPr>
          <w:rFonts w:eastAsia="Arial Unicode MS"/>
          <w:iCs/>
          <w:szCs w:val="22"/>
        </w:rPr>
        <w:t>xxxxxxxxxxxxxxxxxxxxxxxxxxxxxxxxxxxxxxxxxxxxxxxxxxxxxxxxxxxxxxxxxxxxxxxxxxxxxxxxxxxxxxxxxxxxxxxxxxxxxxxxxxxxxxxxxxxxxxxxxxxxxxxxxxxxxxxxxxxxxxxxxxxxxxxxxxxxxxxxxxxxxxxx</w:t>
      </w:r>
    </w:p>
    <w:p w14:paraId="2104865B" w14:textId="77777777" w:rsidR="00DF57A5" w:rsidRDefault="00DF57A5" w:rsidP="00A61F70">
      <w:pPr>
        <w:ind w:left="756"/>
        <w:rPr>
          <w:rFonts w:cs="Arial"/>
          <w:color w:val="000000"/>
          <w:szCs w:val="22"/>
        </w:rPr>
      </w:pPr>
    </w:p>
    <w:p w14:paraId="409FCA74" w14:textId="77777777" w:rsidR="00DF57A5" w:rsidRPr="00176FCC" w:rsidRDefault="00DF57A5" w:rsidP="00DE270E">
      <w:pPr>
        <w:rPr>
          <w:rFonts w:cs="Arial"/>
          <w:color w:val="000000"/>
          <w:szCs w:val="22"/>
        </w:rPr>
      </w:pPr>
    </w:p>
    <w:p w14:paraId="6CBE1FA8" w14:textId="40D60CAD" w:rsidR="00A76DC3" w:rsidRPr="007F7C33" w:rsidRDefault="00A76DC3" w:rsidP="007F7C33">
      <w:pPr>
        <w:pStyle w:val="Ttulo4"/>
      </w:pPr>
      <w:bookmarkStart w:id="99" w:name="_Toc477873796"/>
      <w:r w:rsidRPr="007F7C33">
        <w:lastRenderedPageBreak/>
        <w:t>Solución Propuesta</w:t>
      </w:r>
      <w:bookmarkEnd w:id="98"/>
      <w:bookmarkEnd w:id="99"/>
    </w:p>
    <w:p w14:paraId="12F130AE" w14:textId="77777777" w:rsidR="00DE270E" w:rsidRDefault="00DE270E" w:rsidP="00DF57A5">
      <w:pPr>
        <w:ind w:left="708"/>
      </w:pPr>
    </w:p>
    <w:p w14:paraId="45A30CB4" w14:textId="77EC98D4" w:rsidR="00DF57A5" w:rsidRDefault="00D51B18" w:rsidP="00DF57A5">
      <w:pPr>
        <w:ind w:left="708"/>
      </w:pPr>
      <w:r w:rsidRPr="00D51B18">
        <w:t>xxxxxxxxxxxxxxxxxxxxxxxxxxxxxxxxxxxxxxxxxxxxxxxxxxxxxxxxxxxxxxxxxxxxxxxxxxxxxxxxxxxxxxxxxxxxxxxxxxxxxxxxxxxxxxxxxxxxxxxxxxxxxxxxxxxxxxxxxxxxxxxxxxxxxxxxxxxxxxxxxxxxxxxx</w:t>
      </w:r>
      <w:r w:rsidR="00DF57A5" w:rsidRPr="00DF57A5">
        <w:t>a s</w:t>
      </w:r>
    </w:p>
    <w:p w14:paraId="1CC5E0C2" w14:textId="77777777" w:rsidR="00830D42" w:rsidRDefault="00830D42" w:rsidP="00DF57A5">
      <w:pPr>
        <w:ind w:left="708"/>
      </w:pPr>
    </w:p>
    <w:p w14:paraId="126D8E5A" w14:textId="4AAFEC4C" w:rsidR="00830D42" w:rsidRDefault="00830D42" w:rsidP="00830D42">
      <w:pPr>
        <w:keepNext/>
      </w:pPr>
    </w:p>
    <w:p w14:paraId="6A991251" w14:textId="4686DC9E" w:rsidR="004D4947" w:rsidRDefault="00830D42" w:rsidP="00D51B1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D4F51">
        <w:rPr>
          <w:noProof/>
        </w:rPr>
        <w:t>5</w:t>
      </w:r>
      <w:r>
        <w:fldChar w:fldCharType="end"/>
      </w:r>
      <w:r w:rsidR="00D51B18">
        <w:t>.- Secuencia autenticación</w:t>
      </w:r>
    </w:p>
    <w:p w14:paraId="06EAFB5B" w14:textId="77777777" w:rsidR="00D51B18" w:rsidRPr="00D51B18" w:rsidRDefault="00D51B18" w:rsidP="00D51B18"/>
    <w:p w14:paraId="6E67DFCF" w14:textId="5210D3C5" w:rsidR="00D9003E" w:rsidRDefault="001316A5" w:rsidP="001316A5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100" w:name="_Toc477873798"/>
      <w:r w:rsidRPr="00DF307C">
        <w:rPr>
          <w:sz w:val="30"/>
          <w:szCs w:val="30"/>
        </w:rPr>
        <w:t>Modelo Físico</w:t>
      </w:r>
      <w:r w:rsidR="009D1B98" w:rsidRPr="00DF307C">
        <w:rPr>
          <w:sz w:val="30"/>
          <w:szCs w:val="30"/>
        </w:rPr>
        <w:t xml:space="preserve"> de Datos</w:t>
      </w:r>
      <w:bookmarkEnd w:id="100"/>
    </w:p>
    <w:p w14:paraId="755A85F6" w14:textId="7FB978DE" w:rsidR="00FC49B5" w:rsidRDefault="00FC49B5" w:rsidP="007726B7">
      <w:pPr>
        <w:jc w:val="center"/>
        <w:rPr>
          <w:noProof/>
        </w:rPr>
      </w:pPr>
      <w:bookmarkStart w:id="101" w:name="_Toc395186332"/>
      <w:bookmarkStart w:id="102" w:name="_Toc395186937"/>
      <w:bookmarkStart w:id="103" w:name="_Toc395187330"/>
      <w:bookmarkStart w:id="104" w:name="_Toc395187724"/>
      <w:bookmarkStart w:id="105" w:name="_Toc395188118"/>
      <w:bookmarkStart w:id="106" w:name="_Toc395188512"/>
      <w:bookmarkStart w:id="107" w:name="_Toc395188905"/>
      <w:bookmarkStart w:id="108" w:name="_Toc395189299"/>
      <w:bookmarkStart w:id="109" w:name="_Toc395189692"/>
      <w:bookmarkStart w:id="110" w:name="_Toc395190086"/>
      <w:bookmarkStart w:id="111" w:name="_Toc395186333"/>
      <w:bookmarkStart w:id="112" w:name="_Toc395186938"/>
      <w:bookmarkStart w:id="113" w:name="_Toc395187331"/>
      <w:bookmarkStart w:id="114" w:name="_Toc395187725"/>
      <w:bookmarkStart w:id="115" w:name="_Toc395188119"/>
      <w:bookmarkStart w:id="116" w:name="_Toc395188513"/>
      <w:bookmarkStart w:id="117" w:name="_Toc395188906"/>
      <w:bookmarkStart w:id="118" w:name="_Toc395189300"/>
      <w:bookmarkStart w:id="119" w:name="_Toc395189693"/>
      <w:bookmarkStart w:id="120" w:name="_Toc39519008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95EE04D" w14:textId="77777777" w:rsidR="00D51B18" w:rsidRDefault="00D51B18" w:rsidP="007726B7">
      <w:pPr>
        <w:jc w:val="center"/>
      </w:pPr>
    </w:p>
    <w:p w14:paraId="7853215F" w14:textId="283439A4" w:rsidR="00FC49B5" w:rsidRDefault="00FC49B5" w:rsidP="00FC49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D4F51">
        <w:rPr>
          <w:noProof/>
        </w:rPr>
        <w:t>8</w:t>
      </w:r>
      <w:r>
        <w:fldChar w:fldCharType="end"/>
      </w:r>
      <w:r>
        <w:t>.- Modelo conceptual</w:t>
      </w:r>
    </w:p>
    <w:p w14:paraId="7694136E" w14:textId="77777777" w:rsidR="00FC49B5" w:rsidRDefault="00FC49B5" w:rsidP="00FC49B5"/>
    <w:p w14:paraId="22584790" w14:textId="48EA3211" w:rsidR="003D2D98" w:rsidRDefault="00561F0D" w:rsidP="00A45DDA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121" w:name="_Toc477873799"/>
      <w:r w:rsidRPr="00DF307C">
        <w:rPr>
          <w:sz w:val="30"/>
          <w:szCs w:val="30"/>
        </w:rPr>
        <w:t>Diccionario de Datos</w:t>
      </w:r>
      <w:bookmarkEnd w:id="1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A6A4C" w:rsidRPr="00954F4C" w14:paraId="73531DB7" w14:textId="77777777" w:rsidTr="00D51B18">
        <w:tc>
          <w:tcPr>
            <w:tcW w:w="2518" w:type="dxa"/>
            <w:vAlign w:val="center"/>
          </w:tcPr>
          <w:p w14:paraId="678B4B64" w14:textId="7405C0C3" w:rsidR="000A6A4C" w:rsidRPr="00954F4C" w:rsidRDefault="00D51B18" w:rsidP="00D51B18">
            <w:pPr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Ítem</w:t>
            </w:r>
          </w:p>
        </w:tc>
        <w:tc>
          <w:tcPr>
            <w:tcW w:w="6460" w:type="dxa"/>
            <w:vAlign w:val="center"/>
          </w:tcPr>
          <w:p w14:paraId="332025B3" w14:textId="53AEFD4C" w:rsidR="000A6A4C" w:rsidRPr="00954F4C" w:rsidRDefault="00D51B18" w:rsidP="00D51B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</w:tr>
      <w:tr w:rsidR="000A6A4C" w:rsidRPr="00954F4C" w14:paraId="45552936" w14:textId="77777777" w:rsidTr="001C10E7">
        <w:tc>
          <w:tcPr>
            <w:tcW w:w="2518" w:type="dxa"/>
          </w:tcPr>
          <w:p w14:paraId="0583A089" w14:textId="64F9036F" w:rsidR="000A6A4C" w:rsidRPr="00954F4C" w:rsidRDefault="000A6A4C" w:rsidP="001C10E7">
            <w:pPr>
              <w:ind w:left="708"/>
              <w:rPr>
                <w:sz w:val="18"/>
                <w:szCs w:val="18"/>
              </w:rPr>
            </w:pPr>
          </w:p>
        </w:tc>
        <w:tc>
          <w:tcPr>
            <w:tcW w:w="6460" w:type="dxa"/>
          </w:tcPr>
          <w:p w14:paraId="25B25435" w14:textId="063CC909" w:rsidR="000A6A4C" w:rsidRPr="00954F4C" w:rsidRDefault="000A6A4C" w:rsidP="001C10E7">
            <w:pPr>
              <w:rPr>
                <w:sz w:val="18"/>
                <w:szCs w:val="18"/>
              </w:rPr>
            </w:pPr>
          </w:p>
        </w:tc>
      </w:tr>
      <w:tr w:rsidR="000A6A4C" w:rsidRPr="00954F4C" w14:paraId="268812D0" w14:textId="77777777" w:rsidTr="001C10E7">
        <w:tc>
          <w:tcPr>
            <w:tcW w:w="2518" w:type="dxa"/>
          </w:tcPr>
          <w:p w14:paraId="4254D116" w14:textId="400596C3" w:rsidR="000A6A4C" w:rsidRPr="00954F4C" w:rsidRDefault="000A6A4C" w:rsidP="001C10E7">
            <w:pPr>
              <w:ind w:left="708"/>
              <w:rPr>
                <w:sz w:val="18"/>
                <w:szCs w:val="18"/>
              </w:rPr>
            </w:pPr>
          </w:p>
        </w:tc>
        <w:tc>
          <w:tcPr>
            <w:tcW w:w="6460" w:type="dxa"/>
          </w:tcPr>
          <w:p w14:paraId="6D21034A" w14:textId="77777777" w:rsidR="000A6A4C" w:rsidRPr="00954F4C" w:rsidRDefault="000A6A4C" w:rsidP="001C10E7">
            <w:pPr>
              <w:rPr>
                <w:sz w:val="18"/>
                <w:szCs w:val="18"/>
              </w:rPr>
            </w:pPr>
          </w:p>
        </w:tc>
      </w:tr>
      <w:tr w:rsidR="00016079" w:rsidRPr="00954F4C" w14:paraId="1AA3F6C0" w14:textId="77777777" w:rsidTr="001C10E7">
        <w:tc>
          <w:tcPr>
            <w:tcW w:w="2518" w:type="dxa"/>
          </w:tcPr>
          <w:p w14:paraId="3AFFEFBA" w14:textId="0364F59B" w:rsidR="00016079" w:rsidRPr="00954F4C" w:rsidRDefault="00016079" w:rsidP="001C10E7">
            <w:pPr>
              <w:rPr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14:paraId="079C84EC" w14:textId="31757DB9" w:rsidR="00016079" w:rsidRPr="00954F4C" w:rsidRDefault="00016079" w:rsidP="000B1DAB">
            <w:pPr>
              <w:rPr>
                <w:sz w:val="18"/>
                <w:szCs w:val="18"/>
              </w:rPr>
            </w:pPr>
          </w:p>
        </w:tc>
      </w:tr>
    </w:tbl>
    <w:p w14:paraId="5F5EDCCF" w14:textId="28EAC390" w:rsidR="00BB5CC5" w:rsidRDefault="00BB5CC5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122" w:name="_Toc477873800"/>
      <w:r>
        <w:rPr>
          <w:sz w:val="30"/>
          <w:szCs w:val="30"/>
        </w:rPr>
        <w:t>Diagrama de Componentes Técnicos</w:t>
      </w:r>
      <w:bookmarkEnd w:id="122"/>
    </w:p>
    <w:p w14:paraId="50DA99F4" w14:textId="59CD07AE" w:rsidR="007D081B" w:rsidRDefault="007D081B" w:rsidP="007D081B">
      <w:pPr>
        <w:pStyle w:val="Ttulo3"/>
      </w:pPr>
      <w:bookmarkStart w:id="123" w:name="_Toc477873801"/>
      <w:r>
        <w:t>Diagrama</w:t>
      </w:r>
      <w:r w:rsidRPr="003908A8">
        <w:t xml:space="preserve"> de Componentes Técnicos de Base de Datos</w:t>
      </w:r>
      <w:bookmarkEnd w:id="123"/>
    </w:p>
    <w:p w14:paraId="1F72CA02" w14:textId="7B382360" w:rsidR="007D081B" w:rsidRDefault="007D081B" w:rsidP="00914145">
      <w:pPr>
        <w:jc w:val="center"/>
        <w:rPr>
          <w:rFonts w:cs="Arial"/>
        </w:rPr>
      </w:pPr>
    </w:p>
    <w:p w14:paraId="63844590" w14:textId="5C3294B0" w:rsidR="007D081B" w:rsidRDefault="007D081B" w:rsidP="007D081B">
      <w:pPr>
        <w:pStyle w:val="Ttulo3"/>
      </w:pPr>
      <w:bookmarkStart w:id="124" w:name="_Toc477873802"/>
      <w:r>
        <w:t>Diagrama</w:t>
      </w:r>
      <w:r w:rsidRPr="003908A8">
        <w:t xml:space="preserve"> de Componentes Técnicos de </w:t>
      </w:r>
      <w:r>
        <w:t>Web</w:t>
      </w:r>
      <w:r w:rsidRPr="003908A8">
        <w:t xml:space="preserve"> </w:t>
      </w:r>
      <w:r>
        <w:t>Services</w:t>
      </w:r>
      <w:bookmarkEnd w:id="124"/>
    </w:p>
    <w:p w14:paraId="689B36B4" w14:textId="77777777" w:rsidR="003D39C5" w:rsidRDefault="003D39C5" w:rsidP="003D39C5"/>
    <w:tbl>
      <w:tblPr>
        <w:tblStyle w:val="Tablaconcuadrcula"/>
        <w:tblW w:w="9196" w:type="dxa"/>
        <w:tblLayout w:type="fixed"/>
        <w:tblLook w:val="04A0" w:firstRow="1" w:lastRow="0" w:firstColumn="1" w:lastColumn="0" w:noHBand="0" w:noVBand="1"/>
      </w:tblPr>
      <w:tblGrid>
        <w:gridCol w:w="4503"/>
        <w:gridCol w:w="4693"/>
      </w:tblGrid>
      <w:tr w:rsidR="003D39C5" w:rsidRPr="00CA73EB" w14:paraId="6A99B10B" w14:textId="77777777" w:rsidTr="003D39C5">
        <w:trPr>
          <w:trHeight w:val="136"/>
        </w:trPr>
        <w:tc>
          <w:tcPr>
            <w:tcW w:w="91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E993E" w14:textId="77777777" w:rsidR="003D39C5" w:rsidRPr="00830D42" w:rsidRDefault="003D39C5" w:rsidP="00524312">
            <w:pPr>
              <w:pStyle w:val="Descripcin"/>
              <w:rPr>
                <w:rStyle w:val="nfasis"/>
                <w:sz w:val="20"/>
                <w:szCs w:val="20"/>
              </w:rPr>
            </w:pPr>
            <w:bookmarkStart w:id="125" w:name="_Toc410595909"/>
            <w:r w:rsidRPr="00830D42">
              <w:rPr>
                <w:rStyle w:val="nfasis"/>
                <w:sz w:val="20"/>
                <w:szCs w:val="20"/>
              </w:rPr>
              <w:t>Antes</w:t>
            </w:r>
            <w:bookmarkEnd w:id="125"/>
            <w:r w:rsidRPr="00830D42">
              <w:rPr>
                <w:rStyle w:val="nfasis"/>
                <w:sz w:val="20"/>
                <w:szCs w:val="20"/>
              </w:rPr>
              <w:t xml:space="preserve"> de la solución</w:t>
            </w:r>
          </w:p>
        </w:tc>
      </w:tr>
      <w:tr w:rsidR="003D39C5" w:rsidRPr="00CA73EB" w14:paraId="3333294E" w14:textId="77777777" w:rsidTr="00524312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2529E4D0" w14:textId="4ED3AEB9" w:rsidR="003D39C5" w:rsidRDefault="003D39C5" w:rsidP="00524312">
            <w:pPr>
              <w:jc w:val="center"/>
              <w:rPr>
                <w:noProof/>
              </w:rPr>
            </w:pPr>
          </w:p>
          <w:p w14:paraId="533BD607" w14:textId="77777777" w:rsidR="003D39C5" w:rsidRDefault="003D39C5" w:rsidP="00524312">
            <w:pPr>
              <w:jc w:val="center"/>
              <w:rPr>
                <w:noProof/>
              </w:rPr>
            </w:pPr>
          </w:p>
          <w:p w14:paraId="398EBBE9" w14:textId="33B200C1" w:rsidR="003D39C5" w:rsidRPr="00CA73EB" w:rsidRDefault="003D39C5" w:rsidP="00524312">
            <w:pPr>
              <w:jc w:val="center"/>
              <w:rPr>
                <w:noProof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</w:tcPr>
          <w:p w14:paraId="33CBACAB" w14:textId="30D222B7" w:rsidR="00D51B18" w:rsidRPr="00CA73EB" w:rsidRDefault="00D51B18" w:rsidP="00D51B18">
            <w:pPr>
              <w:pStyle w:val="Subttulo"/>
              <w:jc w:val="both"/>
              <w:rPr>
                <w:rFonts w:asciiTheme="minorHAnsi" w:hAnsiTheme="minorHAnsi"/>
                <w:i w:val="0"/>
                <w:color w:val="auto"/>
                <w:sz w:val="20"/>
                <w:szCs w:val="20"/>
                <w:lang w:eastAsia="es-CL"/>
              </w:rPr>
            </w:pPr>
            <w:r w:rsidRPr="00CA73EB">
              <w:rPr>
                <w:rFonts w:asciiTheme="minorHAnsi" w:hAnsiTheme="minorHAnsi"/>
                <w:i w:val="0"/>
                <w:color w:val="auto"/>
                <w:sz w:val="20"/>
                <w:szCs w:val="20"/>
                <w:lang w:eastAsia="es-CL"/>
              </w:rPr>
              <w:t xml:space="preserve"> </w:t>
            </w:r>
          </w:p>
          <w:p w14:paraId="27ABD97D" w14:textId="29E2DB68" w:rsidR="003D39C5" w:rsidRPr="00CA73EB" w:rsidRDefault="003D39C5" w:rsidP="00524312">
            <w:pPr>
              <w:pStyle w:val="Subttulo"/>
              <w:jc w:val="both"/>
              <w:rPr>
                <w:rFonts w:asciiTheme="minorHAnsi" w:hAnsiTheme="minorHAnsi"/>
                <w:i w:val="0"/>
                <w:color w:val="auto"/>
                <w:sz w:val="20"/>
                <w:szCs w:val="20"/>
                <w:lang w:eastAsia="es-CL"/>
              </w:rPr>
            </w:pPr>
          </w:p>
          <w:p w14:paraId="06C36130" w14:textId="77777777" w:rsidR="003D39C5" w:rsidRPr="00CA73EB" w:rsidRDefault="003D39C5" w:rsidP="00524312">
            <w:pPr>
              <w:pStyle w:val="Subttulo"/>
              <w:jc w:val="both"/>
              <w:rPr>
                <w:noProof/>
                <w:sz w:val="20"/>
                <w:szCs w:val="20"/>
                <w:lang w:eastAsia="es-CL"/>
              </w:rPr>
            </w:pPr>
          </w:p>
          <w:p w14:paraId="10741A93" w14:textId="77777777" w:rsidR="003D39C5" w:rsidRPr="00CA73EB" w:rsidRDefault="003D39C5" w:rsidP="00524312">
            <w:pPr>
              <w:pStyle w:val="Subttulo"/>
              <w:jc w:val="both"/>
              <w:rPr>
                <w:noProof/>
                <w:sz w:val="20"/>
                <w:szCs w:val="20"/>
                <w:lang w:eastAsia="es-CL"/>
              </w:rPr>
            </w:pPr>
          </w:p>
          <w:p w14:paraId="512C2C5A" w14:textId="77777777" w:rsidR="003D39C5" w:rsidRDefault="003D39C5" w:rsidP="00524312">
            <w:pPr>
              <w:pStyle w:val="Subttulo"/>
              <w:jc w:val="both"/>
              <w:rPr>
                <w:noProof/>
                <w:sz w:val="20"/>
                <w:szCs w:val="20"/>
                <w:lang w:eastAsia="es-CL"/>
              </w:rPr>
            </w:pPr>
          </w:p>
          <w:p w14:paraId="26AE6651" w14:textId="77777777" w:rsidR="003D39C5" w:rsidRDefault="003D39C5" w:rsidP="00524312"/>
          <w:p w14:paraId="0B98014E" w14:textId="77777777" w:rsidR="003D39C5" w:rsidRDefault="003D39C5" w:rsidP="00524312"/>
          <w:p w14:paraId="6176B293" w14:textId="77777777" w:rsidR="003D39C5" w:rsidRDefault="003D39C5" w:rsidP="00524312"/>
          <w:p w14:paraId="78F6E81A" w14:textId="77777777" w:rsidR="003D39C5" w:rsidRPr="00CA73EB" w:rsidRDefault="003D39C5" w:rsidP="00D51B18">
            <w:pPr>
              <w:autoSpaceDE w:val="0"/>
              <w:autoSpaceDN w:val="0"/>
              <w:adjustRightInd w:val="0"/>
              <w:spacing w:line="288" w:lineRule="auto"/>
              <w:jc w:val="center"/>
            </w:pPr>
          </w:p>
        </w:tc>
      </w:tr>
      <w:tr w:rsidR="003D39C5" w:rsidRPr="00CA73EB" w14:paraId="68A50DF8" w14:textId="77777777" w:rsidTr="00524312">
        <w:tc>
          <w:tcPr>
            <w:tcW w:w="9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4528D" w14:textId="77777777" w:rsidR="003D39C5" w:rsidRDefault="003D39C5" w:rsidP="00524312">
            <w:pPr>
              <w:pStyle w:val="Descripcin"/>
              <w:rPr>
                <w:rStyle w:val="nfasis"/>
              </w:rPr>
            </w:pPr>
            <w:bookmarkStart w:id="126" w:name="_Toc410595910"/>
          </w:p>
          <w:p w14:paraId="229FD46D" w14:textId="77777777" w:rsidR="003D39C5" w:rsidRPr="00830D42" w:rsidRDefault="003D39C5" w:rsidP="00524312">
            <w:pPr>
              <w:pStyle w:val="Descripcin"/>
              <w:rPr>
                <w:rStyle w:val="nfasis"/>
                <w:sz w:val="20"/>
                <w:szCs w:val="20"/>
              </w:rPr>
            </w:pPr>
            <w:r w:rsidRPr="00830D42">
              <w:rPr>
                <w:rStyle w:val="nfasis"/>
                <w:sz w:val="20"/>
                <w:szCs w:val="20"/>
              </w:rPr>
              <w:t>Después</w:t>
            </w:r>
            <w:bookmarkEnd w:id="126"/>
          </w:p>
        </w:tc>
      </w:tr>
      <w:tr w:rsidR="003D39C5" w:rsidRPr="00CA73EB" w14:paraId="2271BCA7" w14:textId="77777777" w:rsidTr="00524312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1F15E206" w14:textId="088AA0D9" w:rsidR="003D39C5" w:rsidRPr="00CA73EB" w:rsidRDefault="003D39C5" w:rsidP="00524312">
            <w:pPr>
              <w:jc w:val="center"/>
              <w:rPr>
                <w:noProof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</w:tcPr>
          <w:p w14:paraId="0DD794BD" w14:textId="49495A8E" w:rsidR="003D39C5" w:rsidRPr="00CA73EB" w:rsidRDefault="003D39C5" w:rsidP="00524312">
            <w:pPr>
              <w:rPr>
                <w:szCs w:val="20"/>
              </w:rPr>
            </w:pPr>
          </w:p>
        </w:tc>
      </w:tr>
      <w:tr w:rsidR="003D39C5" w:rsidRPr="00CA73EB" w14:paraId="4D98F789" w14:textId="77777777" w:rsidTr="00524312">
        <w:tc>
          <w:tcPr>
            <w:tcW w:w="4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09AB" w14:textId="1E23DC7E" w:rsidR="003D39C5" w:rsidRPr="00CA73EB" w:rsidRDefault="003D39C5" w:rsidP="00524312">
            <w:pPr>
              <w:jc w:val="center"/>
              <w:rPr>
                <w:noProof/>
              </w:rPr>
            </w:pPr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F4BE" w14:textId="60CE9E9F" w:rsidR="003D39C5" w:rsidRPr="00CA73EB" w:rsidRDefault="003D39C5" w:rsidP="0052431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2060"/>
                <w:sz w:val="16"/>
                <w:szCs w:val="16"/>
              </w:rPr>
            </w:pPr>
          </w:p>
        </w:tc>
      </w:tr>
      <w:tr w:rsidR="003D39C5" w:rsidRPr="00CA73EB" w14:paraId="4489E062" w14:textId="77777777" w:rsidTr="00524312">
        <w:tc>
          <w:tcPr>
            <w:tcW w:w="4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D8E" w14:textId="77777777" w:rsidR="003D39C5" w:rsidRPr="00CA73EB" w:rsidRDefault="003D39C5" w:rsidP="00524312">
            <w:pPr>
              <w:rPr>
                <w:noProof/>
              </w:rPr>
            </w:pPr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8BEC" w14:textId="77777777" w:rsidR="003D39C5" w:rsidRPr="00CA73EB" w:rsidRDefault="003D39C5" w:rsidP="00524312">
            <w:pPr>
              <w:rPr>
                <w:noProof/>
              </w:rPr>
            </w:pPr>
          </w:p>
        </w:tc>
      </w:tr>
    </w:tbl>
    <w:p w14:paraId="7871EEFB" w14:textId="77777777" w:rsidR="003D39C5" w:rsidRDefault="003D39C5" w:rsidP="003D39C5"/>
    <w:p w14:paraId="4F9D65B2" w14:textId="77777777" w:rsidR="003D39C5" w:rsidRDefault="003D39C5" w:rsidP="003D39C5">
      <w:pPr>
        <w:ind w:left="396"/>
        <w:rPr>
          <w:rFonts w:ascii="Calibri" w:hAnsi="Calibri"/>
          <w:color w:val="000000"/>
          <w:szCs w:val="20"/>
        </w:rPr>
      </w:pPr>
    </w:p>
    <w:p w14:paraId="74AEEC5F" w14:textId="5FE2677C" w:rsidR="00413481" w:rsidRDefault="00413481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  <w:r>
        <w:rPr>
          <w:rFonts w:cs="Arial"/>
          <w:b/>
          <w:bCs/>
          <w:kern w:val="32"/>
          <w:sz w:val="30"/>
          <w:szCs w:val="30"/>
        </w:rPr>
        <w:br w:type="page"/>
      </w:r>
    </w:p>
    <w:p w14:paraId="13DDB7DE" w14:textId="77777777" w:rsidR="00413481" w:rsidRDefault="00413481">
      <w:pPr>
        <w:pStyle w:val="Ttulo1"/>
        <w:numPr>
          <w:ilvl w:val="1"/>
          <w:numId w:val="7"/>
        </w:numPr>
        <w:jc w:val="left"/>
        <w:rPr>
          <w:sz w:val="30"/>
          <w:szCs w:val="30"/>
        </w:rPr>
        <w:sectPr w:rsidR="00413481" w:rsidSect="004E7EC1">
          <w:headerReference w:type="default" r:id="rId10"/>
          <w:footerReference w:type="default" r:id="rId11"/>
          <w:pgSz w:w="12240" w:h="15840"/>
          <w:pgMar w:top="1826" w:right="1701" w:bottom="2127" w:left="1701" w:header="708" w:footer="174" w:gutter="0"/>
          <w:pgNumType w:start="1"/>
          <w:cols w:space="708"/>
          <w:docGrid w:linePitch="360"/>
        </w:sectPr>
      </w:pPr>
    </w:p>
    <w:p w14:paraId="2FBE1BA2" w14:textId="1DC7C503" w:rsidR="004B614B" w:rsidRDefault="00F65EAB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127" w:name="_Toc477873805"/>
      <w:r w:rsidRPr="001757D3">
        <w:rPr>
          <w:sz w:val="30"/>
          <w:szCs w:val="30"/>
        </w:rPr>
        <w:lastRenderedPageBreak/>
        <w:t>Detalle de Componentes Técnicos</w:t>
      </w:r>
      <w:bookmarkEnd w:id="127"/>
    </w:p>
    <w:p w14:paraId="75B426B7" w14:textId="3682C559" w:rsidR="00401B6D" w:rsidRDefault="00014E3F" w:rsidP="007D081B">
      <w:pPr>
        <w:pStyle w:val="Prrafodelista"/>
        <w:numPr>
          <w:ilvl w:val="2"/>
          <w:numId w:val="41"/>
        </w:numPr>
        <w:spacing w:after="200" w:line="312" w:lineRule="auto"/>
        <w:contextualSpacing/>
        <w:rPr>
          <w:b/>
          <w:sz w:val="24"/>
        </w:rPr>
      </w:pPr>
      <w:r w:rsidRPr="003908A8">
        <w:rPr>
          <w:b/>
          <w:sz w:val="24"/>
        </w:rPr>
        <w:t>Detalle de Componentes Técnicos de Base de Datos</w:t>
      </w:r>
    </w:p>
    <w:p w14:paraId="04252365" w14:textId="77777777" w:rsidR="0007446D" w:rsidRDefault="0007446D">
      <w:pPr>
        <w:spacing w:line="240" w:lineRule="auto"/>
        <w:jc w:val="left"/>
        <w:rPr>
          <w:b/>
          <w:sz w:val="24"/>
        </w:rPr>
      </w:pPr>
    </w:p>
    <w:p w14:paraId="60221E63" w14:textId="77777777" w:rsidR="00413481" w:rsidRDefault="00447625">
      <w:pPr>
        <w:spacing w:line="240" w:lineRule="auto"/>
        <w:jc w:val="left"/>
        <w:rPr>
          <w:b/>
          <w:sz w:val="24"/>
        </w:rPr>
      </w:pPr>
      <w:r>
        <w:rPr>
          <w:b/>
          <w:sz w:val="24"/>
        </w:rPr>
        <w:tab/>
      </w:r>
    </w:p>
    <w:tbl>
      <w:tblPr>
        <w:tblW w:w="119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1"/>
        <w:gridCol w:w="5161"/>
        <w:gridCol w:w="4110"/>
      </w:tblGrid>
      <w:tr w:rsidR="00413481" w:rsidRPr="00413481" w14:paraId="4610D003" w14:textId="77777777" w:rsidTr="00996740">
        <w:trPr>
          <w:trHeight w:val="495"/>
        </w:trPr>
        <w:tc>
          <w:tcPr>
            <w:tcW w:w="2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993F" w14:textId="77777777" w:rsidR="00413481" w:rsidRPr="00413481" w:rsidRDefault="00413481" w:rsidP="00413481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13481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Componente</w:t>
            </w:r>
          </w:p>
        </w:tc>
        <w:tc>
          <w:tcPr>
            <w:tcW w:w="5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3ED5E" w14:textId="77777777" w:rsidR="00413481" w:rsidRPr="00413481" w:rsidRDefault="00413481" w:rsidP="00413481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13481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Funcionalidad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DCB5" w14:textId="77777777" w:rsidR="00413481" w:rsidRPr="00413481" w:rsidRDefault="00413481" w:rsidP="00413481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41348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Condiciones de Procesamiento</w:t>
            </w:r>
          </w:p>
        </w:tc>
      </w:tr>
      <w:tr w:rsidR="00413481" w:rsidRPr="00413481" w14:paraId="6A8D9D85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8EF24" w14:textId="0A543440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7CAE8B6" w14:textId="07D17A79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E3D2D" w14:textId="2D393C77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11B8E33F" w14:textId="77777777" w:rsidTr="00D51B18">
        <w:trPr>
          <w:trHeight w:val="407"/>
        </w:trPr>
        <w:tc>
          <w:tcPr>
            <w:tcW w:w="26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E0DDAB" w14:textId="31174B71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4C79B" w14:textId="52DE3154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106" w14:textId="5B6528E1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77977847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2A6FA" w14:textId="359C6C80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CB36B" w14:textId="12FAABC5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7BC73F" w14:textId="65B6056A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05EF2B6E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EE2512" w14:textId="2076132C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0DEF5" w14:textId="5AE1B8A9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6386B" w14:textId="4CFB2C5D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32D6D803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1C42C" w14:textId="32787B90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FA214" w14:textId="2748E4A6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9A7CB" w14:textId="6CCA4869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0C4A0201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9A694" w14:textId="27ADB240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E88483" w14:textId="6F97A54F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05C19" w14:textId="1157C7C6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21BC77FB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3B8874" w14:textId="1B89E44C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E8470" w14:textId="74BD4195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B7C4E" w14:textId="4D9C001D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413481" w:rsidRPr="00413481" w14:paraId="30A3FABB" w14:textId="77777777" w:rsidTr="00D51B18">
        <w:trPr>
          <w:trHeight w:val="407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53A223" w14:textId="39E040DF" w:rsidR="00413481" w:rsidRPr="00413481" w:rsidRDefault="00413481" w:rsidP="004134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FFD44" w14:textId="0FE0B083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410C5" w14:textId="1407F222" w:rsidR="00413481" w:rsidRPr="00413481" w:rsidRDefault="00413481" w:rsidP="00413481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</w:tbl>
    <w:p w14:paraId="59E00B30" w14:textId="763EBE94" w:rsidR="00AB34B1" w:rsidRDefault="00AB34B1">
      <w:pPr>
        <w:spacing w:line="240" w:lineRule="auto"/>
        <w:jc w:val="left"/>
        <w:rPr>
          <w:b/>
          <w:sz w:val="24"/>
        </w:rPr>
      </w:pPr>
    </w:p>
    <w:p w14:paraId="58D60052" w14:textId="77777777" w:rsidR="00413481" w:rsidRDefault="00413481">
      <w:pPr>
        <w:spacing w:line="240" w:lineRule="auto"/>
        <w:jc w:val="left"/>
        <w:rPr>
          <w:b/>
          <w:sz w:val="24"/>
        </w:rPr>
      </w:pPr>
    </w:p>
    <w:p w14:paraId="112EBD23" w14:textId="454D4401" w:rsidR="00D31AA9" w:rsidRDefault="00D31AA9" w:rsidP="007D081B">
      <w:pPr>
        <w:pStyle w:val="Prrafodelista"/>
        <w:numPr>
          <w:ilvl w:val="2"/>
          <w:numId w:val="41"/>
        </w:numPr>
        <w:spacing w:after="200" w:line="312" w:lineRule="auto"/>
        <w:contextualSpacing/>
        <w:rPr>
          <w:b/>
          <w:sz w:val="24"/>
        </w:rPr>
      </w:pPr>
      <w:r w:rsidRPr="003908A8">
        <w:rPr>
          <w:b/>
          <w:sz w:val="24"/>
        </w:rPr>
        <w:t>Detalle de Compo</w:t>
      </w:r>
      <w:r>
        <w:rPr>
          <w:b/>
          <w:sz w:val="24"/>
        </w:rPr>
        <w:t>nentes a nivel de Web Services</w:t>
      </w:r>
    </w:p>
    <w:p w14:paraId="6B239957" w14:textId="425E216D" w:rsidR="002F0E39" w:rsidRDefault="002F0E39" w:rsidP="00935A64">
      <w:bookmarkStart w:id="128" w:name="_Toc395186403"/>
      <w:bookmarkStart w:id="129" w:name="_Toc395187008"/>
      <w:bookmarkStart w:id="130" w:name="_Toc395187401"/>
      <w:bookmarkStart w:id="131" w:name="_Toc395187795"/>
      <w:bookmarkStart w:id="132" w:name="_Toc395188189"/>
      <w:bookmarkStart w:id="133" w:name="_Toc395188583"/>
      <w:bookmarkStart w:id="134" w:name="_Toc395188976"/>
      <w:bookmarkStart w:id="135" w:name="_Toc395189370"/>
      <w:bookmarkStart w:id="136" w:name="_Toc395189763"/>
      <w:bookmarkStart w:id="137" w:name="_Toc395190157"/>
      <w:bookmarkStart w:id="138" w:name="_Toc395186404"/>
      <w:bookmarkStart w:id="139" w:name="_Toc395187009"/>
      <w:bookmarkStart w:id="140" w:name="_Toc395187402"/>
      <w:bookmarkStart w:id="141" w:name="_Toc395187796"/>
      <w:bookmarkStart w:id="142" w:name="_Toc395188190"/>
      <w:bookmarkStart w:id="143" w:name="_Toc395188584"/>
      <w:bookmarkStart w:id="144" w:name="_Toc395188977"/>
      <w:bookmarkStart w:id="145" w:name="_Toc395189371"/>
      <w:bookmarkStart w:id="146" w:name="_Toc395189764"/>
      <w:bookmarkStart w:id="147" w:name="_Toc395190158"/>
      <w:bookmarkStart w:id="148" w:name="_Toc395186405"/>
      <w:bookmarkStart w:id="149" w:name="_Toc395187010"/>
      <w:bookmarkStart w:id="150" w:name="_Toc395187403"/>
      <w:bookmarkStart w:id="151" w:name="_Toc395187797"/>
      <w:bookmarkStart w:id="152" w:name="_Toc395188191"/>
      <w:bookmarkStart w:id="153" w:name="_Toc395188585"/>
      <w:bookmarkStart w:id="154" w:name="_Toc395188978"/>
      <w:bookmarkStart w:id="155" w:name="_Toc395189372"/>
      <w:bookmarkStart w:id="156" w:name="_Toc395189765"/>
      <w:bookmarkStart w:id="157" w:name="_Toc395190159"/>
      <w:bookmarkStart w:id="158" w:name="_Toc395186544"/>
      <w:bookmarkStart w:id="159" w:name="_Toc395187149"/>
      <w:bookmarkStart w:id="160" w:name="_Toc395187542"/>
      <w:bookmarkStart w:id="161" w:name="_Toc395187936"/>
      <w:bookmarkStart w:id="162" w:name="_Toc395188330"/>
      <w:bookmarkStart w:id="163" w:name="_Toc395188724"/>
      <w:bookmarkStart w:id="164" w:name="_Toc395189117"/>
      <w:bookmarkStart w:id="165" w:name="_Toc395189511"/>
      <w:bookmarkStart w:id="166" w:name="_Toc395189904"/>
      <w:bookmarkStart w:id="167" w:name="_Toc395190298"/>
      <w:bookmarkStart w:id="168" w:name="_Toc395186545"/>
      <w:bookmarkStart w:id="169" w:name="_Toc395187150"/>
      <w:bookmarkStart w:id="170" w:name="_Toc395187543"/>
      <w:bookmarkStart w:id="171" w:name="_Toc395187937"/>
      <w:bookmarkStart w:id="172" w:name="_Toc395188331"/>
      <w:bookmarkStart w:id="173" w:name="_Toc395188725"/>
      <w:bookmarkStart w:id="174" w:name="_Toc395189118"/>
      <w:bookmarkStart w:id="175" w:name="_Toc395189512"/>
      <w:bookmarkStart w:id="176" w:name="_Toc395189905"/>
      <w:bookmarkStart w:id="177" w:name="_Toc395190299"/>
      <w:bookmarkStart w:id="178" w:name="_Toc395186546"/>
      <w:bookmarkStart w:id="179" w:name="_Toc395187151"/>
      <w:bookmarkStart w:id="180" w:name="_Toc395187544"/>
      <w:bookmarkStart w:id="181" w:name="_Toc395187938"/>
      <w:bookmarkStart w:id="182" w:name="_Toc395188332"/>
      <w:bookmarkStart w:id="183" w:name="_Toc395188726"/>
      <w:bookmarkStart w:id="184" w:name="_Toc395189119"/>
      <w:bookmarkStart w:id="185" w:name="_Toc395189513"/>
      <w:bookmarkStart w:id="186" w:name="_Toc395189906"/>
      <w:bookmarkStart w:id="187" w:name="_Toc395190300"/>
      <w:bookmarkStart w:id="188" w:name="_Toc395186547"/>
      <w:bookmarkStart w:id="189" w:name="_Toc395187152"/>
      <w:bookmarkStart w:id="190" w:name="_Toc395187545"/>
      <w:bookmarkStart w:id="191" w:name="_Toc395187939"/>
      <w:bookmarkStart w:id="192" w:name="_Toc395188333"/>
      <w:bookmarkStart w:id="193" w:name="_Toc395188727"/>
      <w:bookmarkStart w:id="194" w:name="_Toc395189120"/>
      <w:bookmarkStart w:id="195" w:name="_Toc395189514"/>
      <w:bookmarkStart w:id="196" w:name="_Toc395189907"/>
      <w:bookmarkStart w:id="197" w:name="_Toc395190301"/>
      <w:bookmarkStart w:id="198" w:name="_Toc395186548"/>
      <w:bookmarkStart w:id="199" w:name="_Toc395187153"/>
      <w:bookmarkStart w:id="200" w:name="_Toc395187546"/>
      <w:bookmarkStart w:id="201" w:name="_Toc395187940"/>
      <w:bookmarkStart w:id="202" w:name="_Toc395188334"/>
      <w:bookmarkStart w:id="203" w:name="_Toc395188728"/>
      <w:bookmarkStart w:id="204" w:name="_Toc395189121"/>
      <w:bookmarkStart w:id="205" w:name="_Toc395189515"/>
      <w:bookmarkStart w:id="206" w:name="_Toc395189908"/>
      <w:bookmarkStart w:id="207" w:name="_Toc395190302"/>
      <w:bookmarkStart w:id="208" w:name="_Toc395186549"/>
      <w:bookmarkStart w:id="209" w:name="_Toc395187154"/>
      <w:bookmarkStart w:id="210" w:name="_Toc395187547"/>
      <w:bookmarkStart w:id="211" w:name="_Toc395187941"/>
      <w:bookmarkStart w:id="212" w:name="_Toc395188335"/>
      <w:bookmarkStart w:id="213" w:name="_Toc395188729"/>
      <w:bookmarkStart w:id="214" w:name="_Toc395189122"/>
      <w:bookmarkStart w:id="215" w:name="_Toc395189516"/>
      <w:bookmarkStart w:id="216" w:name="_Toc395189909"/>
      <w:bookmarkStart w:id="217" w:name="_Toc395190303"/>
      <w:bookmarkStart w:id="218" w:name="_Toc395186550"/>
      <w:bookmarkStart w:id="219" w:name="_Toc395187155"/>
      <w:bookmarkStart w:id="220" w:name="_Toc395187548"/>
      <w:bookmarkStart w:id="221" w:name="_Toc395187942"/>
      <w:bookmarkStart w:id="222" w:name="_Toc395188336"/>
      <w:bookmarkStart w:id="223" w:name="_Toc395188730"/>
      <w:bookmarkStart w:id="224" w:name="_Toc395189123"/>
      <w:bookmarkStart w:id="225" w:name="_Toc395189517"/>
      <w:bookmarkStart w:id="226" w:name="_Toc395189910"/>
      <w:bookmarkStart w:id="227" w:name="_Toc395190304"/>
      <w:bookmarkStart w:id="228" w:name="_Toc395186551"/>
      <w:bookmarkStart w:id="229" w:name="_Toc395187156"/>
      <w:bookmarkStart w:id="230" w:name="_Toc395187549"/>
      <w:bookmarkStart w:id="231" w:name="_Toc395187943"/>
      <w:bookmarkStart w:id="232" w:name="_Toc395188337"/>
      <w:bookmarkStart w:id="233" w:name="_Toc395188731"/>
      <w:bookmarkStart w:id="234" w:name="_Toc395189124"/>
      <w:bookmarkStart w:id="235" w:name="_Toc395189518"/>
      <w:bookmarkStart w:id="236" w:name="_Toc395189911"/>
      <w:bookmarkStart w:id="237" w:name="_Toc395190305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4FBE8628" w14:textId="77777777" w:rsidR="002F0E39" w:rsidRDefault="002F0E39" w:rsidP="00935A64"/>
    <w:p w14:paraId="5E026A04" w14:textId="1DA9FCDD" w:rsidR="00DF18C2" w:rsidRDefault="00DF18C2">
      <w:pPr>
        <w:spacing w:line="240" w:lineRule="auto"/>
        <w:jc w:val="left"/>
      </w:pPr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4477"/>
        <w:gridCol w:w="4197"/>
        <w:gridCol w:w="2706"/>
      </w:tblGrid>
      <w:tr w:rsidR="00DF18C2" w:rsidRPr="00DF18C2" w14:paraId="06DE27DF" w14:textId="77777777" w:rsidTr="00935A64">
        <w:trPr>
          <w:trHeight w:val="495"/>
          <w:tblHeader/>
        </w:trPr>
        <w:tc>
          <w:tcPr>
            <w:tcW w:w="2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B649F" w14:textId="77777777" w:rsidR="00DF18C2" w:rsidRPr="00DF18C2" w:rsidRDefault="00DF18C2" w:rsidP="00DF18C2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Nro</w:t>
            </w:r>
          </w:p>
        </w:tc>
        <w:tc>
          <w:tcPr>
            <w:tcW w:w="18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0032D" w14:textId="77777777" w:rsidR="00DF18C2" w:rsidRPr="00DF18C2" w:rsidRDefault="00DF18C2" w:rsidP="00DF18C2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Componente</w:t>
            </w:r>
          </w:p>
        </w:tc>
        <w:tc>
          <w:tcPr>
            <w:tcW w:w="1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69FE7" w14:textId="77777777" w:rsidR="00DF18C2" w:rsidRPr="00DF18C2" w:rsidRDefault="00DF18C2" w:rsidP="00DF18C2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Funcionalidad</w:t>
            </w:r>
          </w:p>
        </w:tc>
        <w:tc>
          <w:tcPr>
            <w:tcW w:w="11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1307D" w14:textId="77777777" w:rsidR="00DF18C2" w:rsidRPr="00DF18C2" w:rsidRDefault="00DF18C2" w:rsidP="00DF18C2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Condiciones de Procesamiento</w:t>
            </w:r>
          </w:p>
        </w:tc>
      </w:tr>
      <w:tr w:rsidR="00DF18C2" w:rsidRPr="00DF18C2" w14:paraId="456F6766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C3E40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CE57B" w14:textId="508EB111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5C7D6C" w14:textId="049483BE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454A0" w14:textId="3035373A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2D359F67" w14:textId="77777777" w:rsidTr="00935A64">
        <w:trPr>
          <w:trHeight w:val="1204"/>
          <w:tblHeader/>
        </w:trPr>
        <w:tc>
          <w:tcPr>
            <w:tcW w:w="2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E95C2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42E49" w14:textId="68DDFB38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07531" w14:textId="6117CB45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CCE5E" w14:textId="0D2BB6FD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5EC77369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0EF2E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4C3D3" w14:textId="542B79C0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9691E" w14:textId="17D4A786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27A37" w14:textId="26FB756D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7F8C9871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35E69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99EC3" w14:textId="59314D39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C76A8" w14:textId="1B02E5A9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0E05F" w14:textId="22EA8BD3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1588D8F6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11186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FDD" w14:textId="348BD4BF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5477D" w14:textId="027DF0CF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0456F5" w14:textId="536C72D3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61AA3B49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14AF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3E43B4" w14:textId="236E117E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85130" w14:textId="475F05C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FA7EE" w14:textId="736D68E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35E61C52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59F3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lastRenderedPageBreak/>
              <w:t>7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D4B7D6" w14:textId="4E558EBE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D708C" w14:textId="6B26E614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3829A" w14:textId="50A1D2F5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17266967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4F7A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AE56B" w14:textId="26581265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01B80" w14:textId="37A7403C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BF156" w14:textId="4351E411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57160CB5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6351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CFE89" w14:textId="20D81B98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D74A9" w14:textId="24CE7E83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1354A" w14:textId="1BC662F1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58D4D47F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257C5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1DD625" w14:textId="01A43C5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CF80C" w14:textId="36193F75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B4BD74" w14:textId="1DA74BF2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069B2FDA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8DF4E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11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BA501" w14:textId="7051C97C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5DFF9" w14:textId="2AA7541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EE074F" w14:textId="14AC222A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5E46A65B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782FC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B8A749" w14:textId="7C79A23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655AA" w14:textId="2E75E908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132CD" w14:textId="0CAB9B6A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087B575B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8E0A0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13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7E45B8" w14:textId="2125F23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59DC1" w14:textId="172C7F8D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C1BCF9" w14:textId="6151B8D4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493938E0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2E8B0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lastRenderedPageBreak/>
              <w:t>14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35B5B3" w14:textId="41350B4B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8758" w14:textId="3FFBFD66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D036D" w14:textId="47CA8924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  <w:tr w:rsidR="00DF18C2" w:rsidRPr="00DF18C2" w14:paraId="56EF1CA0" w14:textId="77777777" w:rsidTr="00935A64">
        <w:trPr>
          <w:trHeight w:val="1204"/>
          <w:tblHeader/>
        </w:trPr>
        <w:tc>
          <w:tcPr>
            <w:tcW w:w="2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7BFC5" w14:textId="77777777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DF18C2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15</w:t>
            </w:r>
          </w:p>
        </w:tc>
        <w:tc>
          <w:tcPr>
            <w:tcW w:w="18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294AC99" w14:textId="7CDDDD73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E6715" w14:textId="18EAA58D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59A59" w14:textId="2AFF22E6" w:rsidR="00DF18C2" w:rsidRPr="00DF18C2" w:rsidRDefault="00DF18C2" w:rsidP="00D51B1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</w:p>
        </w:tc>
      </w:tr>
    </w:tbl>
    <w:p w14:paraId="1D5662DC" w14:textId="77777777" w:rsidR="00DF18C2" w:rsidRPr="00DF18C2" w:rsidRDefault="00DF18C2" w:rsidP="00DF18C2"/>
    <w:p w14:paraId="6FD626C6" w14:textId="77777777" w:rsidR="002F0E39" w:rsidRDefault="002F0E39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  <w:r>
        <w:rPr>
          <w:sz w:val="30"/>
          <w:szCs w:val="30"/>
        </w:rPr>
        <w:br w:type="page"/>
      </w:r>
    </w:p>
    <w:p w14:paraId="7C87149E" w14:textId="77777777" w:rsidR="008D4F51" w:rsidRDefault="008D4F51" w:rsidP="00887D2F">
      <w:pPr>
        <w:pStyle w:val="Ttulo1"/>
        <w:numPr>
          <w:ilvl w:val="1"/>
          <w:numId w:val="7"/>
        </w:numPr>
        <w:jc w:val="left"/>
        <w:rPr>
          <w:sz w:val="30"/>
          <w:szCs w:val="30"/>
        </w:rPr>
        <w:sectPr w:rsidR="008D4F51" w:rsidSect="00413481">
          <w:pgSz w:w="15840" w:h="12240" w:orient="landscape"/>
          <w:pgMar w:top="1701" w:right="2126" w:bottom="1701" w:left="1826" w:header="708" w:footer="174" w:gutter="0"/>
          <w:pgNumType w:start="1"/>
          <w:cols w:space="708"/>
          <w:docGrid w:linePitch="360"/>
        </w:sectPr>
      </w:pPr>
    </w:p>
    <w:p w14:paraId="3C2BD112" w14:textId="50984475" w:rsidR="00887D2F" w:rsidRDefault="00E735F8" w:rsidP="00887D2F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38" w:name="_Toc477873807"/>
      <w:r w:rsidRPr="00E735F8">
        <w:rPr>
          <w:sz w:val="30"/>
          <w:szCs w:val="30"/>
        </w:rPr>
        <w:lastRenderedPageBreak/>
        <w:t>Configuración de la Aplicación</w:t>
      </w:r>
      <w:bookmarkEnd w:id="238"/>
    </w:p>
    <w:p w14:paraId="4962555D" w14:textId="1C50D20C" w:rsidR="00887D2F" w:rsidRPr="00887D2F" w:rsidRDefault="00935A64" w:rsidP="00887D2F">
      <w:pPr>
        <w:pStyle w:val="Prrafodelista"/>
        <w:spacing w:after="200" w:line="312" w:lineRule="auto"/>
        <w:ind w:left="1512"/>
        <w:contextualSpacing/>
      </w:pPr>
      <w:r>
        <w:t>xxxxx</w:t>
      </w:r>
    </w:p>
    <w:p w14:paraId="401A9D57" w14:textId="7F9BCC92" w:rsidR="00887D2F" w:rsidRDefault="00F65EAB" w:rsidP="00887D2F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39" w:name="_Toc395186554"/>
      <w:bookmarkStart w:id="240" w:name="_Toc395187159"/>
      <w:bookmarkStart w:id="241" w:name="_Toc395187552"/>
      <w:bookmarkStart w:id="242" w:name="_Toc395187946"/>
      <w:bookmarkStart w:id="243" w:name="_Toc395188340"/>
      <w:bookmarkStart w:id="244" w:name="_Toc395188734"/>
      <w:bookmarkStart w:id="245" w:name="_Toc395189127"/>
      <w:bookmarkStart w:id="246" w:name="_Toc395189521"/>
      <w:bookmarkStart w:id="247" w:name="_Toc395189914"/>
      <w:bookmarkStart w:id="248" w:name="_Toc395190308"/>
      <w:bookmarkStart w:id="249" w:name="_Toc47787380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FB5636">
        <w:rPr>
          <w:sz w:val="30"/>
          <w:szCs w:val="30"/>
        </w:rPr>
        <w:t>Condiciones de Seguridad</w:t>
      </w:r>
      <w:bookmarkEnd w:id="249"/>
    </w:p>
    <w:p w14:paraId="2C28A050" w14:textId="6F4ED0A7" w:rsidR="00D31AA9" w:rsidRPr="00D31AA9" w:rsidRDefault="00935A64" w:rsidP="00935A64">
      <w:pPr>
        <w:ind w:left="1416"/>
      </w:pPr>
      <w:bookmarkStart w:id="250" w:name="_Toc395186557"/>
      <w:bookmarkStart w:id="251" w:name="_Toc395187162"/>
      <w:bookmarkStart w:id="252" w:name="_Toc395187555"/>
      <w:bookmarkStart w:id="253" w:name="_Toc395187949"/>
      <w:bookmarkStart w:id="254" w:name="_Toc395188343"/>
      <w:bookmarkStart w:id="255" w:name="_Toc395188737"/>
      <w:bookmarkStart w:id="256" w:name="_Toc395189130"/>
      <w:bookmarkStart w:id="257" w:name="_Toc395189524"/>
      <w:bookmarkStart w:id="258" w:name="_Toc395189917"/>
      <w:bookmarkStart w:id="259" w:name="_Toc395190311"/>
      <w:bookmarkStart w:id="260" w:name="_Toc389524286"/>
      <w:bookmarkStart w:id="261" w:name="_Toc389524344"/>
      <w:bookmarkStart w:id="262" w:name="_Toc389524412"/>
      <w:bookmarkStart w:id="263" w:name="_Toc389524464"/>
      <w:bookmarkStart w:id="264" w:name="_Toc389524514"/>
      <w:bookmarkStart w:id="265" w:name="_Toc389524287"/>
      <w:bookmarkStart w:id="266" w:name="_Toc389524345"/>
      <w:bookmarkStart w:id="267" w:name="_Toc389524413"/>
      <w:bookmarkStart w:id="268" w:name="_Toc389524465"/>
      <w:bookmarkStart w:id="269" w:name="_Toc389524515"/>
      <w:bookmarkStart w:id="270" w:name="_Toc389524288"/>
      <w:bookmarkStart w:id="271" w:name="_Toc389524346"/>
      <w:bookmarkStart w:id="272" w:name="_Toc389524414"/>
      <w:bookmarkStart w:id="273" w:name="_Toc389524466"/>
      <w:bookmarkStart w:id="274" w:name="_Toc389524516"/>
      <w:bookmarkStart w:id="275" w:name="_Toc389524289"/>
      <w:bookmarkStart w:id="276" w:name="_Toc389524347"/>
      <w:bookmarkStart w:id="277" w:name="_Toc389524415"/>
      <w:bookmarkStart w:id="278" w:name="_Toc389524467"/>
      <w:bookmarkStart w:id="279" w:name="_Toc389524517"/>
      <w:bookmarkStart w:id="280" w:name="_Toc389524290"/>
      <w:bookmarkStart w:id="281" w:name="_Toc389524348"/>
      <w:bookmarkStart w:id="282" w:name="_Toc389524416"/>
      <w:bookmarkStart w:id="283" w:name="_Toc389524468"/>
      <w:bookmarkStart w:id="284" w:name="_Toc389524518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>
        <w:t>xxxxxx</w:t>
      </w:r>
    </w:p>
    <w:p w14:paraId="1409AFF6" w14:textId="77777777" w:rsidR="00CD2A3C" w:rsidRDefault="00CD2A3C" w:rsidP="00CD2A3C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85" w:name="_Toc477873810"/>
      <w:r w:rsidRPr="00FB5636">
        <w:rPr>
          <w:sz w:val="30"/>
          <w:szCs w:val="30"/>
        </w:rPr>
        <w:t>Formato de Mensajes de Datos</w:t>
      </w:r>
      <w:bookmarkEnd w:id="285"/>
    </w:p>
    <w:p w14:paraId="652A4662" w14:textId="6F04E476" w:rsidR="00D31AA9" w:rsidRPr="00935A64" w:rsidRDefault="00935A64" w:rsidP="00935A64">
      <w:pPr>
        <w:ind w:left="1416"/>
        <w:rPr>
          <w:szCs w:val="20"/>
        </w:rPr>
      </w:pPr>
      <w:bookmarkStart w:id="286" w:name="_Toc395186560"/>
      <w:bookmarkStart w:id="287" w:name="_Toc395187165"/>
      <w:bookmarkStart w:id="288" w:name="_Toc395187558"/>
      <w:bookmarkStart w:id="289" w:name="_Toc395187952"/>
      <w:bookmarkStart w:id="290" w:name="_Toc395188346"/>
      <w:bookmarkStart w:id="291" w:name="_Toc395188740"/>
      <w:bookmarkStart w:id="292" w:name="_Toc395189133"/>
      <w:bookmarkStart w:id="293" w:name="_Toc395189527"/>
      <w:bookmarkStart w:id="294" w:name="_Toc395189920"/>
      <w:bookmarkStart w:id="295" w:name="_Toc395190314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r>
        <w:rPr>
          <w:szCs w:val="20"/>
        </w:rPr>
        <w:t>xxxxxx</w:t>
      </w:r>
    </w:p>
    <w:p w14:paraId="4E49F9E0" w14:textId="77777777" w:rsidR="00CD2A3C" w:rsidRPr="00FB5636" w:rsidRDefault="00CD2A3C" w:rsidP="00CD2A3C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96" w:name="_Toc477873812"/>
      <w:r w:rsidRPr="00FB5636">
        <w:rPr>
          <w:sz w:val="30"/>
          <w:szCs w:val="30"/>
        </w:rPr>
        <w:t>Alarmas y Riesgos</w:t>
      </w:r>
      <w:bookmarkEnd w:id="296"/>
    </w:p>
    <w:p w14:paraId="0703EF34" w14:textId="77777777" w:rsidR="00CD2A3C" w:rsidRPr="0075517B" w:rsidRDefault="00CD2A3C" w:rsidP="004C2F21">
      <w:pPr>
        <w:pStyle w:val="Prrafodelista"/>
        <w:numPr>
          <w:ilvl w:val="2"/>
          <w:numId w:val="8"/>
        </w:numPr>
        <w:spacing w:after="200" w:line="312" w:lineRule="auto"/>
        <w:contextualSpacing/>
        <w:rPr>
          <w:rFonts w:cs="Arial"/>
          <w:b/>
          <w:sz w:val="24"/>
        </w:rPr>
      </w:pPr>
      <w:r w:rsidRPr="0075517B">
        <w:rPr>
          <w:rFonts w:cs="Arial"/>
          <w:b/>
          <w:sz w:val="24"/>
        </w:rPr>
        <w:t>Alarmas</w:t>
      </w:r>
    </w:p>
    <w:p w14:paraId="3CFC55CA" w14:textId="1B5C1859" w:rsidR="00CD2A3C" w:rsidRPr="0075517B" w:rsidRDefault="00CD2A3C" w:rsidP="0075517B">
      <w:pPr>
        <w:ind w:left="804" w:firstLine="708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198"/>
        <w:gridCol w:w="1936"/>
        <w:gridCol w:w="2499"/>
        <w:gridCol w:w="2087"/>
      </w:tblGrid>
      <w:tr w:rsidR="00CD2A3C" w14:paraId="61BCBE66" w14:textId="77777777" w:rsidTr="00992D97">
        <w:trPr>
          <w:trHeight w:val="397"/>
        </w:trPr>
        <w:tc>
          <w:tcPr>
            <w:tcW w:w="4253" w:type="dxa"/>
            <w:gridSpan w:val="2"/>
            <w:shd w:val="clear" w:color="auto" w:fill="943634" w:themeFill="accent2" w:themeFillShade="BF"/>
            <w:vAlign w:val="center"/>
          </w:tcPr>
          <w:p w14:paraId="3773ED31" w14:textId="77777777" w:rsidR="00CD2A3C" w:rsidRPr="002F6003" w:rsidRDefault="00CD2A3C" w:rsidP="00992D97">
            <w:pPr>
              <w:pStyle w:val="Prrafodelista"/>
              <w:spacing w:line="240" w:lineRule="auto"/>
              <w:ind w:left="0"/>
              <w:jc w:val="center"/>
              <w:rPr>
                <w:b/>
                <w:color w:val="FFFFFF" w:themeColor="background1"/>
                <w:lang w:val="es-AR"/>
              </w:rPr>
            </w:pPr>
            <w:r w:rsidRPr="002F6003">
              <w:rPr>
                <w:b/>
                <w:color w:val="FFFFFF" w:themeColor="background1"/>
                <w:lang w:val="es-AR"/>
              </w:rPr>
              <w:t>Identificación Alarma</w:t>
            </w:r>
          </w:p>
        </w:tc>
        <w:tc>
          <w:tcPr>
            <w:tcW w:w="4693" w:type="dxa"/>
            <w:gridSpan w:val="2"/>
            <w:shd w:val="clear" w:color="auto" w:fill="943634" w:themeFill="accent2" w:themeFillShade="BF"/>
            <w:vAlign w:val="center"/>
          </w:tcPr>
          <w:p w14:paraId="755F3D3A" w14:textId="77777777" w:rsidR="00CD2A3C" w:rsidRPr="002F6003" w:rsidRDefault="00CD2A3C" w:rsidP="00992D97">
            <w:pPr>
              <w:pStyle w:val="Prrafodelista"/>
              <w:spacing w:line="240" w:lineRule="auto"/>
              <w:ind w:left="0"/>
              <w:jc w:val="center"/>
              <w:rPr>
                <w:b/>
                <w:color w:val="FFFFFF" w:themeColor="background1"/>
                <w:lang w:val="es-AR"/>
              </w:rPr>
            </w:pPr>
            <w:r w:rsidRPr="002F6003">
              <w:rPr>
                <w:b/>
                <w:color w:val="FFFFFF" w:themeColor="background1"/>
                <w:lang w:val="es-AR"/>
              </w:rPr>
              <w:t>Nivel de Escalamiento</w:t>
            </w:r>
          </w:p>
        </w:tc>
      </w:tr>
      <w:tr w:rsidR="00CD2A3C" w14:paraId="7D1BEDDA" w14:textId="77777777" w:rsidTr="00992D97">
        <w:trPr>
          <w:trHeight w:val="397"/>
        </w:trPr>
        <w:tc>
          <w:tcPr>
            <w:tcW w:w="2268" w:type="dxa"/>
            <w:shd w:val="clear" w:color="auto" w:fill="E5B8B7" w:themeFill="accent2" w:themeFillTint="66"/>
            <w:vAlign w:val="center"/>
          </w:tcPr>
          <w:p w14:paraId="20E1314A" w14:textId="77777777" w:rsidR="00CD2A3C" w:rsidRPr="00FE737C" w:rsidRDefault="00CD2A3C" w:rsidP="00992D97">
            <w:pPr>
              <w:jc w:val="center"/>
              <w:rPr>
                <w:b/>
                <w:lang w:val="es-AR"/>
              </w:rPr>
            </w:pPr>
            <w:r w:rsidRPr="00FE737C">
              <w:rPr>
                <w:b/>
                <w:lang w:val="es-AR"/>
              </w:rPr>
              <w:t>Error</w:t>
            </w:r>
          </w:p>
        </w:tc>
        <w:tc>
          <w:tcPr>
            <w:tcW w:w="1985" w:type="dxa"/>
            <w:shd w:val="clear" w:color="auto" w:fill="E5B8B7" w:themeFill="accent2" w:themeFillTint="66"/>
            <w:vAlign w:val="center"/>
          </w:tcPr>
          <w:p w14:paraId="7A2C9C60" w14:textId="77777777" w:rsidR="00CD2A3C" w:rsidRPr="00FE737C" w:rsidRDefault="00CD2A3C" w:rsidP="00992D97">
            <w:pPr>
              <w:jc w:val="center"/>
              <w:rPr>
                <w:b/>
                <w:szCs w:val="20"/>
                <w:lang w:val="es-AR"/>
              </w:rPr>
            </w:pPr>
            <w:r w:rsidRPr="00FE737C">
              <w:rPr>
                <w:b/>
                <w:szCs w:val="20"/>
                <w:lang w:val="es-AR"/>
              </w:rPr>
              <w:t>Alarma</w:t>
            </w: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14:paraId="1C780D6E" w14:textId="77777777" w:rsidR="00CD2A3C" w:rsidRPr="00FE737C" w:rsidRDefault="00CD2A3C" w:rsidP="00992D97">
            <w:pPr>
              <w:jc w:val="center"/>
              <w:rPr>
                <w:b/>
                <w:szCs w:val="20"/>
                <w:lang w:val="es-AR"/>
              </w:rPr>
            </w:pPr>
            <w:r w:rsidRPr="00FE737C">
              <w:rPr>
                <w:b/>
                <w:szCs w:val="20"/>
                <w:lang w:val="es-AR"/>
              </w:rPr>
              <w:t>Nombre responsable</w:t>
            </w:r>
          </w:p>
        </w:tc>
        <w:tc>
          <w:tcPr>
            <w:tcW w:w="2142" w:type="dxa"/>
            <w:shd w:val="clear" w:color="auto" w:fill="E5B8B7" w:themeFill="accent2" w:themeFillTint="66"/>
            <w:vAlign w:val="center"/>
          </w:tcPr>
          <w:p w14:paraId="44A806DC" w14:textId="77777777" w:rsidR="00CD2A3C" w:rsidRPr="00FE737C" w:rsidRDefault="00CD2A3C" w:rsidP="00992D97">
            <w:pPr>
              <w:jc w:val="center"/>
              <w:rPr>
                <w:b/>
                <w:szCs w:val="20"/>
                <w:lang w:val="es-AR"/>
              </w:rPr>
            </w:pPr>
            <w:r w:rsidRPr="00FE737C">
              <w:rPr>
                <w:b/>
                <w:szCs w:val="20"/>
                <w:lang w:val="es-AR"/>
              </w:rPr>
              <w:t>Acción a realizar</w:t>
            </w:r>
          </w:p>
        </w:tc>
      </w:tr>
      <w:tr w:rsidR="00CD2A3C" w14:paraId="0578CA19" w14:textId="77777777" w:rsidTr="00992D97">
        <w:trPr>
          <w:trHeight w:val="397"/>
        </w:trPr>
        <w:tc>
          <w:tcPr>
            <w:tcW w:w="2268" w:type="dxa"/>
          </w:tcPr>
          <w:p w14:paraId="3380AC6C" w14:textId="065C3B50" w:rsidR="00CD2A3C" w:rsidRPr="00FE737C" w:rsidRDefault="00CD2A3C" w:rsidP="00732A0E">
            <w:pPr>
              <w:jc w:val="center"/>
              <w:rPr>
                <w:szCs w:val="20"/>
                <w:lang w:val="es-AR"/>
              </w:rPr>
            </w:pPr>
          </w:p>
        </w:tc>
        <w:tc>
          <w:tcPr>
            <w:tcW w:w="1985" w:type="dxa"/>
          </w:tcPr>
          <w:p w14:paraId="6A63782F" w14:textId="15B61BFB" w:rsidR="00CD2A3C" w:rsidRPr="00FE737C" w:rsidRDefault="00CD2A3C" w:rsidP="00732A0E">
            <w:pPr>
              <w:jc w:val="center"/>
              <w:rPr>
                <w:szCs w:val="20"/>
                <w:lang w:val="es-AR"/>
              </w:rPr>
            </w:pPr>
          </w:p>
        </w:tc>
        <w:tc>
          <w:tcPr>
            <w:tcW w:w="2551" w:type="dxa"/>
          </w:tcPr>
          <w:p w14:paraId="050691D2" w14:textId="242760B7" w:rsidR="00CD2A3C" w:rsidRPr="00FE737C" w:rsidRDefault="00CD2A3C" w:rsidP="00732A0E">
            <w:pPr>
              <w:jc w:val="center"/>
              <w:rPr>
                <w:szCs w:val="20"/>
                <w:lang w:val="es-AR"/>
              </w:rPr>
            </w:pPr>
          </w:p>
        </w:tc>
        <w:tc>
          <w:tcPr>
            <w:tcW w:w="2142" w:type="dxa"/>
          </w:tcPr>
          <w:p w14:paraId="6814EA98" w14:textId="4BF2294E" w:rsidR="00CD2A3C" w:rsidRPr="00FE737C" w:rsidRDefault="00CD2A3C" w:rsidP="00732A0E">
            <w:pPr>
              <w:jc w:val="center"/>
              <w:rPr>
                <w:szCs w:val="20"/>
                <w:lang w:val="es-AR"/>
              </w:rPr>
            </w:pPr>
          </w:p>
        </w:tc>
      </w:tr>
    </w:tbl>
    <w:p w14:paraId="05EDE4BF" w14:textId="77777777" w:rsidR="00CD2A3C" w:rsidRDefault="00CD2A3C" w:rsidP="00CD2A3C">
      <w:pPr>
        <w:rPr>
          <w:lang w:val="es-AR"/>
        </w:rPr>
      </w:pPr>
    </w:p>
    <w:p w14:paraId="67878300" w14:textId="77777777" w:rsidR="00887D2F" w:rsidRDefault="00887D2F">
      <w:pPr>
        <w:spacing w:line="240" w:lineRule="auto"/>
        <w:jc w:val="left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126D27B1" w14:textId="4F2C09F9" w:rsidR="00CD2A3C" w:rsidRPr="00CD2A3C" w:rsidRDefault="00CD2A3C" w:rsidP="004C2F21">
      <w:pPr>
        <w:pStyle w:val="Prrafodelista"/>
        <w:numPr>
          <w:ilvl w:val="2"/>
          <w:numId w:val="8"/>
        </w:numPr>
        <w:spacing w:after="200" w:line="312" w:lineRule="auto"/>
        <w:contextualSpacing/>
        <w:rPr>
          <w:rFonts w:cs="Arial"/>
          <w:b/>
          <w:sz w:val="24"/>
        </w:rPr>
      </w:pPr>
      <w:r w:rsidRPr="00CD2A3C">
        <w:rPr>
          <w:rFonts w:cs="Arial"/>
          <w:b/>
          <w:sz w:val="24"/>
        </w:rPr>
        <w:lastRenderedPageBreak/>
        <w:t>Riesgos</w:t>
      </w:r>
    </w:p>
    <w:p w14:paraId="00985C8A" w14:textId="77777777" w:rsidR="0075517B" w:rsidRPr="0075517B" w:rsidRDefault="0075517B" w:rsidP="0075517B">
      <w:pPr>
        <w:pStyle w:val="Prrafodelista"/>
        <w:ind w:left="1329" w:firstLine="183"/>
      </w:pPr>
    </w:p>
    <w:tbl>
      <w:tblPr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6"/>
        <w:gridCol w:w="1858"/>
        <w:gridCol w:w="5697"/>
      </w:tblGrid>
      <w:tr w:rsidR="002B29D1" w:rsidRPr="002B29D1" w14:paraId="3A4BA788" w14:textId="77777777" w:rsidTr="002B29D1">
        <w:trPr>
          <w:trHeight w:val="254"/>
        </w:trPr>
        <w:tc>
          <w:tcPr>
            <w:tcW w:w="1376" w:type="dxa"/>
            <w:shd w:val="clear" w:color="auto" w:fill="971107"/>
          </w:tcPr>
          <w:p w14:paraId="7022C630" w14:textId="77777777" w:rsidR="002B29D1" w:rsidRPr="002B29D1" w:rsidRDefault="0075517B" w:rsidP="002B29D1">
            <w:pPr>
              <w:pStyle w:val="Prrafodelista"/>
              <w:spacing w:line="240" w:lineRule="auto"/>
              <w:ind w:left="0"/>
              <w:jc w:val="center"/>
              <w:rPr>
                <w:b/>
                <w:color w:val="FFFFFF" w:themeColor="background1"/>
                <w:lang w:val="es-AR"/>
              </w:rPr>
            </w:pPr>
            <w:r>
              <w:rPr>
                <w:sz w:val="30"/>
                <w:szCs w:val="30"/>
              </w:rPr>
              <w:br w:type="page"/>
            </w:r>
            <w:r w:rsidR="002B29D1" w:rsidRPr="002B29D1">
              <w:rPr>
                <w:b/>
                <w:color w:val="FFFFFF" w:themeColor="background1"/>
                <w:lang w:val="es-AR"/>
              </w:rPr>
              <w:t xml:space="preserve">Id del Riesgo </w:t>
            </w:r>
          </w:p>
        </w:tc>
        <w:tc>
          <w:tcPr>
            <w:tcW w:w="1858" w:type="dxa"/>
            <w:shd w:val="clear" w:color="auto" w:fill="971107"/>
          </w:tcPr>
          <w:p w14:paraId="011A1827" w14:textId="77777777" w:rsidR="002B29D1" w:rsidRPr="002B29D1" w:rsidRDefault="002B29D1" w:rsidP="002B29D1">
            <w:pPr>
              <w:pStyle w:val="Prrafodelista"/>
              <w:spacing w:line="240" w:lineRule="auto"/>
              <w:ind w:left="0"/>
              <w:jc w:val="center"/>
              <w:rPr>
                <w:b/>
                <w:color w:val="FFFFFF" w:themeColor="background1"/>
                <w:lang w:val="es-AR"/>
              </w:rPr>
            </w:pPr>
            <w:r w:rsidRPr="002B29D1">
              <w:rPr>
                <w:b/>
                <w:color w:val="FFFFFF" w:themeColor="background1"/>
                <w:lang w:val="es-AR"/>
              </w:rPr>
              <w:t xml:space="preserve">Riesgo </w:t>
            </w:r>
          </w:p>
        </w:tc>
        <w:tc>
          <w:tcPr>
            <w:tcW w:w="5697" w:type="dxa"/>
            <w:shd w:val="clear" w:color="auto" w:fill="971107"/>
          </w:tcPr>
          <w:p w14:paraId="611D40CB" w14:textId="77777777" w:rsidR="002B29D1" w:rsidRPr="002B29D1" w:rsidRDefault="002B29D1" w:rsidP="002B29D1">
            <w:pPr>
              <w:pStyle w:val="Prrafodelista"/>
              <w:spacing w:line="240" w:lineRule="auto"/>
              <w:ind w:left="0"/>
              <w:jc w:val="center"/>
              <w:rPr>
                <w:b/>
                <w:color w:val="FFFFFF" w:themeColor="background1"/>
                <w:lang w:val="es-AR"/>
              </w:rPr>
            </w:pPr>
            <w:r w:rsidRPr="002B29D1">
              <w:rPr>
                <w:b/>
                <w:color w:val="FFFFFF" w:themeColor="background1"/>
                <w:lang w:val="es-AR"/>
              </w:rPr>
              <w:t>Plan de Contingencia</w:t>
            </w:r>
          </w:p>
        </w:tc>
      </w:tr>
      <w:tr w:rsidR="002B29D1" w:rsidRPr="002B29D1" w14:paraId="5BB4C156" w14:textId="77777777" w:rsidTr="002B29D1">
        <w:trPr>
          <w:trHeight w:val="254"/>
        </w:trPr>
        <w:tc>
          <w:tcPr>
            <w:tcW w:w="1376" w:type="dxa"/>
            <w:shd w:val="clear" w:color="auto" w:fill="auto"/>
          </w:tcPr>
          <w:p w14:paraId="0366CE0C" w14:textId="23E2B979" w:rsidR="002B29D1" w:rsidRPr="002B29D1" w:rsidRDefault="002B29D1" w:rsidP="002B29D1">
            <w:pPr>
              <w:pStyle w:val="Prrafodelista"/>
              <w:spacing w:line="240" w:lineRule="auto"/>
              <w:ind w:left="0"/>
              <w:jc w:val="left"/>
              <w:rPr>
                <w:lang w:val="es-AR"/>
              </w:rPr>
            </w:pPr>
          </w:p>
        </w:tc>
        <w:tc>
          <w:tcPr>
            <w:tcW w:w="1858" w:type="dxa"/>
          </w:tcPr>
          <w:p w14:paraId="19FB5A55" w14:textId="66995870" w:rsidR="002B29D1" w:rsidRPr="002B29D1" w:rsidRDefault="002B29D1" w:rsidP="002B29D1">
            <w:pPr>
              <w:pStyle w:val="Prrafodelista"/>
              <w:spacing w:line="240" w:lineRule="auto"/>
              <w:ind w:left="0"/>
              <w:jc w:val="left"/>
              <w:rPr>
                <w:lang w:val="es-AR"/>
              </w:rPr>
            </w:pPr>
          </w:p>
        </w:tc>
        <w:tc>
          <w:tcPr>
            <w:tcW w:w="5697" w:type="dxa"/>
          </w:tcPr>
          <w:p w14:paraId="5AC53CA7" w14:textId="29BD84B8" w:rsidR="002B29D1" w:rsidRPr="002B29D1" w:rsidRDefault="002B29D1" w:rsidP="00A20827">
            <w:pPr>
              <w:pStyle w:val="Prrafodelista"/>
              <w:spacing w:line="240" w:lineRule="auto"/>
              <w:ind w:left="0"/>
              <w:jc w:val="left"/>
              <w:rPr>
                <w:lang w:val="es-AR"/>
              </w:rPr>
            </w:pPr>
          </w:p>
        </w:tc>
      </w:tr>
    </w:tbl>
    <w:p w14:paraId="6A502D05" w14:textId="6693CEAA" w:rsidR="00B51E9F" w:rsidRDefault="00B51E9F">
      <w:pPr>
        <w:spacing w:line="240" w:lineRule="auto"/>
        <w:jc w:val="left"/>
        <w:rPr>
          <w:rFonts w:cs="Arial"/>
          <w:b/>
          <w:bCs/>
          <w:kern w:val="32"/>
          <w:sz w:val="30"/>
          <w:szCs w:val="30"/>
        </w:rPr>
      </w:pPr>
    </w:p>
    <w:p w14:paraId="30A1AE8F" w14:textId="77777777" w:rsidR="008F1301" w:rsidRDefault="008F1301">
      <w:pPr>
        <w:spacing w:line="240" w:lineRule="auto"/>
        <w:jc w:val="left"/>
        <w:rPr>
          <w:rFonts w:cs="Arial"/>
          <w:b/>
          <w:bCs/>
          <w:kern w:val="32"/>
          <w:sz w:val="34"/>
          <w:szCs w:val="34"/>
        </w:rPr>
      </w:pPr>
      <w:r>
        <w:rPr>
          <w:sz w:val="34"/>
          <w:szCs w:val="34"/>
        </w:rPr>
        <w:br w:type="page"/>
      </w:r>
    </w:p>
    <w:p w14:paraId="3C4107D0" w14:textId="77777777" w:rsidR="003D72D7" w:rsidRDefault="003D72D7" w:rsidP="0075517B">
      <w:pPr>
        <w:pStyle w:val="Ttulo1"/>
        <w:numPr>
          <w:ilvl w:val="0"/>
          <w:numId w:val="1"/>
        </w:numPr>
        <w:tabs>
          <w:tab w:val="clear" w:pos="360"/>
          <w:tab w:val="num" w:pos="-360"/>
        </w:tabs>
        <w:spacing w:before="240" w:line="240" w:lineRule="auto"/>
        <w:jc w:val="left"/>
        <w:rPr>
          <w:sz w:val="34"/>
          <w:szCs w:val="34"/>
        </w:rPr>
        <w:sectPr w:rsidR="003D72D7" w:rsidSect="008D4F51">
          <w:pgSz w:w="12240" w:h="15840"/>
          <w:pgMar w:top="1826" w:right="1701" w:bottom="2126" w:left="1701" w:header="708" w:footer="174" w:gutter="0"/>
          <w:pgNumType w:start="1"/>
          <w:cols w:space="708"/>
          <w:docGrid w:linePitch="360"/>
        </w:sectPr>
      </w:pPr>
    </w:p>
    <w:p w14:paraId="57C2BAEE" w14:textId="24070469" w:rsidR="00CD2A3C" w:rsidRDefault="00CD2A3C" w:rsidP="0075517B">
      <w:pPr>
        <w:pStyle w:val="Ttulo1"/>
        <w:numPr>
          <w:ilvl w:val="0"/>
          <w:numId w:val="1"/>
        </w:numPr>
        <w:tabs>
          <w:tab w:val="clear" w:pos="360"/>
          <w:tab w:val="num" w:pos="-360"/>
        </w:tabs>
        <w:spacing w:before="240" w:line="240" w:lineRule="auto"/>
        <w:jc w:val="left"/>
        <w:rPr>
          <w:sz w:val="34"/>
          <w:szCs w:val="34"/>
        </w:rPr>
      </w:pPr>
      <w:bookmarkStart w:id="297" w:name="_Toc477873813"/>
      <w:r w:rsidRPr="00FB5636">
        <w:rPr>
          <w:sz w:val="34"/>
          <w:szCs w:val="34"/>
        </w:rPr>
        <w:lastRenderedPageBreak/>
        <w:t>Matriz de componentes asociados al Proyecto.</w:t>
      </w:r>
      <w:bookmarkEnd w:id="297"/>
    </w:p>
    <w:p w14:paraId="1B199221" w14:textId="77777777" w:rsidR="00935A64" w:rsidRDefault="00935A64" w:rsidP="001F3A35">
      <w:pPr>
        <w:rPr>
          <w:b/>
        </w:rPr>
      </w:pPr>
    </w:p>
    <w:p w14:paraId="21707BA4" w14:textId="310D6331" w:rsidR="001F3A35" w:rsidRPr="003D72D7" w:rsidRDefault="001F3A35" w:rsidP="001F3A35">
      <w:pPr>
        <w:rPr>
          <w:b/>
        </w:rPr>
      </w:pPr>
      <w:r w:rsidRPr="003D72D7">
        <w:rPr>
          <w:b/>
        </w:rPr>
        <w:t>B</w:t>
      </w:r>
      <w:r w:rsidR="0007446D" w:rsidRPr="003D72D7">
        <w:rPr>
          <w:b/>
        </w:rPr>
        <w:t xml:space="preserve">ase de </w:t>
      </w:r>
      <w:r w:rsidRPr="003D72D7">
        <w:rPr>
          <w:b/>
        </w:rPr>
        <w:t>D</w:t>
      </w:r>
      <w:r w:rsidR="0007446D" w:rsidRPr="003D72D7">
        <w:rPr>
          <w:b/>
        </w:rPr>
        <w:t>atos</w:t>
      </w:r>
    </w:p>
    <w:tbl>
      <w:tblPr>
        <w:tblpPr w:leftFromText="141" w:rightFromText="141" w:vertAnchor="text" w:tblpY="1"/>
        <w:tblOverlap w:val="never"/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4"/>
        <w:gridCol w:w="1357"/>
        <w:gridCol w:w="943"/>
        <w:gridCol w:w="2659"/>
        <w:gridCol w:w="1770"/>
      </w:tblGrid>
      <w:tr w:rsidR="001F3A35" w:rsidRPr="001F3A35" w14:paraId="5102580D" w14:textId="77777777" w:rsidTr="003D72D7">
        <w:trPr>
          <w:trHeight w:val="300"/>
        </w:trPr>
        <w:tc>
          <w:tcPr>
            <w:tcW w:w="1664" w:type="dxa"/>
            <w:shd w:val="clear" w:color="000000" w:fill="538DD5"/>
            <w:noWrap/>
            <w:vAlign w:val="center"/>
            <w:hideMark/>
          </w:tcPr>
          <w:p w14:paraId="4638B85C" w14:textId="77777777" w:rsidR="001F3A35" w:rsidRPr="001F3A35" w:rsidRDefault="001F3A35" w:rsidP="003D72D7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CAPA O TIPO</w:t>
            </w: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br/>
              <w:t xml:space="preserve"> DE SOFTWARE</w:t>
            </w:r>
          </w:p>
        </w:tc>
        <w:tc>
          <w:tcPr>
            <w:tcW w:w="1357" w:type="dxa"/>
            <w:shd w:val="clear" w:color="000000" w:fill="538DD5"/>
            <w:noWrap/>
            <w:vAlign w:val="center"/>
            <w:hideMark/>
          </w:tcPr>
          <w:p w14:paraId="09058C0C" w14:textId="77777777" w:rsidR="001F3A35" w:rsidRPr="001F3A35" w:rsidRDefault="001F3A35" w:rsidP="003D72D7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TIPO OBJETO</w:t>
            </w:r>
          </w:p>
        </w:tc>
        <w:tc>
          <w:tcPr>
            <w:tcW w:w="943" w:type="dxa"/>
            <w:shd w:val="clear" w:color="000000" w:fill="538DD5"/>
            <w:noWrap/>
            <w:vAlign w:val="center"/>
            <w:hideMark/>
          </w:tcPr>
          <w:p w14:paraId="34DA6E0B" w14:textId="77777777" w:rsidR="001F3A35" w:rsidRPr="001F3A35" w:rsidRDefault="001F3A35" w:rsidP="003D72D7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 xml:space="preserve">GRUPO O </w:t>
            </w: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br/>
              <w:t>ESQUEMA</w:t>
            </w:r>
          </w:p>
        </w:tc>
        <w:tc>
          <w:tcPr>
            <w:tcW w:w="2659" w:type="dxa"/>
            <w:shd w:val="clear" w:color="000000" w:fill="538DD5"/>
            <w:noWrap/>
            <w:vAlign w:val="center"/>
            <w:hideMark/>
          </w:tcPr>
          <w:p w14:paraId="3ABC72FD" w14:textId="77777777" w:rsidR="001F3A35" w:rsidRPr="001F3A35" w:rsidRDefault="001F3A35" w:rsidP="003D72D7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1770" w:type="dxa"/>
            <w:shd w:val="clear" w:color="000000" w:fill="538DD5"/>
            <w:noWrap/>
            <w:vAlign w:val="center"/>
            <w:hideMark/>
          </w:tcPr>
          <w:p w14:paraId="6A942953" w14:textId="77777777" w:rsidR="001F3A35" w:rsidRPr="001F3A35" w:rsidRDefault="001F3A35" w:rsidP="003D72D7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TIPO DE INTERVENCION</w:t>
            </w:r>
          </w:p>
        </w:tc>
      </w:tr>
      <w:tr w:rsidR="001F3A35" w:rsidRPr="001F3A35" w14:paraId="7AAD03AC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52A445AD" w14:textId="2C4168BF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0311E447" w14:textId="3129D0F1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606F36E2" w14:textId="11BD95D5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259953B2" w14:textId="34007CB9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62CAB1C" w14:textId="371ECF39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5CA2D051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5924D013" w14:textId="340AD7D9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744F5E50" w14:textId="06D4FD6C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23E2237E" w14:textId="67BADD9F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35785923" w14:textId="3F59811C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65006EAD" w14:textId="645C2DE4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15206B59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6DEE803C" w14:textId="75644B14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71BA74EE" w14:textId="08A32237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1924C779" w14:textId="4ED62701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33052DEC" w14:textId="7E0CDF0E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68BF7CB7" w14:textId="1F0781D7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55D5DAAC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7F458AEC" w14:textId="4A72BDFE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29EF7EE4" w14:textId="3FD43143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63E3ADBE" w14:textId="190A6BBF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308D45B7" w14:textId="7B341B5B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36B84257" w14:textId="23A139D3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2830A315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7B4A0752" w14:textId="7B3A7597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6207D61D" w14:textId="0770535B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61AE0427" w14:textId="49BA342C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6BE24267" w14:textId="370B5B4C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621A5B62" w14:textId="2EEF8D45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2F70B5B1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5BAFFAAC" w14:textId="087ED493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09309039" w14:textId="529DBD95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2719983A" w14:textId="76B681C8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1BF1A16B" w14:textId="727E6A07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1FCA5021" w14:textId="0CBE1027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5A4E68BD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001FAF89" w14:textId="686EBBAA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5A9DDBF5" w14:textId="5F44AB5B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750C20E4" w14:textId="7D7727F4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6D56BFB7" w14:textId="185B3118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3405B71B" w14:textId="04ADBDE8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F3A35" w:rsidRPr="001F3A35" w14:paraId="55C88EFD" w14:textId="77777777" w:rsidTr="00935A64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2A3AA4BE" w14:textId="7A3B4B06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26CEDC13" w14:textId="5D82B3DF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68DD9094" w14:textId="0718CD25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17006924" w14:textId="70FF2419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5CE48B9" w14:textId="7B226164" w:rsidR="001F3A35" w:rsidRPr="001F3A35" w:rsidRDefault="001F3A35" w:rsidP="003D72D7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5D57DF9" w14:textId="0A4E70E8" w:rsidR="003D72D7" w:rsidRDefault="003D72D7" w:rsidP="001F3A35">
      <w:pPr>
        <w:rPr>
          <w:lang w:val="es-ES"/>
        </w:rPr>
      </w:pPr>
      <w:r>
        <w:rPr>
          <w:lang w:val="es-ES"/>
        </w:rPr>
        <w:br w:type="textWrapping" w:clear="all"/>
      </w:r>
    </w:p>
    <w:p w14:paraId="763B5647" w14:textId="5DF0C7EE" w:rsidR="001F3A35" w:rsidRPr="003D72D7" w:rsidRDefault="001F3A35" w:rsidP="001F3A35">
      <w:pPr>
        <w:rPr>
          <w:b/>
          <w:lang w:val="es-ES"/>
        </w:rPr>
      </w:pPr>
      <w:r w:rsidRPr="003D72D7">
        <w:rPr>
          <w:b/>
          <w:lang w:val="es-ES"/>
        </w:rPr>
        <w:t>W</w:t>
      </w:r>
      <w:r w:rsidR="0007446D" w:rsidRPr="003D72D7">
        <w:rPr>
          <w:b/>
          <w:lang w:val="es-ES"/>
        </w:rPr>
        <w:t xml:space="preserve">eb </w:t>
      </w:r>
      <w:r w:rsidRPr="003D72D7">
        <w:rPr>
          <w:b/>
          <w:lang w:val="es-ES"/>
        </w:rPr>
        <w:t>S</w:t>
      </w:r>
      <w:r w:rsidR="0007446D" w:rsidRPr="003D72D7">
        <w:rPr>
          <w:b/>
          <w:lang w:val="es-ES"/>
        </w:rPr>
        <w:t>ervice</w:t>
      </w:r>
    </w:p>
    <w:tbl>
      <w:tblPr>
        <w:tblpPr w:leftFromText="141" w:rightFromText="141" w:vertAnchor="text" w:tblpY="1"/>
        <w:tblOverlap w:val="never"/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4"/>
        <w:gridCol w:w="1357"/>
        <w:gridCol w:w="943"/>
        <w:gridCol w:w="2659"/>
        <w:gridCol w:w="1770"/>
      </w:tblGrid>
      <w:tr w:rsidR="00935A64" w:rsidRPr="001F3A35" w14:paraId="399D6A18" w14:textId="77777777" w:rsidTr="00190EC6">
        <w:trPr>
          <w:trHeight w:val="300"/>
        </w:trPr>
        <w:tc>
          <w:tcPr>
            <w:tcW w:w="1664" w:type="dxa"/>
            <w:shd w:val="clear" w:color="000000" w:fill="538DD5"/>
            <w:noWrap/>
            <w:vAlign w:val="center"/>
            <w:hideMark/>
          </w:tcPr>
          <w:p w14:paraId="01AE11A1" w14:textId="77777777" w:rsidR="00935A64" w:rsidRPr="001F3A35" w:rsidRDefault="00935A64" w:rsidP="00190EC6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CAPA O TIPO</w:t>
            </w: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br/>
              <w:t xml:space="preserve"> DE SOFTWARE</w:t>
            </w:r>
          </w:p>
        </w:tc>
        <w:tc>
          <w:tcPr>
            <w:tcW w:w="1357" w:type="dxa"/>
            <w:shd w:val="clear" w:color="000000" w:fill="538DD5"/>
            <w:noWrap/>
            <w:vAlign w:val="center"/>
            <w:hideMark/>
          </w:tcPr>
          <w:p w14:paraId="0DE7034A" w14:textId="77777777" w:rsidR="00935A64" w:rsidRPr="001F3A35" w:rsidRDefault="00935A64" w:rsidP="00190EC6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TIPO OBJETO</w:t>
            </w:r>
          </w:p>
        </w:tc>
        <w:tc>
          <w:tcPr>
            <w:tcW w:w="943" w:type="dxa"/>
            <w:shd w:val="clear" w:color="000000" w:fill="538DD5"/>
            <w:noWrap/>
            <w:vAlign w:val="center"/>
            <w:hideMark/>
          </w:tcPr>
          <w:p w14:paraId="7275F165" w14:textId="77777777" w:rsidR="00935A64" w:rsidRPr="001F3A35" w:rsidRDefault="00935A64" w:rsidP="00190EC6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 xml:space="preserve">GRUPO O </w:t>
            </w: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br/>
              <w:t>ESQUEMA</w:t>
            </w:r>
          </w:p>
        </w:tc>
        <w:tc>
          <w:tcPr>
            <w:tcW w:w="2659" w:type="dxa"/>
            <w:shd w:val="clear" w:color="000000" w:fill="538DD5"/>
            <w:noWrap/>
            <w:vAlign w:val="center"/>
            <w:hideMark/>
          </w:tcPr>
          <w:p w14:paraId="31BA936C" w14:textId="77777777" w:rsidR="00935A64" w:rsidRPr="001F3A35" w:rsidRDefault="00935A64" w:rsidP="00190EC6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1770" w:type="dxa"/>
            <w:shd w:val="clear" w:color="000000" w:fill="538DD5"/>
            <w:noWrap/>
            <w:vAlign w:val="center"/>
            <w:hideMark/>
          </w:tcPr>
          <w:p w14:paraId="5DB66715" w14:textId="77777777" w:rsidR="00935A64" w:rsidRPr="001F3A35" w:rsidRDefault="00935A64" w:rsidP="00190EC6">
            <w:pPr>
              <w:spacing w:line="240" w:lineRule="auto"/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1F3A35">
              <w:rPr>
                <w:rFonts w:ascii="Calibri" w:hAnsi="Calibri"/>
                <w:color w:val="FFFFFF"/>
                <w:sz w:val="16"/>
                <w:szCs w:val="16"/>
              </w:rPr>
              <w:t>TIPO DE INTERVENCION</w:t>
            </w:r>
          </w:p>
        </w:tc>
      </w:tr>
      <w:tr w:rsidR="00935A64" w:rsidRPr="001F3A35" w14:paraId="3BA42D31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66FBEFE9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6A2FABA3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41D87EEE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298A4DD3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39D85791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5D87A759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246690A3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0DC77CE8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390F92E5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25832107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3296C81C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39323283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382BDE9E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060832B6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038E2565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7F3D4CC9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6DB7A497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0146245F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55C89698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0B46183E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1B1CBFE4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38FA5E9A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780C0C70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4270E0A8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7AEDF167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1552F2A9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2A33EE2D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2544F157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60EB6AE6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440438EE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7F676478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3C864ED3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078AB89E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6FD92F35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79F4EBBA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5E790A33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7108CDC3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79CAA0BB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6D851F8A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2717E9D8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5B72CEEC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5A64" w:rsidRPr="001F3A35" w14:paraId="3DAC6E8B" w14:textId="77777777" w:rsidTr="00190EC6">
        <w:trPr>
          <w:trHeight w:val="300"/>
        </w:trPr>
        <w:tc>
          <w:tcPr>
            <w:tcW w:w="1664" w:type="dxa"/>
            <w:shd w:val="clear" w:color="auto" w:fill="auto"/>
            <w:noWrap/>
            <w:vAlign w:val="bottom"/>
          </w:tcPr>
          <w:p w14:paraId="648937E4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</w:tcPr>
          <w:p w14:paraId="7F321F35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</w:tcPr>
          <w:p w14:paraId="40E43E59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9" w:type="dxa"/>
            <w:shd w:val="clear" w:color="auto" w:fill="auto"/>
            <w:noWrap/>
            <w:vAlign w:val="bottom"/>
          </w:tcPr>
          <w:p w14:paraId="0F38AD2F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C58972E" w14:textId="77777777" w:rsidR="00935A64" w:rsidRPr="001F3A35" w:rsidRDefault="00935A64" w:rsidP="00190EC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48AA2FF" w14:textId="7EBCA774" w:rsidR="000D70BA" w:rsidRDefault="000D70BA" w:rsidP="001F3A35">
      <w:pPr>
        <w:rPr>
          <w:lang w:val="es-ES"/>
        </w:rPr>
      </w:pPr>
    </w:p>
    <w:p w14:paraId="26710122" w14:textId="77777777" w:rsidR="000D70BA" w:rsidRDefault="000D70BA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940E396" w14:textId="77777777" w:rsidR="008D4F51" w:rsidRDefault="008D4F51" w:rsidP="00E63C17">
      <w:pPr>
        <w:pStyle w:val="Ttulo1"/>
        <w:numPr>
          <w:ilvl w:val="0"/>
          <w:numId w:val="1"/>
        </w:numPr>
        <w:tabs>
          <w:tab w:val="clear" w:pos="360"/>
          <w:tab w:val="num" w:pos="-360"/>
        </w:tabs>
        <w:spacing w:before="240" w:line="240" w:lineRule="auto"/>
        <w:jc w:val="left"/>
        <w:rPr>
          <w:sz w:val="34"/>
          <w:szCs w:val="34"/>
        </w:rPr>
        <w:sectPr w:rsidR="008D4F51" w:rsidSect="008D4F51">
          <w:pgSz w:w="15840" w:h="12240" w:orient="landscape"/>
          <w:pgMar w:top="1701" w:right="2126" w:bottom="1701" w:left="1826" w:header="709" w:footer="176" w:gutter="0"/>
          <w:pgNumType w:start="1"/>
          <w:cols w:space="708"/>
          <w:docGrid w:linePitch="360"/>
        </w:sectPr>
      </w:pPr>
    </w:p>
    <w:p w14:paraId="2EE3EAA5" w14:textId="1370CBA3" w:rsidR="00E63C17" w:rsidRPr="00E63C17" w:rsidRDefault="00E63C17" w:rsidP="00E63C17">
      <w:pPr>
        <w:pStyle w:val="Ttulo1"/>
        <w:numPr>
          <w:ilvl w:val="0"/>
          <w:numId w:val="1"/>
        </w:numPr>
        <w:tabs>
          <w:tab w:val="clear" w:pos="360"/>
          <w:tab w:val="num" w:pos="-360"/>
        </w:tabs>
        <w:spacing w:before="240" w:line="240" w:lineRule="auto"/>
        <w:jc w:val="left"/>
        <w:rPr>
          <w:sz w:val="34"/>
          <w:szCs w:val="34"/>
        </w:rPr>
      </w:pPr>
      <w:bookmarkStart w:id="298" w:name="_Toc477873814"/>
      <w:r w:rsidRPr="00E63C17">
        <w:rPr>
          <w:sz w:val="34"/>
          <w:szCs w:val="34"/>
        </w:rPr>
        <w:lastRenderedPageBreak/>
        <w:t>Anexo</w:t>
      </w:r>
      <w:bookmarkEnd w:id="298"/>
    </w:p>
    <w:p w14:paraId="5E995C99" w14:textId="12C9B260" w:rsidR="00E63C17" w:rsidRDefault="00E63C17" w:rsidP="00732A0E">
      <w:pPr>
        <w:rPr>
          <w:rFonts w:cs="Arial"/>
          <w:b/>
          <w:bCs/>
          <w:kern w:val="32"/>
          <w:szCs w:val="32"/>
          <w:lang w:val="es-ES"/>
        </w:rPr>
      </w:pPr>
    </w:p>
    <w:p w14:paraId="3C823751" w14:textId="289D8EF8" w:rsidR="00CD2A3C" w:rsidRDefault="00E63C17" w:rsidP="00165962">
      <w:pPr>
        <w:pStyle w:val="Ttulo1"/>
        <w:numPr>
          <w:ilvl w:val="1"/>
          <w:numId w:val="7"/>
        </w:numPr>
        <w:jc w:val="left"/>
        <w:rPr>
          <w:sz w:val="30"/>
          <w:szCs w:val="30"/>
        </w:rPr>
      </w:pPr>
      <w:bookmarkStart w:id="299" w:name="_Toc477873815"/>
      <w:r w:rsidRPr="00586054">
        <w:rPr>
          <w:sz w:val="30"/>
          <w:szCs w:val="30"/>
        </w:rPr>
        <w:t xml:space="preserve">Definición de Variables asociadas a </w:t>
      </w:r>
      <w:bookmarkEnd w:id="299"/>
    </w:p>
    <w:p w14:paraId="3272C3B3" w14:textId="57D0EC56" w:rsidR="003C39F4" w:rsidRDefault="00C257EA" w:rsidP="00C257EA">
      <w:pPr>
        <w:spacing w:after="200" w:line="312" w:lineRule="auto"/>
        <w:contextualSpacing/>
      </w:pPr>
      <w:r>
        <w:t>[No Aplica]</w:t>
      </w:r>
    </w:p>
    <w:p w14:paraId="6B9047D1" w14:textId="0C75A43F" w:rsidR="00D31AA9" w:rsidRPr="002F0E39" w:rsidRDefault="002F0E39" w:rsidP="00D31AA9">
      <w:pPr>
        <w:pStyle w:val="Ttulo1"/>
        <w:numPr>
          <w:ilvl w:val="1"/>
          <w:numId w:val="7"/>
        </w:numPr>
        <w:jc w:val="left"/>
        <w:rPr>
          <w:color w:val="000000" w:themeColor="text1"/>
          <w:sz w:val="30"/>
          <w:szCs w:val="30"/>
        </w:rPr>
      </w:pPr>
      <w:bookmarkStart w:id="300" w:name="_Toc477873816"/>
      <w:r w:rsidRPr="002F0E39">
        <w:rPr>
          <w:color w:val="000000" w:themeColor="text1"/>
          <w:sz w:val="30"/>
          <w:szCs w:val="30"/>
        </w:rPr>
        <w:t xml:space="preserve">Documento </w:t>
      </w:r>
      <w:r w:rsidR="00935A64" w:rsidRPr="002F0E39">
        <w:rPr>
          <w:color w:val="000000" w:themeColor="text1"/>
          <w:sz w:val="30"/>
          <w:szCs w:val="30"/>
        </w:rPr>
        <w:t>anexo de</w:t>
      </w:r>
      <w:r w:rsidRPr="002F0E39">
        <w:rPr>
          <w:color w:val="000000" w:themeColor="text1"/>
          <w:sz w:val="30"/>
          <w:szCs w:val="30"/>
        </w:rPr>
        <w:t xml:space="preserve"> Análisis </w:t>
      </w:r>
      <w:r w:rsidR="00D31AA9" w:rsidRPr="002F0E39">
        <w:rPr>
          <w:color w:val="000000" w:themeColor="text1"/>
          <w:sz w:val="30"/>
          <w:szCs w:val="30"/>
        </w:rPr>
        <w:t>Formato de mensaje de datos</w:t>
      </w:r>
      <w:bookmarkEnd w:id="300"/>
    </w:p>
    <w:p w14:paraId="714492C9" w14:textId="77777777" w:rsidR="000D70BA" w:rsidRDefault="000D70BA" w:rsidP="000D70BA">
      <w:pPr>
        <w:spacing w:after="200" w:line="312" w:lineRule="auto"/>
        <w:contextualSpacing/>
      </w:pPr>
      <w:r>
        <w:t>[No Aplica]</w:t>
      </w:r>
    </w:p>
    <w:p w14:paraId="397B49FB" w14:textId="77777777" w:rsidR="00D31AA9" w:rsidRPr="00732A0E" w:rsidRDefault="00D31AA9" w:rsidP="00C257EA">
      <w:pPr>
        <w:spacing w:after="200" w:line="312" w:lineRule="auto"/>
        <w:contextualSpacing/>
      </w:pPr>
      <w:bookmarkStart w:id="301" w:name="_GoBack"/>
      <w:bookmarkEnd w:id="301"/>
    </w:p>
    <w:sectPr w:rsidR="00D31AA9" w:rsidRPr="00732A0E" w:rsidSect="008D4F51">
      <w:pgSz w:w="12240" w:h="15840"/>
      <w:pgMar w:top="1826" w:right="1701" w:bottom="2126" w:left="1701" w:header="709" w:footer="1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D007A" w14:textId="77777777" w:rsidR="00C52877" w:rsidRDefault="00C52877">
      <w:r>
        <w:separator/>
      </w:r>
    </w:p>
  </w:endnote>
  <w:endnote w:type="continuationSeparator" w:id="0">
    <w:p w14:paraId="49E1D72E" w14:textId="77777777" w:rsidR="00C52877" w:rsidRDefault="00C5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50C5F" w14:textId="77777777" w:rsidR="00F97058" w:rsidRPr="00295994" w:rsidRDefault="00F97058" w:rsidP="00EF0F27">
    <w:pPr>
      <w:pStyle w:val="Piedepgina"/>
      <w:pBdr>
        <w:top w:val="single" w:sz="4" w:space="1" w:color="auto"/>
      </w:pBdr>
      <w:tabs>
        <w:tab w:val="clear" w:pos="8838"/>
        <w:tab w:val="left" w:pos="0"/>
        <w:tab w:val="left" w:pos="7740"/>
      </w:tabs>
      <w:ind w:right="18"/>
      <w:jc w:val="left"/>
      <w:rPr>
        <w:rStyle w:val="Nmerodepgina"/>
        <w:sz w:val="16"/>
        <w:szCs w:val="16"/>
      </w:rPr>
    </w:pPr>
    <w:r w:rsidRPr="00295994">
      <w:rPr>
        <w:sz w:val="16"/>
        <w:szCs w:val="16"/>
      </w:rPr>
      <w:t>Confidencial</w:t>
    </w:r>
    <w:r w:rsidRPr="00295994">
      <w:rPr>
        <w:sz w:val="16"/>
        <w:szCs w:val="16"/>
      </w:rPr>
      <w:tab/>
    </w:r>
    <w:r>
      <w:rPr>
        <w:sz w:val="16"/>
        <w:szCs w:val="16"/>
      </w:rPr>
      <w:t>Análisis y Diseño</w:t>
    </w:r>
    <w:r w:rsidRPr="00295994">
      <w:rPr>
        <w:sz w:val="16"/>
        <w:szCs w:val="16"/>
      </w:rPr>
      <w:tab/>
    </w:r>
    <w:r w:rsidRPr="009C0FA3">
      <w:rPr>
        <w:rStyle w:val="Nmerodepgina"/>
        <w:sz w:val="16"/>
        <w:szCs w:val="16"/>
      </w:rPr>
      <w:t xml:space="preserve">Página Nº </w:t>
    </w:r>
    <w:r w:rsidRPr="009C0FA3">
      <w:rPr>
        <w:rStyle w:val="Nmerodepgina"/>
        <w:sz w:val="16"/>
        <w:szCs w:val="16"/>
      </w:rPr>
      <w:fldChar w:fldCharType="begin"/>
    </w:r>
    <w:r w:rsidRPr="009C0FA3">
      <w:rPr>
        <w:rStyle w:val="Nmerodepgina"/>
        <w:sz w:val="16"/>
        <w:szCs w:val="16"/>
      </w:rPr>
      <w:instrText xml:space="preserve">PAGE  </w:instrText>
    </w:r>
    <w:r w:rsidRPr="009C0FA3">
      <w:rPr>
        <w:rStyle w:val="Nmerodepgina"/>
        <w:sz w:val="16"/>
        <w:szCs w:val="16"/>
      </w:rPr>
      <w:fldChar w:fldCharType="separate"/>
    </w:r>
    <w:r w:rsidR="00935A64">
      <w:rPr>
        <w:rStyle w:val="Nmerodepgina"/>
        <w:noProof/>
        <w:sz w:val="16"/>
        <w:szCs w:val="16"/>
      </w:rPr>
      <w:t>1</w:t>
    </w:r>
    <w:r w:rsidRPr="009C0FA3">
      <w:rPr>
        <w:rStyle w:val="Nmerodepgina"/>
        <w:sz w:val="16"/>
        <w:szCs w:val="16"/>
      </w:rPr>
      <w:fldChar w:fldCharType="end"/>
    </w:r>
    <w:r w:rsidRPr="009C0FA3">
      <w:rPr>
        <w:rStyle w:val="Nmerodepgina"/>
        <w:sz w:val="16"/>
        <w:szCs w:val="16"/>
      </w:rPr>
      <w:t xml:space="preserve"> </w:t>
    </w:r>
  </w:p>
  <w:p w14:paraId="27C867B6" w14:textId="77777777" w:rsidR="00F97058" w:rsidRPr="00295994" w:rsidRDefault="00F97058" w:rsidP="00295994">
    <w:pPr>
      <w:jc w:val="center"/>
      <w:rPr>
        <w:sz w:val="16"/>
        <w:szCs w:val="16"/>
        <w:lang w:val="es-MX"/>
      </w:rPr>
    </w:pPr>
  </w:p>
  <w:p w14:paraId="4E3F8ABB" w14:textId="77777777" w:rsidR="00F97058" w:rsidRDefault="00F97058" w:rsidP="00F50880">
    <w:pPr>
      <w:spacing w:line="240" w:lineRule="auto"/>
      <w:jc w:val="center"/>
      <w:rPr>
        <w:sz w:val="18"/>
      </w:rPr>
    </w:pPr>
    <w:r>
      <w:rPr>
        <w:sz w:val="18"/>
      </w:rPr>
      <w:t>ACTITUD TECNOLOGIA</w:t>
    </w:r>
  </w:p>
  <w:p w14:paraId="76BA0B10" w14:textId="77777777" w:rsidR="00F97058" w:rsidRDefault="00F97058" w:rsidP="00F50880">
    <w:pPr>
      <w:spacing w:line="240" w:lineRule="auto"/>
      <w:jc w:val="center"/>
      <w:rPr>
        <w:sz w:val="18"/>
      </w:rPr>
    </w:pPr>
    <w:r>
      <w:rPr>
        <w:sz w:val="18"/>
      </w:rPr>
      <w:t xml:space="preserve">Santa Beatriz 100, oficina 404, Providencia, Santiago, </w:t>
    </w:r>
    <w:r w:rsidRPr="004E3620">
      <w:rPr>
        <w:rFonts w:cs="Arial"/>
        <w:spacing w:val="22"/>
        <w:sz w:val="18"/>
        <w:szCs w:val="18"/>
      </w:rPr>
      <w:sym w:font="Wingdings 2" w:char="F027"/>
    </w:r>
    <w:r>
      <w:rPr>
        <w:rFonts w:cs="Arial"/>
        <w:spacing w:val="22"/>
        <w:sz w:val="18"/>
        <w:szCs w:val="18"/>
      </w:rPr>
      <w:t xml:space="preserve"> (562)</w:t>
    </w:r>
    <w:r w:rsidRPr="004E3620">
      <w:rPr>
        <w:rFonts w:cs="Arial"/>
        <w:spacing w:val="22"/>
        <w:sz w:val="18"/>
        <w:szCs w:val="18"/>
      </w:rPr>
      <w:t>2463119</w:t>
    </w:r>
  </w:p>
  <w:p w14:paraId="5A474A90" w14:textId="77777777" w:rsidR="00F97058" w:rsidRPr="00DF1D8F" w:rsidRDefault="00F97058" w:rsidP="00F50880">
    <w:pPr>
      <w:spacing w:line="240" w:lineRule="auto"/>
      <w:jc w:val="center"/>
      <w:rPr>
        <w:sz w:val="18"/>
      </w:rPr>
    </w:pPr>
    <w:hyperlink r:id="rId1" w:history="1">
      <w:r w:rsidRPr="00C37B73">
        <w:rPr>
          <w:rStyle w:val="Hipervnculo"/>
          <w:sz w:val="18"/>
        </w:rPr>
        <w:t>www.actitudtecnologia.cl</w:t>
      </w:r>
    </w:hyperlink>
  </w:p>
  <w:p w14:paraId="7C0469EC" w14:textId="77777777" w:rsidR="00F97058" w:rsidRDefault="00F97058" w:rsidP="00295994">
    <w:pPr>
      <w:pStyle w:val="Piedepgina"/>
      <w:tabs>
        <w:tab w:val="clear" w:pos="8838"/>
        <w:tab w:val="left" w:pos="8820"/>
      </w:tabs>
      <w:ind w:right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7A5B0" w14:textId="77777777" w:rsidR="00C52877" w:rsidRDefault="00C52877">
      <w:r>
        <w:separator/>
      </w:r>
    </w:p>
  </w:footnote>
  <w:footnote w:type="continuationSeparator" w:id="0">
    <w:p w14:paraId="24D3FEBE" w14:textId="77777777" w:rsidR="00C52877" w:rsidRDefault="00C52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5F891" w14:textId="291A21D1" w:rsidR="00F97058" w:rsidRDefault="00F97058" w:rsidP="0026081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B70791" wp14:editId="063A5465">
          <wp:simplePos x="0" y="0"/>
          <wp:positionH relativeFrom="column">
            <wp:posOffset>4787265</wp:posOffset>
          </wp:positionH>
          <wp:positionV relativeFrom="paragraph">
            <wp:posOffset>7620</wp:posOffset>
          </wp:positionV>
          <wp:extent cx="876300" cy="57594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74F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AC9E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66FA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046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143C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C288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8E31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8D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A2E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44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9B46658"/>
    <w:multiLevelType w:val="multilevel"/>
    <w:tmpl w:val="F174839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997"/>
        </w:tabs>
        <w:ind w:left="1925" w:hanging="648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E0D2C10"/>
    <w:multiLevelType w:val="hybridMultilevel"/>
    <w:tmpl w:val="49D83638"/>
    <w:lvl w:ilvl="0" w:tplc="3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0E980713"/>
    <w:multiLevelType w:val="multilevel"/>
    <w:tmpl w:val="4FAABBE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4">
    <w:nsid w:val="15A34A8D"/>
    <w:multiLevelType w:val="multilevel"/>
    <w:tmpl w:val="A8623E36"/>
    <w:styleLink w:val="EstiloConvietasCourierNewIzquierda19cmSangrafrances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F901C4"/>
    <w:multiLevelType w:val="multilevel"/>
    <w:tmpl w:val="A8623E36"/>
    <w:styleLink w:val="EstiloConvietasSymbolsmboloIzquierda444cmSangr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2F1CC5"/>
    <w:multiLevelType w:val="multilevel"/>
    <w:tmpl w:val="CA361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7">
    <w:nsid w:val="392465C5"/>
    <w:multiLevelType w:val="hybridMultilevel"/>
    <w:tmpl w:val="EAFA1A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9E1B6C"/>
    <w:multiLevelType w:val="multilevel"/>
    <w:tmpl w:val="CA361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9">
    <w:nsid w:val="54AE5FD4"/>
    <w:multiLevelType w:val="hybridMultilevel"/>
    <w:tmpl w:val="31FACC80"/>
    <w:lvl w:ilvl="0" w:tplc="8618BA5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3C2E70"/>
    <w:multiLevelType w:val="multilevel"/>
    <w:tmpl w:val="8874304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1">
    <w:nsid w:val="5E5E10F5"/>
    <w:multiLevelType w:val="multilevel"/>
    <w:tmpl w:val="4FAABBE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2">
    <w:nsid w:val="5F952A41"/>
    <w:multiLevelType w:val="hybridMultilevel"/>
    <w:tmpl w:val="7D8E4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052C57"/>
    <w:multiLevelType w:val="multilevel"/>
    <w:tmpl w:val="558E84CC"/>
    <w:styleLink w:val="EstiloConvietas"/>
    <w:lvl w:ilvl="0">
      <w:numFmt w:val="bullet"/>
      <w:lvlText w:val="–"/>
      <w:lvlJc w:val="left"/>
      <w:pPr>
        <w:tabs>
          <w:tab w:val="num" w:pos="-31680"/>
        </w:tabs>
        <w:ind w:left="357" w:hanging="357"/>
      </w:pPr>
      <w:rPr>
        <w:rFonts w:ascii="Arial" w:hAnsi="Aria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FD284A"/>
    <w:multiLevelType w:val="hybridMultilevel"/>
    <w:tmpl w:val="C7D859E6"/>
    <w:lvl w:ilvl="0" w:tplc="3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D3610C3"/>
    <w:multiLevelType w:val="multilevel"/>
    <w:tmpl w:val="4922EDCC"/>
    <w:styleLink w:val="EstiloConvietasCourierNewIzquierda19cmSangrafrance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E6D3B"/>
    <w:multiLevelType w:val="hybridMultilevel"/>
    <w:tmpl w:val="92987ABA"/>
    <w:lvl w:ilvl="0" w:tplc="97BA5B52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7335A"/>
    <w:multiLevelType w:val="hybridMultilevel"/>
    <w:tmpl w:val="4BB60A06"/>
    <w:lvl w:ilvl="0" w:tplc="34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>
    <w:nsid w:val="771D5DB2"/>
    <w:multiLevelType w:val="multilevel"/>
    <w:tmpl w:val="CA361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9">
    <w:nsid w:val="7D864ADF"/>
    <w:multiLevelType w:val="multilevel"/>
    <w:tmpl w:val="49A24134"/>
    <w:styleLink w:val="EstiloConvietasSymbolsmboloIzquierda063cmSangraf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1381" w:hanging="454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5"/>
  </w:num>
  <w:num w:numId="4">
    <w:abstractNumId w:val="14"/>
  </w:num>
  <w:num w:numId="5">
    <w:abstractNumId w:val="15"/>
  </w:num>
  <w:num w:numId="6">
    <w:abstractNumId w:val="23"/>
  </w:num>
  <w:num w:numId="7">
    <w:abstractNumId w:val="11"/>
  </w:num>
  <w:num w:numId="8">
    <w:abstractNumId w:val="20"/>
  </w:num>
  <w:num w:numId="9">
    <w:abstractNumId w:val="11"/>
  </w:num>
  <w:num w:numId="10">
    <w:abstractNumId w:val="22"/>
  </w:num>
  <w:num w:numId="11">
    <w:abstractNumId w:val="19"/>
  </w:num>
  <w:num w:numId="12">
    <w:abstractNumId w:val="27"/>
  </w:num>
  <w:num w:numId="13">
    <w:abstractNumId w:val="21"/>
  </w:num>
  <w:num w:numId="14">
    <w:abstractNumId w:val="17"/>
  </w:num>
  <w:num w:numId="15">
    <w:abstractNumId w:val="16"/>
  </w:num>
  <w:num w:numId="16">
    <w:abstractNumId w:val="24"/>
  </w:num>
  <w:num w:numId="17">
    <w:abstractNumId w:val="12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6"/>
  </w:num>
  <w:num w:numId="29">
    <w:abstractNumId w:val="26"/>
    <w:lvlOverride w:ilvl="0">
      <w:startOverride w:val="1"/>
    </w:lvlOverride>
  </w:num>
  <w:num w:numId="30">
    <w:abstractNumId w:val="26"/>
    <w:lvlOverride w:ilvl="0">
      <w:startOverride w:val="1"/>
    </w:lvlOverride>
  </w:num>
  <w:num w:numId="31">
    <w:abstractNumId w:val="28"/>
  </w:num>
  <w:num w:numId="32">
    <w:abstractNumId w:val="18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3"/>
  </w:num>
  <w:num w:numId="42">
    <w:abstractNumId w:val="11"/>
  </w:num>
  <w:num w:numId="43">
    <w:abstractNumId w:val="11"/>
  </w:num>
  <w:num w:numId="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6B"/>
    <w:rsid w:val="00000265"/>
    <w:rsid w:val="00000359"/>
    <w:rsid w:val="00000915"/>
    <w:rsid w:val="000010D5"/>
    <w:rsid w:val="000024DD"/>
    <w:rsid w:val="00002974"/>
    <w:rsid w:val="00002EB5"/>
    <w:rsid w:val="000036E8"/>
    <w:rsid w:val="0000399A"/>
    <w:rsid w:val="00005546"/>
    <w:rsid w:val="00005865"/>
    <w:rsid w:val="0000589D"/>
    <w:rsid w:val="0000675A"/>
    <w:rsid w:val="0001144B"/>
    <w:rsid w:val="000116FB"/>
    <w:rsid w:val="00011FA3"/>
    <w:rsid w:val="00012464"/>
    <w:rsid w:val="000133B9"/>
    <w:rsid w:val="00013404"/>
    <w:rsid w:val="0001372E"/>
    <w:rsid w:val="000147C4"/>
    <w:rsid w:val="00014E3F"/>
    <w:rsid w:val="00014F7C"/>
    <w:rsid w:val="00015100"/>
    <w:rsid w:val="00015349"/>
    <w:rsid w:val="00016079"/>
    <w:rsid w:val="00016456"/>
    <w:rsid w:val="000168BC"/>
    <w:rsid w:val="00017B73"/>
    <w:rsid w:val="000209B6"/>
    <w:rsid w:val="00022361"/>
    <w:rsid w:val="000223FF"/>
    <w:rsid w:val="000242FD"/>
    <w:rsid w:val="00024ABB"/>
    <w:rsid w:val="00024AEC"/>
    <w:rsid w:val="0002502F"/>
    <w:rsid w:val="00025605"/>
    <w:rsid w:val="00025B8E"/>
    <w:rsid w:val="00026570"/>
    <w:rsid w:val="00026E2A"/>
    <w:rsid w:val="00026FF2"/>
    <w:rsid w:val="00030A80"/>
    <w:rsid w:val="000311E2"/>
    <w:rsid w:val="000322CF"/>
    <w:rsid w:val="0003255D"/>
    <w:rsid w:val="0003319C"/>
    <w:rsid w:val="000339C8"/>
    <w:rsid w:val="0003490A"/>
    <w:rsid w:val="00035E92"/>
    <w:rsid w:val="00036A83"/>
    <w:rsid w:val="00037194"/>
    <w:rsid w:val="000408FD"/>
    <w:rsid w:val="00041102"/>
    <w:rsid w:val="00041DC3"/>
    <w:rsid w:val="000425AF"/>
    <w:rsid w:val="00042771"/>
    <w:rsid w:val="00043E16"/>
    <w:rsid w:val="0004582E"/>
    <w:rsid w:val="00046EC9"/>
    <w:rsid w:val="00050C29"/>
    <w:rsid w:val="000517B7"/>
    <w:rsid w:val="00053028"/>
    <w:rsid w:val="00053233"/>
    <w:rsid w:val="00053886"/>
    <w:rsid w:val="00053DB0"/>
    <w:rsid w:val="0005474C"/>
    <w:rsid w:val="00055579"/>
    <w:rsid w:val="0005655C"/>
    <w:rsid w:val="000565F8"/>
    <w:rsid w:val="0005746D"/>
    <w:rsid w:val="0006002F"/>
    <w:rsid w:val="00060600"/>
    <w:rsid w:val="000619F8"/>
    <w:rsid w:val="00061B31"/>
    <w:rsid w:val="00061B46"/>
    <w:rsid w:val="00062254"/>
    <w:rsid w:val="000630AD"/>
    <w:rsid w:val="00063150"/>
    <w:rsid w:val="0006448A"/>
    <w:rsid w:val="00065E43"/>
    <w:rsid w:val="000662E9"/>
    <w:rsid w:val="000665E3"/>
    <w:rsid w:val="00066F21"/>
    <w:rsid w:val="00067449"/>
    <w:rsid w:val="00070B3E"/>
    <w:rsid w:val="00070C06"/>
    <w:rsid w:val="00070D72"/>
    <w:rsid w:val="00071C01"/>
    <w:rsid w:val="0007246E"/>
    <w:rsid w:val="00073EBF"/>
    <w:rsid w:val="0007446D"/>
    <w:rsid w:val="00074CD6"/>
    <w:rsid w:val="000755AC"/>
    <w:rsid w:val="000758E5"/>
    <w:rsid w:val="00075B23"/>
    <w:rsid w:val="00076845"/>
    <w:rsid w:val="000770E0"/>
    <w:rsid w:val="00077341"/>
    <w:rsid w:val="00077536"/>
    <w:rsid w:val="000777AE"/>
    <w:rsid w:val="00077AA5"/>
    <w:rsid w:val="00077C4A"/>
    <w:rsid w:val="00080F5E"/>
    <w:rsid w:val="000810A2"/>
    <w:rsid w:val="00081CC8"/>
    <w:rsid w:val="00083ECD"/>
    <w:rsid w:val="00084441"/>
    <w:rsid w:val="00085612"/>
    <w:rsid w:val="00085C08"/>
    <w:rsid w:val="00085E56"/>
    <w:rsid w:val="00086051"/>
    <w:rsid w:val="00086084"/>
    <w:rsid w:val="000860EA"/>
    <w:rsid w:val="0008776F"/>
    <w:rsid w:val="00087A72"/>
    <w:rsid w:val="00087E1B"/>
    <w:rsid w:val="0009003D"/>
    <w:rsid w:val="0009127A"/>
    <w:rsid w:val="00091351"/>
    <w:rsid w:val="00091CAF"/>
    <w:rsid w:val="00091D01"/>
    <w:rsid w:val="00093456"/>
    <w:rsid w:val="00095047"/>
    <w:rsid w:val="00095FC9"/>
    <w:rsid w:val="000961E8"/>
    <w:rsid w:val="000963D4"/>
    <w:rsid w:val="00097EF0"/>
    <w:rsid w:val="000A068E"/>
    <w:rsid w:val="000A0B63"/>
    <w:rsid w:val="000A0EB9"/>
    <w:rsid w:val="000A1454"/>
    <w:rsid w:val="000A1654"/>
    <w:rsid w:val="000A181C"/>
    <w:rsid w:val="000A2445"/>
    <w:rsid w:val="000A2B5E"/>
    <w:rsid w:val="000A34E9"/>
    <w:rsid w:val="000A44C6"/>
    <w:rsid w:val="000A4CB9"/>
    <w:rsid w:val="000A536F"/>
    <w:rsid w:val="000A5BD9"/>
    <w:rsid w:val="000A6A4C"/>
    <w:rsid w:val="000B03AA"/>
    <w:rsid w:val="000B147A"/>
    <w:rsid w:val="000B1722"/>
    <w:rsid w:val="000B1DAB"/>
    <w:rsid w:val="000B1E50"/>
    <w:rsid w:val="000B289C"/>
    <w:rsid w:val="000B4953"/>
    <w:rsid w:val="000B49F5"/>
    <w:rsid w:val="000B5AB7"/>
    <w:rsid w:val="000B5B3A"/>
    <w:rsid w:val="000B5C97"/>
    <w:rsid w:val="000B5D75"/>
    <w:rsid w:val="000B606A"/>
    <w:rsid w:val="000B63A4"/>
    <w:rsid w:val="000B6C6F"/>
    <w:rsid w:val="000B6CFA"/>
    <w:rsid w:val="000B6D82"/>
    <w:rsid w:val="000B700E"/>
    <w:rsid w:val="000B717F"/>
    <w:rsid w:val="000B72D3"/>
    <w:rsid w:val="000B74BC"/>
    <w:rsid w:val="000B7CDE"/>
    <w:rsid w:val="000C03AA"/>
    <w:rsid w:val="000C0918"/>
    <w:rsid w:val="000C3C18"/>
    <w:rsid w:val="000C3E67"/>
    <w:rsid w:val="000C40FC"/>
    <w:rsid w:val="000C485B"/>
    <w:rsid w:val="000C4C45"/>
    <w:rsid w:val="000C5F76"/>
    <w:rsid w:val="000C684B"/>
    <w:rsid w:val="000C68DB"/>
    <w:rsid w:val="000C6B93"/>
    <w:rsid w:val="000C6B9D"/>
    <w:rsid w:val="000D0526"/>
    <w:rsid w:val="000D0844"/>
    <w:rsid w:val="000D08C9"/>
    <w:rsid w:val="000D12CB"/>
    <w:rsid w:val="000D181C"/>
    <w:rsid w:val="000D217A"/>
    <w:rsid w:val="000D2267"/>
    <w:rsid w:val="000D3152"/>
    <w:rsid w:val="000D31BA"/>
    <w:rsid w:val="000D3428"/>
    <w:rsid w:val="000D3A2B"/>
    <w:rsid w:val="000D3C51"/>
    <w:rsid w:val="000D43C0"/>
    <w:rsid w:val="000D543D"/>
    <w:rsid w:val="000D5C02"/>
    <w:rsid w:val="000D6932"/>
    <w:rsid w:val="000D70BA"/>
    <w:rsid w:val="000E04DC"/>
    <w:rsid w:val="000E0512"/>
    <w:rsid w:val="000E098A"/>
    <w:rsid w:val="000E0BB7"/>
    <w:rsid w:val="000E1D65"/>
    <w:rsid w:val="000E2BA5"/>
    <w:rsid w:val="000E3695"/>
    <w:rsid w:val="000E60B7"/>
    <w:rsid w:val="000E6255"/>
    <w:rsid w:val="000E67B9"/>
    <w:rsid w:val="000E693D"/>
    <w:rsid w:val="000E69F2"/>
    <w:rsid w:val="000E69F7"/>
    <w:rsid w:val="000E6FF2"/>
    <w:rsid w:val="000E717C"/>
    <w:rsid w:val="000E7331"/>
    <w:rsid w:val="000E783F"/>
    <w:rsid w:val="000F0046"/>
    <w:rsid w:val="000F10B0"/>
    <w:rsid w:val="000F2DB2"/>
    <w:rsid w:val="000F328D"/>
    <w:rsid w:val="000F380D"/>
    <w:rsid w:val="000F5949"/>
    <w:rsid w:val="000F6286"/>
    <w:rsid w:val="000F6694"/>
    <w:rsid w:val="000F7237"/>
    <w:rsid w:val="000F75AC"/>
    <w:rsid w:val="000F787F"/>
    <w:rsid w:val="0010004B"/>
    <w:rsid w:val="0010037F"/>
    <w:rsid w:val="00101656"/>
    <w:rsid w:val="00101BA2"/>
    <w:rsid w:val="00102FE7"/>
    <w:rsid w:val="0010335D"/>
    <w:rsid w:val="00103FE3"/>
    <w:rsid w:val="00104717"/>
    <w:rsid w:val="0010581D"/>
    <w:rsid w:val="00105E04"/>
    <w:rsid w:val="00107C6B"/>
    <w:rsid w:val="001100A0"/>
    <w:rsid w:val="00110D63"/>
    <w:rsid w:val="00111279"/>
    <w:rsid w:val="0011274E"/>
    <w:rsid w:val="001128DB"/>
    <w:rsid w:val="00112F3F"/>
    <w:rsid w:val="00115AD6"/>
    <w:rsid w:val="001167BD"/>
    <w:rsid w:val="00117C5A"/>
    <w:rsid w:val="00120783"/>
    <w:rsid w:val="00121036"/>
    <w:rsid w:val="00121ED8"/>
    <w:rsid w:val="00123DC7"/>
    <w:rsid w:val="00125C1D"/>
    <w:rsid w:val="00125E80"/>
    <w:rsid w:val="00125F2A"/>
    <w:rsid w:val="0012616E"/>
    <w:rsid w:val="001271CA"/>
    <w:rsid w:val="00127239"/>
    <w:rsid w:val="00127658"/>
    <w:rsid w:val="001304CE"/>
    <w:rsid w:val="00130765"/>
    <w:rsid w:val="00130D83"/>
    <w:rsid w:val="00131456"/>
    <w:rsid w:val="001316A5"/>
    <w:rsid w:val="0013275A"/>
    <w:rsid w:val="00135BB9"/>
    <w:rsid w:val="00136A2F"/>
    <w:rsid w:val="0013725A"/>
    <w:rsid w:val="001378BC"/>
    <w:rsid w:val="00141EBE"/>
    <w:rsid w:val="0014338E"/>
    <w:rsid w:val="00144024"/>
    <w:rsid w:val="001445DE"/>
    <w:rsid w:val="001448D5"/>
    <w:rsid w:val="00145091"/>
    <w:rsid w:val="0014528A"/>
    <w:rsid w:val="00145754"/>
    <w:rsid w:val="00145E4B"/>
    <w:rsid w:val="001501EA"/>
    <w:rsid w:val="001506DB"/>
    <w:rsid w:val="0015132F"/>
    <w:rsid w:val="0015170F"/>
    <w:rsid w:val="00151C10"/>
    <w:rsid w:val="00151D53"/>
    <w:rsid w:val="00152441"/>
    <w:rsid w:val="001525A9"/>
    <w:rsid w:val="001525DA"/>
    <w:rsid w:val="0015281D"/>
    <w:rsid w:val="00152C78"/>
    <w:rsid w:val="00153AFB"/>
    <w:rsid w:val="00154E51"/>
    <w:rsid w:val="00155024"/>
    <w:rsid w:val="001553CB"/>
    <w:rsid w:val="00155FF2"/>
    <w:rsid w:val="001573A8"/>
    <w:rsid w:val="00157FD3"/>
    <w:rsid w:val="001604B5"/>
    <w:rsid w:val="00161146"/>
    <w:rsid w:val="00161396"/>
    <w:rsid w:val="001614FF"/>
    <w:rsid w:val="001647BA"/>
    <w:rsid w:val="00164BE3"/>
    <w:rsid w:val="001653B8"/>
    <w:rsid w:val="00165962"/>
    <w:rsid w:val="001659BC"/>
    <w:rsid w:val="00165BCB"/>
    <w:rsid w:val="00166438"/>
    <w:rsid w:val="00166451"/>
    <w:rsid w:val="0016647F"/>
    <w:rsid w:val="001669A5"/>
    <w:rsid w:val="00166DCE"/>
    <w:rsid w:val="0016770B"/>
    <w:rsid w:val="00167AB3"/>
    <w:rsid w:val="00167AFC"/>
    <w:rsid w:val="0017009D"/>
    <w:rsid w:val="0017107F"/>
    <w:rsid w:val="001714C9"/>
    <w:rsid w:val="00171ED0"/>
    <w:rsid w:val="001726D3"/>
    <w:rsid w:val="00172C05"/>
    <w:rsid w:val="00172EB3"/>
    <w:rsid w:val="00173CC8"/>
    <w:rsid w:val="00174627"/>
    <w:rsid w:val="001750BE"/>
    <w:rsid w:val="00175528"/>
    <w:rsid w:val="0017575E"/>
    <w:rsid w:val="001757D3"/>
    <w:rsid w:val="00175958"/>
    <w:rsid w:val="00175C3B"/>
    <w:rsid w:val="00175CE1"/>
    <w:rsid w:val="00175D6C"/>
    <w:rsid w:val="00176274"/>
    <w:rsid w:val="00176FCC"/>
    <w:rsid w:val="00180939"/>
    <w:rsid w:val="001809D4"/>
    <w:rsid w:val="0018103A"/>
    <w:rsid w:val="001815DA"/>
    <w:rsid w:val="00182953"/>
    <w:rsid w:val="00182DEA"/>
    <w:rsid w:val="001831DB"/>
    <w:rsid w:val="0018509F"/>
    <w:rsid w:val="0018623F"/>
    <w:rsid w:val="00187671"/>
    <w:rsid w:val="00190027"/>
    <w:rsid w:val="00191B2E"/>
    <w:rsid w:val="00192CD2"/>
    <w:rsid w:val="001936F6"/>
    <w:rsid w:val="00193B73"/>
    <w:rsid w:val="001958C2"/>
    <w:rsid w:val="00195D0E"/>
    <w:rsid w:val="00195DC6"/>
    <w:rsid w:val="00196187"/>
    <w:rsid w:val="001A089D"/>
    <w:rsid w:val="001A08E5"/>
    <w:rsid w:val="001A285E"/>
    <w:rsid w:val="001A2C06"/>
    <w:rsid w:val="001A2EB1"/>
    <w:rsid w:val="001A303A"/>
    <w:rsid w:val="001A4A53"/>
    <w:rsid w:val="001A5C8B"/>
    <w:rsid w:val="001A6925"/>
    <w:rsid w:val="001A6DCF"/>
    <w:rsid w:val="001A7347"/>
    <w:rsid w:val="001A7B72"/>
    <w:rsid w:val="001A7D3C"/>
    <w:rsid w:val="001B0503"/>
    <w:rsid w:val="001B0786"/>
    <w:rsid w:val="001B1100"/>
    <w:rsid w:val="001B37CE"/>
    <w:rsid w:val="001B38D5"/>
    <w:rsid w:val="001B4812"/>
    <w:rsid w:val="001B4F8B"/>
    <w:rsid w:val="001B5F80"/>
    <w:rsid w:val="001B649E"/>
    <w:rsid w:val="001B6581"/>
    <w:rsid w:val="001B6B68"/>
    <w:rsid w:val="001B6CB6"/>
    <w:rsid w:val="001C0153"/>
    <w:rsid w:val="001C0C33"/>
    <w:rsid w:val="001C0E49"/>
    <w:rsid w:val="001C10E7"/>
    <w:rsid w:val="001C1C43"/>
    <w:rsid w:val="001C3B6E"/>
    <w:rsid w:val="001C4185"/>
    <w:rsid w:val="001C4D2C"/>
    <w:rsid w:val="001C501F"/>
    <w:rsid w:val="001C62EB"/>
    <w:rsid w:val="001C63AB"/>
    <w:rsid w:val="001C673A"/>
    <w:rsid w:val="001C7034"/>
    <w:rsid w:val="001D0406"/>
    <w:rsid w:val="001D0D2F"/>
    <w:rsid w:val="001D0EBE"/>
    <w:rsid w:val="001D1A94"/>
    <w:rsid w:val="001D3AD9"/>
    <w:rsid w:val="001D45A8"/>
    <w:rsid w:val="001D551A"/>
    <w:rsid w:val="001D589A"/>
    <w:rsid w:val="001D6AEC"/>
    <w:rsid w:val="001D72CF"/>
    <w:rsid w:val="001E0069"/>
    <w:rsid w:val="001E2152"/>
    <w:rsid w:val="001E217C"/>
    <w:rsid w:val="001E29DC"/>
    <w:rsid w:val="001E387C"/>
    <w:rsid w:val="001E3DFA"/>
    <w:rsid w:val="001E3EF9"/>
    <w:rsid w:val="001E4F47"/>
    <w:rsid w:val="001E58E0"/>
    <w:rsid w:val="001E5CCA"/>
    <w:rsid w:val="001E7119"/>
    <w:rsid w:val="001E7BDB"/>
    <w:rsid w:val="001F040A"/>
    <w:rsid w:val="001F0FE0"/>
    <w:rsid w:val="001F17B9"/>
    <w:rsid w:val="001F2484"/>
    <w:rsid w:val="001F2760"/>
    <w:rsid w:val="001F3A35"/>
    <w:rsid w:val="001F3F3F"/>
    <w:rsid w:val="001F4309"/>
    <w:rsid w:val="001F5E31"/>
    <w:rsid w:val="001F66CF"/>
    <w:rsid w:val="001F7601"/>
    <w:rsid w:val="0020043F"/>
    <w:rsid w:val="002004E8"/>
    <w:rsid w:val="002009E2"/>
    <w:rsid w:val="002014EB"/>
    <w:rsid w:val="002016C4"/>
    <w:rsid w:val="00201EB2"/>
    <w:rsid w:val="00202135"/>
    <w:rsid w:val="00202354"/>
    <w:rsid w:val="002044A9"/>
    <w:rsid w:val="00204AE4"/>
    <w:rsid w:val="00204E18"/>
    <w:rsid w:val="00205C62"/>
    <w:rsid w:val="002078C3"/>
    <w:rsid w:val="00207ADB"/>
    <w:rsid w:val="00207B42"/>
    <w:rsid w:val="00210353"/>
    <w:rsid w:val="0021561E"/>
    <w:rsid w:val="0021645E"/>
    <w:rsid w:val="002177B1"/>
    <w:rsid w:val="00217941"/>
    <w:rsid w:val="00217BF7"/>
    <w:rsid w:val="00220075"/>
    <w:rsid w:val="0022052C"/>
    <w:rsid w:val="00220F6C"/>
    <w:rsid w:val="0022120B"/>
    <w:rsid w:val="0022381B"/>
    <w:rsid w:val="002240A1"/>
    <w:rsid w:val="002242EC"/>
    <w:rsid w:val="002243B3"/>
    <w:rsid w:val="002249BE"/>
    <w:rsid w:val="00224D2C"/>
    <w:rsid w:val="002257CB"/>
    <w:rsid w:val="0022587E"/>
    <w:rsid w:val="00225BCB"/>
    <w:rsid w:val="00225FAD"/>
    <w:rsid w:val="00226304"/>
    <w:rsid w:val="002263F3"/>
    <w:rsid w:val="00226CA7"/>
    <w:rsid w:val="00227473"/>
    <w:rsid w:val="00230D9B"/>
    <w:rsid w:val="00231AC3"/>
    <w:rsid w:val="002330F6"/>
    <w:rsid w:val="00234776"/>
    <w:rsid w:val="00234AFC"/>
    <w:rsid w:val="00235286"/>
    <w:rsid w:val="002356B0"/>
    <w:rsid w:val="00235CED"/>
    <w:rsid w:val="00235ED1"/>
    <w:rsid w:val="00236559"/>
    <w:rsid w:val="002378C1"/>
    <w:rsid w:val="00237A28"/>
    <w:rsid w:val="00237C43"/>
    <w:rsid w:val="00240599"/>
    <w:rsid w:val="0024079C"/>
    <w:rsid w:val="00241ABA"/>
    <w:rsid w:val="00241F98"/>
    <w:rsid w:val="00242372"/>
    <w:rsid w:val="00242DD8"/>
    <w:rsid w:val="002432D5"/>
    <w:rsid w:val="00244B68"/>
    <w:rsid w:val="00245CF2"/>
    <w:rsid w:val="00246BDA"/>
    <w:rsid w:val="00247C4C"/>
    <w:rsid w:val="00247EAF"/>
    <w:rsid w:val="0025177B"/>
    <w:rsid w:val="00251CC5"/>
    <w:rsid w:val="002528F8"/>
    <w:rsid w:val="0025503B"/>
    <w:rsid w:val="00255BDD"/>
    <w:rsid w:val="00256305"/>
    <w:rsid w:val="00256392"/>
    <w:rsid w:val="00256F73"/>
    <w:rsid w:val="0026081E"/>
    <w:rsid w:val="002614BE"/>
    <w:rsid w:val="00261666"/>
    <w:rsid w:val="002617CC"/>
    <w:rsid w:val="0026187E"/>
    <w:rsid w:val="00261A8A"/>
    <w:rsid w:val="00261B59"/>
    <w:rsid w:val="00261B65"/>
    <w:rsid w:val="00262225"/>
    <w:rsid w:val="00262C40"/>
    <w:rsid w:val="00262D80"/>
    <w:rsid w:val="00264B2C"/>
    <w:rsid w:val="00264D9A"/>
    <w:rsid w:val="002657A5"/>
    <w:rsid w:val="002658D1"/>
    <w:rsid w:val="002678E8"/>
    <w:rsid w:val="00267A67"/>
    <w:rsid w:val="00267C4D"/>
    <w:rsid w:val="00270E00"/>
    <w:rsid w:val="002710F8"/>
    <w:rsid w:val="00271A9B"/>
    <w:rsid w:val="00272057"/>
    <w:rsid w:val="00272587"/>
    <w:rsid w:val="00272863"/>
    <w:rsid w:val="00272D59"/>
    <w:rsid w:val="002732B5"/>
    <w:rsid w:val="00273C24"/>
    <w:rsid w:val="002747D1"/>
    <w:rsid w:val="00274B74"/>
    <w:rsid w:val="00276735"/>
    <w:rsid w:val="00277E20"/>
    <w:rsid w:val="00280AC4"/>
    <w:rsid w:val="002812AB"/>
    <w:rsid w:val="002822E4"/>
    <w:rsid w:val="0028306E"/>
    <w:rsid w:val="00283477"/>
    <w:rsid w:val="0028360A"/>
    <w:rsid w:val="00283AF1"/>
    <w:rsid w:val="00283C58"/>
    <w:rsid w:val="002848A4"/>
    <w:rsid w:val="00284A79"/>
    <w:rsid w:val="00284AF3"/>
    <w:rsid w:val="00285ACE"/>
    <w:rsid w:val="00285B3E"/>
    <w:rsid w:val="00285EA4"/>
    <w:rsid w:val="00286282"/>
    <w:rsid w:val="0028641E"/>
    <w:rsid w:val="002865E0"/>
    <w:rsid w:val="0028693F"/>
    <w:rsid w:val="002876FB"/>
    <w:rsid w:val="002900EB"/>
    <w:rsid w:val="0029137D"/>
    <w:rsid w:val="002916A1"/>
    <w:rsid w:val="0029211C"/>
    <w:rsid w:val="002929F9"/>
    <w:rsid w:val="00292D7C"/>
    <w:rsid w:val="00292E0F"/>
    <w:rsid w:val="0029329D"/>
    <w:rsid w:val="0029395B"/>
    <w:rsid w:val="002950F6"/>
    <w:rsid w:val="00295171"/>
    <w:rsid w:val="00295994"/>
    <w:rsid w:val="00297198"/>
    <w:rsid w:val="002A06B1"/>
    <w:rsid w:val="002A15A6"/>
    <w:rsid w:val="002A1690"/>
    <w:rsid w:val="002A2166"/>
    <w:rsid w:val="002A22AD"/>
    <w:rsid w:val="002A3D27"/>
    <w:rsid w:val="002A4778"/>
    <w:rsid w:val="002A4E1C"/>
    <w:rsid w:val="002A5049"/>
    <w:rsid w:val="002A5365"/>
    <w:rsid w:val="002A5999"/>
    <w:rsid w:val="002A5A58"/>
    <w:rsid w:val="002A5ADB"/>
    <w:rsid w:val="002A5BCE"/>
    <w:rsid w:val="002A697D"/>
    <w:rsid w:val="002A775D"/>
    <w:rsid w:val="002A79A9"/>
    <w:rsid w:val="002A7B88"/>
    <w:rsid w:val="002A7D60"/>
    <w:rsid w:val="002B04AC"/>
    <w:rsid w:val="002B25AF"/>
    <w:rsid w:val="002B29D1"/>
    <w:rsid w:val="002B34C3"/>
    <w:rsid w:val="002B3828"/>
    <w:rsid w:val="002B497D"/>
    <w:rsid w:val="002B4D9F"/>
    <w:rsid w:val="002B54F0"/>
    <w:rsid w:val="002B6B77"/>
    <w:rsid w:val="002B7095"/>
    <w:rsid w:val="002B72A7"/>
    <w:rsid w:val="002B7565"/>
    <w:rsid w:val="002C05D0"/>
    <w:rsid w:val="002C0794"/>
    <w:rsid w:val="002C23D0"/>
    <w:rsid w:val="002C366F"/>
    <w:rsid w:val="002C4372"/>
    <w:rsid w:val="002C5017"/>
    <w:rsid w:val="002C5A3E"/>
    <w:rsid w:val="002C6540"/>
    <w:rsid w:val="002C6A93"/>
    <w:rsid w:val="002C7A74"/>
    <w:rsid w:val="002C7B54"/>
    <w:rsid w:val="002D094F"/>
    <w:rsid w:val="002D0DCA"/>
    <w:rsid w:val="002D0ED5"/>
    <w:rsid w:val="002D11CC"/>
    <w:rsid w:val="002D1B27"/>
    <w:rsid w:val="002D25ED"/>
    <w:rsid w:val="002D3AAB"/>
    <w:rsid w:val="002D4361"/>
    <w:rsid w:val="002D5115"/>
    <w:rsid w:val="002D55A4"/>
    <w:rsid w:val="002D5E69"/>
    <w:rsid w:val="002D6801"/>
    <w:rsid w:val="002D6B6F"/>
    <w:rsid w:val="002D7065"/>
    <w:rsid w:val="002D7401"/>
    <w:rsid w:val="002D7E81"/>
    <w:rsid w:val="002E0D18"/>
    <w:rsid w:val="002E0EC3"/>
    <w:rsid w:val="002E11A9"/>
    <w:rsid w:val="002E1871"/>
    <w:rsid w:val="002E2478"/>
    <w:rsid w:val="002E24FB"/>
    <w:rsid w:val="002E25C7"/>
    <w:rsid w:val="002E36EF"/>
    <w:rsid w:val="002E3C42"/>
    <w:rsid w:val="002E4588"/>
    <w:rsid w:val="002E4B55"/>
    <w:rsid w:val="002E4B9B"/>
    <w:rsid w:val="002E4C66"/>
    <w:rsid w:val="002E5905"/>
    <w:rsid w:val="002E5FE4"/>
    <w:rsid w:val="002E6037"/>
    <w:rsid w:val="002E6869"/>
    <w:rsid w:val="002E6CB0"/>
    <w:rsid w:val="002E71CF"/>
    <w:rsid w:val="002E7E89"/>
    <w:rsid w:val="002F0E39"/>
    <w:rsid w:val="002F0E87"/>
    <w:rsid w:val="002F148B"/>
    <w:rsid w:val="002F18F8"/>
    <w:rsid w:val="002F26AC"/>
    <w:rsid w:val="002F2D03"/>
    <w:rsid w:val="002F2D3E"/>
    <w:rsid w:val="002F35AA"/>
    <w:rsid w:val="002F36A1"/>
    <w:rsid w:val="002F3B67"/>
    <w:rsid w:val="002F42D4"/>
    <w:rsid w:val="002F42FF"/>
    <w:rsid w:val="002F48DF"/>
    <w:rsid w:val="002F5591"/>
    <w:rsid w:val="002F6003"/>
    <w:rsid w:val="002F7A52"/>
    <w:rsid w:val="002F7F4B"/>
    <w:rsid w:val="003009AF"/>
    <w:rsid w:val="0030153B"/>
    <w:rsid w:val="00301687"/>
    <w:rsid w:val="00301954"/>
    <w:rsid w:val="0030230A"/>
    <w:rsid w:val="003036FD"/>
    <w:rsid w:val="00303707"/>
    <w:rsid w:val="003037C8"/>
    <w:rsid w:val="00303A2D"/>
    <w:rsid w:val="00303D63"/>
    <w:rsid w:val="00305976"/>
    <w:rsid w:val="003064A9"/>
    <w:rsid w:val="0030653A"/>
    <w:rsid w:val="00306632"/>
    <w:rsid w:val="003069E4"/>
    <w:rsid w:val="003076B7"/>
    <w:rsid w:val="00307AD3"/>
    <w:rsid w:val="003119E5"/>
    <w:rsid w:val="003122B5"/>
    <w:rsid w:val="003124B2"/>
    <w:rsid w:val="00313775"/>
    <w:rsid w:val="003137F0"/>
    <w:rsid w:val="00313808"/>
    <w:rsid w:val="00313AEF"/>
    <w:rsid w:val="00313F4F"/>
    <w:rsid w:val="0031474A"/>
    <w:rsid w:val="00314BE1"/>
    <w:rsid w:val="003153C8"/>
    <w:rsid w:val="003160FF"/>
    <w:rsid w:val="00317142"/>
    <w:rsid w:val="00320C11"/>
    <w:rsid w:val="00320F53"/>
    <w:rsid w:val="00323008"/>
    <w:rsid w:val="00323100"/>
    <w:rsid w:val="0032317B"/>
    <w:rsid w:val="00323195"/>
    <w:rsid w:val="00323C3D"/>
    <w:rsid w:val="00323FFB"/>
    <w:rsid w:val="0032410C"/>
    <w:rsid w:val="003243C7"/>
    <w:rsid w:val="003258CF"/>
    <w:rsid w:val="00326965"/>
    <w:rsid w:val="00327F25"/>
    <w:rsid w:val="0033017D"/>
    <w:rsid w:val="00331175"/>
    <w:rsid w:val="00331517"/>
    <w:rsid w:val="00331A2F"/>
    <w:rsid w:val="00331EF0"/>
    <w:rsid w:val="0033245D"/>
    <w:rsid w:val="00332B5C"/>
    <w:rsid w:val="00332BBD"/>
    <w:rsid w:val="0033329E"/>
    <w:rsid w:val="00333575"/>
    <w:rsid w:val="00333803"/>
    <w:rsid w:val="00333BDE"/>
    <w:rsid w:val="0033636F"/>
    <w:rsid w:val="0033754E"/>
    <w:rsid w:val="00337D80"/>
    <w:rsid w:val="0034124E"/>
    <w:rsid w:val="00341C38"/>
    <w:rsid w:val="003424F6"/>
    <w:rsid w:val="00342705"/>
    <w:rsid w:val="0034380B"/>
    <w:rsid w:val="00344709"/>
    <w:rsid w:val="00345377"/>
    <w:rsid w:val="00345463"/>
    <w:rsid w:val="003457CC"/>
    <w:rsid w:val="00346DD6"/>
    <w:rsid w:val="003479BE"/>
    <w:rsid w:val="003500F7"/>
    <w:rsid w:val="00350991"/>
    <w:rsid w:val="00351BE5"/>
    <w:rsid w:val="00351EDC"/>
    <w:rsid w:val="003531EE"/>
    <w:rsid w:val="003541A6"/>
    <w:rsid w:val="003547A4"/>
    <w:rsid w:val="00355C18"/>
    <w:rsid w:val="003601D2"/>
    <w:rsid w:val="00360EA1"/>
    <w:rsid w:val="003616DC"/>
    <w:rsid w:val="0036207D"/>
    <w:rsid w:val="003625F4"/>
    <w:rsid w:val="003636DC"/>
    <w:rsid w:val="0036440C"/>
    <w:rsid w:val="00364632"/>
    <w:rsid w:val="00364CBE"/>
    <w:rsid w:val="0036606F"/>
    <w:rsid w:val="003666A2"/>
    <w:rsid w:val="0036694A"/>
    <w:rsid w:val="00366D62"/>
    <w:rsid w:val="00366EB0"/>
    <w:rsid w:val="003675E8"/>
    <w:rsid w:val="00367A74"/>
    <w:rsid w:val="0037051C"/>
    <w:rsid w:val="003710C2"/>
    <w:rsid w:val="00373A2E"/>
    <w:rsid w:val="00373D4B"/>
    <w:rsid w:val="00374BEA"/>
    <w:rsid w:val="00375A6C"/>
    <w:rsid w:val="0037684D"/>
    <w:rsid w:val="00377321"/>
    <w:rsid w:val="00380A98"/>
    <w:rsid w:val="00380D3C"/>
    <w:rsid w:val="00381543"/>
    <w:rsid w:val="00381A58"/>
    <w:rsid w:val="00381DBA"/>
    <w:rsid w:val="00381DEC"/>
    <w:rsid w:val="0038202F"/>
    <w:rsid w:val="0038258B"/>
    <w:rsid w:val="00382F91"/>
    <w:rsid w:val="00383187"/>
    <w:rsid w:val="003831BD"/>
    <w:rsid w:val="00383376"/>
    <w:rsid w:val="003837CE"/>
    <w:rsid w:val="00384B55"/>
    <w:rsid w:val="003854F6"/>
    <w:rsid w:val="00386572"/>
    <w:rsid w:val="0038669B"/>
    <w:rsid w:val="003868F6"/>
    <w:rsid w:val="003908A8"/>
    <w:rsid w:val="00390D4E"/>
    <w:rsid w:val="0039232B"/>
    <w:rsid w:val="00392358"/>
    <w:rsid w:val="00392E1A"/>
    <w:rsid w:val="00393FCF"/>
    <w:rsid w:val="00394590"/>
    <w:rsid w:val="003959F3"/>
    <w:rsid w:val="00395B95"/>
    <w:rsid w:val="003962F9"/>
    <w:rsid w:val="00397A1A"/>
    <w:rsid w:val="003A00B7"/>
    <w:rsid w:val="003A0C2D"/>
    <w:rsid w:val="003A1330"/>
    <w:rsid w:val="003A14CA"/>
    <w:rsid w:val="003A1F12"/>
    <w:rsid w:val="003A29A0"/>
    <w:rsid w:val="003A3F0D"/>
    <w:rsid w:val="003A4004"/>
    <w:rsid w:val="003A40C4"/>
    <w:rsid w:val="003A4B51"/>
    <w:rsid w:val="003A5432"/>
    <w:rsid w:val="003A5F3E"/>
    <w:rsid w:val="003A60A0"/>
    <w:rsid w:val="003A6A08"/>
    <w:rsid w:val="003A7BD1"/>
    <w:rsid w:val="003B0978"/>
    <w:rsid w:val="003B0EB4"/>
    <w:rsid w:val="003B2DCA"/>
    <w:rsid w:val="003B2FC1"/>
    <w:rsid w:val="003B3560"/>
    <w:rsid w:val="003B3C5F"/>
    <w:rsid w:val="003B4164"/>
    <w:rsid w:val="003B4B67"/>
    <w:rsid w:val="003B602B"/>
    <w:rsid w:val="003B6AA4"/>
    <w:rsid w:val="003B6FAF"/>
    <w:rsid w:val="003B7DA5"/>
    <w:rsid w:val="003C0FF4"/>
    <w:rsid w:val="003C124D"/>
    <w:rsid w:val="003C1A08"/>
    <w:rsid w:val="003C2960"/>
    <w:rsid w:val="003C39DD"/>
    <w:rsid w:val="003C39F4"/>
    <w:rsid w:val="003C46CE"/>
    <w:rsid w:val="003C4E4B"/>
    <w:rsid w:val="003C525F"/>
    <w:rsid w:val="003C56E3"/>
    <w:rsid w:val="003C5867"/>
    <w:rsid w:val="003C6BF2"/>
    <w:rsid w:val="003C7269"/>
    <w:rsid w:val="003C77A7"/>
    <w:rsid w:val="003C79A1"/>
    <w:rsid w:val="003C7B2B"/>
    <w:rsid w:val="003D097E"/>
    <w:rsid w:val="003D0C00"/>
    <w:rsid w:val="003D1CC4"/>
    <w:rsid w:val="003D262A"/>
    <w:rsid w:val="003D2D98"/>
    <w:rsid w:val="003D2DFA"/>
    <w:rsid w:val="003D3546"/>
    <w:rsid w:val="003D360D"/>
    <w:rsid w:val="003D39C5"/>
    <w:rsid w:val="003D42D3"/>
    <w:rsid w:val="003D47FF"/>
    <w:rsid w:val="003D5047"/>
    <w:rsid w:val="003D526C"/>
    <w:rsid w:val="003D581F"/>
    <w:rsid w:val="003D589F"/>
    <w:rsid w:val="003D72D7"/>
    <w:rsid w:val="003D7A3E"/>
    <w:rsid w:val="003D7CB2"/>
    <w:rsid w:val="003E0A8C"/>
    <w:rsid w:val="003E0F9C"/>
    <w:rsid w:val="003E106E"/>
    <w:rsid w:val="003E145A"/>
    <w:rsid w:val="003E1464"/>
    <w:rsid w:val="003E2973"/>
    <w:rsid w:val="003E29AC"/>
    <w:rsid w:val="003E42CD"/>
    <w:rsid w:val="003E45CB"/>
    <w:rsid w:val="003E48A0"/>
    <w:rsid w:val="003E49A2"/>
    <w:rsid w:val="003E5C1D"/>
    <w:rsid w:val="003E6922"/>
    <w:rsid w:val="003E6B07"/>
    <w:rsid w:val="003E7259"/>
    <w:rsid w:val="003E7942"/>
    <w:rsid w:val="003E79AD"/>
    <w:rsid w:val="003E7B37"/>
    <w:rsid w:val="003F0BD5"/>
    <w:rsid w:val="003F0E45"/>
    <w:rsid w:val="003F13A2"/>
    <w:rsid w:val="003F1F30"/>
    <w:rsid w:val="003F3ECD"/>
    <w:rsid w:val="003F44BF"/>
    <w:rsid w:val="003F516A"/>
    <w:rsid w:val="003F5E42"/>
    <w:rsid w:val="003F794D"/>
    <w:rsid w:val="003F7C0A"/>
    <w:rsid w:val="004009E5"/>
    <w:rsid w:val="004017F3"/>
    <w:rsid w:val="00401922"/>
    <w:rsid w:val="00401B6D"/>
    <w:rsid w:val="00403529"/>
    <w:rsid w:val="00404572"/>
    <w:rsid w:val="004054CA"/>
    <w:rsid w:val="00405E86"/>
    <w:rsid w:val="004104DB"/>
    <w:rsid w:val="004114EE"/>
    <w:rsid w:val="0041206F"/>
    <w:rsid w:val="00413481"/>
    <w:rsid w:val="00413BD8"/>
    <w:rsid w:val="004143FF"/>
    <w:rsid w:val="0041601F"/>
    <w:rsid w:val="00417310"/>
    <w:rsid w:val="004179A8"/>
    <w:rsid w:val="00417D93"/>
    <w:rsid w:val="00417E4E"/>
    <w:rsid w:val="0042113C"/>
    <w:rsid w:val="00421F1D"/>
    <w:rsid w:val="004229BA"/>
    <w:rsid w:val="00425EA9"/>
    <w:rsid w:val="00425F27"/>
    <w:rsid w:val="0042681F"/>
    <w:rsid w:val="00427ACD"/>
    <w:rsid w:val="00427C38"/>
    <w:rsid w:val="004301EB"/>
    <w:rsid w:val="0043160B"/>
    <w:rsid w:val="00431C37"/>
    <w:rsid w:val="0043224A"/>
    <w:rsid w:val="00433010"/>
    <w:rsid w:val="0043374E"/>
    <w:rsid w:val="00434571"/>
    <w:rsid w:val="00434B79"/>
    <w:rsid w:val="004355E0"/>
    <w:rsid w:val="0043591D"/>
    <w:rsid w:val="00435BD5"/>
    <w:rsid w:val="00436BF1"/>
    <w:rsid w:val="00437622"/>
    <w:rsid w:val="00442EE3"/>
    <w:rsid w:val="004445CA"/>
    <w:rsid w:val="00445CD8"/>
    <w:rsid w:val="00447625"/>
    <w:rsid w:val="00451F92"/>
    <w:rsid w:val="00453216"/>
    <w:rsid w:val="00454162"/>
    <w:rsid w:val="00454ADB"/>
    <w:rsid w:val="00454AE7"/>
    <w:rsid w:val="0045510B"/>
    <w:rsid w:val="0045566C"/>
    <w:rsid w:val="00456459"/>
    <w:rsid w:val="00456CAB"/>
    <w:rsid w:val="00457389"/>
    <w:rsid w:val="00457D2D"/>
    <w:rsid w:val="00460E3B"/>
    <w:rsid w:val="00460F79"/>
    <w:rsid w:val="004615D0"/>
    <w:rsid w:val="00462699"/>
    <w:rsid w:val="004636D8"/>
    <w:rsid w:val="00463CA9"/>
    <w:rsid w:val="00464164"/>
    <w:rsid w:val="0046470A"/>
    <w:rsid w:val="00464B7A"/>
    <w:rsid w:val="0046576C"/>
    <w:rsid w:val="00466DA3"/>
    <w:rsid w:val="00467333"/>
    <w:rsid w:val="00467680"/>
    <w:rsid w:val="004702C3"/>
    <w:rsid w:val="0047113A"/>
    <w:rsid w:val="00471317"/>
    <w:rsid w:val="00471362"/>
    <w:rsid w:val="0047137B"/>
    <w:rsid w:val="004713BC"/>
    <w:rsid w:val="00471E45"/>
    <w:rsid w:val="00472308"/>
    <w:rsid w:val="00472622"/>
    <w:rsid w:val="00474752"/>
    <w:rsid w:val="00474FED"/>
    <w:rsid w:val="0047518C"/>
    <w:rsid w:val="004758C8"/>
    <w:rsid w:val="0047713A"/>
    <w:rsid w:val="0047738C"/>
    <w:rsid w:val="0047766F"/>
    <w:rsid w:val="00477A46"/>
    <w:rsid w:val="00477E16"/>
    <w:rsid w:val="00477F70"/>
    <w:rsid w:val="0048005B"/>
    <w:rsid w:val="004805D3"/>
    <w:rsid w:val="00480797"/>
    <w:rsid w:val="00481627"/>
    <w:rsid w:val="00481670"/>
    <w:rsid w:val="004816C8"/>
    <w:rsid w:val="004823B0"/>
    <w:rsid w:val="00482A88"/>
    <w:rsid w:val="0048398C"/>
    <w:rsid w:val="00483BAD"/>
    <w:rsid w:val="00484482"/>
    <w:rsid w:val="00484D12"/>
    <w:rsid w:val="00485350"/>
    <w:rsid w:val="00486562"/>
    <w:rsid w:val="00486A53"/>
    <w:rsid w:val="00487FC4"/>
    <w:rsid w:val="0049100C"/>
    <w:rsid w:val="00491479"/>
    <w:rsid w:val="004922DC"/>
    <w:rsid w:val="004929C2"/>
    <w:rsid w:val="00492C6B"/>
    <w:rsid w:val="00494651"/>
    <w:rsid w:val="00494B7B"/>
    <w:rsid w:val="00494E12"/>
    <w:rsid w:val="00495506"/>
    <w:rsid w:val="00495AEF"/>
    <w:rsid w:val="00495B95"/>
    <w:rsid w:val="00496C5B"/>
    <w:rsid w:val="00496E0D"/>
    <w:rsid w:val="00497580"/>
    <w:rsid w:val="004975DE"/>
    <w:rsid w:val="00497B8C"/>
    <w:rsid w:val="004A1214"/>
    <w:rsid w:val="004A2CEF"/>
    <w:rsid w:val="004A2D5C"/>
    <w:rsid w:val="004A3575"/>
    <w:rsid w:val="004A3ABF"/>
    <w:rsid w:val="004A3DE1"/>
    <w:rsid w:val="004A4069"/>
    <w:rsid w:val="004A4817"/>
    <w:rsid w:val="004A4A15"/>
    <w:rsid w:val="004A507C"/>
    <w:rsid w:val="004A5A7D"/>
    <w:rsid w:val="004A6E10"/>
    <w:rsid w:val="004A7A5C"/>
    <w:rsid w:val="004B0CF4"/>
    <w:rsid w:val="004B1602"/>
    <w:rsid w:val="004B597C"/>
    <w:rsid w:val="004B614B"/>
    <w:rsid w:val="004B6724"/>
    <w:rsid w:val="004B78DF"/>
    <w:rsid w:val="004C0AE6"/>
    <w:rsid w:val="004C0EFD"/>
    <w:rsid w:val="004C21EB"/>
    <w:rsid w:val="004C2F21"/>
    <w:rsid w:val="004C4AC4"/>
    <w:rsid w:val="004C713A"/>
    <w:rsid w:val="004C7355"/>
    <w:rsid w:val="004C760E"/>
    <w:rsid w:val="004D054E"/>
    <w:rsid w:val="004D0AE9"/>
    <w:rsid w:val="004D18A9"/>
    <w:rsid w:val="004D1BDC"/>
    <w:rsid w:val="004D2ABE"/>
    <w:rsid w:val="004D2BBE"/>
    <w:rsid w:val="004D2E83"/>
    <w:rsid w:val="004D370B"/>
    <w:rsid w:val="004D3E8B"/>
    <w:rsid w:val="004D482C"/>
    <w:rsid w:val="004D4947"/>
    <w:rsid w:val="004D4953"/>
    <w:rsid w:val="004D4CE3"/>
    <w:rsid w:val="004D51A8"/>
    <w:rsid w:val="004D61F3"/>
    <w:rsid w:val="004D634F"/>
    <w:rsid w:val="004D6B05"/>
    <w:rsid w:val="004D72E2"/>
    <w:rsid w:val="004E1041"/>
    <w:rsid w:val="004E10B0"/>
    <w:rsid w:val="004E2CFB"/>
    <w:rsid w:val="004E2D82"/>
    <w:rsid w:val="004E3202"/>
    <w:rsid w:val="004E546F"/>
    <w:rsid w:val="004E6156"/>
    <w:rsid w:val="004E6554"/>
    <w:rsid w:val="004E6741"/>
    <w:rsid w:val="004E7EC1"/>
    <w:rsid w:val="004F01E6"/>
    <w:rsid w:val="004F0583"/>
    <w:rsid w:val="004F13FE"/>
    <w:rsid w:val="004F2BB4"/>
    <w:rsid w:val="004F3186"/>
    <w:rsid w:val="004F3394"/>
    <w:rsid w:val="004F5846"/>
    <w:rsid w:val="004F68F6"/>
    <w:rsid w:val="004F77F7"/>
    <w:rsid w:val="004F7F97"/>
    <w:rsid w:val="0050070C"/>
    <w:rsid w:val="00500A53"/>
    <w:rsid w:val="005013A8"/>
    <w:rsid w:val="00502D4B"/>
    <w:rsid w:val="005032C0"/>
    <w:rsid w:val="00503BFC"/>
    <w:rsid w:val="00504362"/>
    <w:rsid w:val="00504954"/>
    <w:rsid w:val="0050495F"/>
    <w:rsid w:val="00506117"/>
    <w:rsid w:val="00506A43"/>
    <w:rsid w:val="00507037"/>
    <w:rsid w:val="00507450"/>
    <w:rsid w:val="005079D0"/>
    <w:rsid w:val="0051048F"/>
    <w:rsid w:val="00510546"/>
    <w:rsid w:val="005118B4"/>
    <w:rsid w:val="00511A7F"/>
    <w:rsid w:val="00511AF0"/>
    <w:rsid w:val="00512B0D"/>
    <w:rsid w:val="00512F19"/>
    <w:rsid w:val="00513D29"/>
    <w:rsid w:val="00513E95"/>
    <w:rsid w:val="00514B0F"/>
    <w:rsid w:val="0051504F"/>
    <w:rsid w:val="00516540"/>
    <w:rsid w:val="00516716"/>
    <w:rsid w:val="005167E2"/>
    <w:rsid w:val="0051697A"/>
    <w:rsid w:val="005202A3"/>
    <w:rsid w:val="00520945"/>
    <w:rsid w:val="0052112B"/>
    <w:rsid w:val="0052138A"/>
    <w:rsid w:val="005218B2"/>
    <w:rsid w:val="00521D2F"/>
    <w:rsid w:val="00523DFE"/>
    <w:rsid w:val="005241F9"/>
    <w:rsid w:val="00524312"/>
    <w:rsid w:val="005243C9"/>
    <w:rsid w:val="00524B15"/>
    <w:rsid w:val="00525039"/>
    <w:rsid w:val="0052726E"/>
    <w:rsid w:val="005272DD"/>
    <w:rsid w:val="0052761A"/>
    <w:rsid w:val="00527937"/>
    <w:rsid w:val="00527C2B"/>
    <w:rsid w:val="0053005A"/>
    <w:rsid w:val="00531BA8"/>
    <w:rsid w:val="00531D30"/>
    <w:rsid w:val="00531DF1"/>
    <w:rsid w:val="00532EC3"/>
    <w:rsid w:val="0053471C"/>
    <w:rsid w:val="005400A8"/>
    <w:rsid w:val="005409A9"/>
    <w:rsid w:val="005410EE"/>
    <w:rsid w:val="005413E4"/>
    <w:rsid w:val="00541447"/>
    <w:rsid w:val="00541B1D"/>
    <w:rsid w:val="005425B9"/>
    <w:rsid w:val="00542AF4"/>
    <w:rsid w:val="00542BBF"/>
    <w:rsid w:val="005436B0"/>
    <w:rsid w:val="00543E14"/>
    <w:rsid w:val="00544378"/>
    <w:rsid w:val="0054458D"/>
    <w:rsid w:val="005449BB"/>
    <w:rsid w:val="00544A64"/>
    <w:rsid w:val="00544C03"/>
    <w:rsid w:val="005458E6"/>
    <w:rsid w:val="00545954"/>
    <w:rsid w:val="005459BB"/>
    <w:rsid w:val="00545A33"/>
    <w:rsid w:val="0054604A"/>
    <w:rsid w:val="00546145"/>
    <w:rsid w:val="0054680C"/>
    <w:rsid w:val="00547094"/>
    <w:rsid w:val="0054773B"/>
    <w:rsid w:val="005504D3"/>
    <w:rsid w:val="0055202C"/>
    <w:rsid w:val="0055369A"/>
    <w:rsid w:val="00553BE1"/>
    <w:rsid w:val="00556998"/>
    <w:rsid w:val="00556DB9"/>
    <w:rsid w:val="00557059"/>
    <w:rsid w:val="0055794F"/>
    <w:rsid w:val="00560461"/>
    <w:rsid w:val="0056130F"/>
    <w:rsid w:val="00561F0D"/>
    <w:rsid w:val="00562283"/>
    <w:rsid w:val="005623D6"/>
    <w:rsid w:val="00562845"/>
    <w:rsid w:val="00563EFD"/>
    <w:rsid w:val="00565B0A"/>
    <w:rsid w:val="00566192"/>
    <w:rsid w:val="005668CB"/>
    <w:rsid w:val="00566CB9"/>
    <w:rsid w:val="00567C2E"/>
    <w:rsid w:val="00570596"/>
    <w:rsid w:val="00571A20"/>
    <w:rsid w:val="00572631"/>
    <w:rsid w:val="00573EF6"/>
    <w:rsid w:val="00574457"/>
    <w:rsid w:val="005753C6"/>
    <w:rsid w:val="0057558F"/>
    <w:rsid w:val="005762CF"/>
    <w:rsid w:val="00577AEB"/>
    <w:rsid w:val="005803F1"/>
    <w:rsid w:val="005813A0"/>
    <w:rsid w:val="005815EF"/>
    <w:rsid w:val="00581AEF"/>
    <w:rsid w:val="00582ACC"/>
    <w:rsid w:val="00582C2F"/>
    <w:rsid w:val="005831F2"/>
    <w:rsid w:val="00583459"/>
    <w:rsid w:val="00583EDA"/>
    <w:rsid w:val="00583F3E"/>
    <w:rsid w:val="00585CE9"/>
    <w:rsid w:val="00585F2C"/>
    <w:rsid w:val="00586054"/>
    <w:rsid w:val="0058702F"/>
    <w:rsid w:val="00590692"/>
    <w:rsid w:val="005923AC"/>
    <w:rsid w:val="005927A2"/>
    <w:rsid w:val="00592F22"/>
    <w:rsid w:val="005934D2"/>
    <w:rsid w:val="00595167"/>
    <w:rsid w:val="00595F1F"/>
    <w:rsid w:val="00596964"/>
    <w:rsid w:val="00597AB5"/>
    <w:rsid w:val="005A03E4"/>
    <w:rsid w:val="005A084C"/>
    <w:rsid w:val="005A08C5"/>
    <w:rsid w:val="005A0FC0"/>
    <w:rsid w:val="005A11D7"/>
    <w:rsid w:val="005A2DBA"/>
    <w:rsid w:val="005A335B"/>
    <w:rsid w:val="005A374E"/>
    <w:rsid w:val="005A382A"/>
    <w:rsid w:val="005A3F78"/>
    <w:rsid w:val="005A53EE"/>
    <w:rsid w:val="005A5AC5"/>
    <w:rsid w:val="005A61A6"/>
    <w:rsid w:val="005A6D23"/>
    <w:rsid w:val="005A725A"/>
    <w:rsid w:val="005A7586"/>
    <w:rsid w:val="005A7629"/>
    <w:rsid w:val="005B0597"/>
    <w:rsid w:val="005B07B1"/>
    <w:rsid w:val="005B0855"/>
    <w:rsid w:val="005B0BD3"/>
    <w:rsid w:val="005B13C6"/>
    <w:rsid w:val="005B1DC4"/>
    <w:rsid w:val="005B2004"/>
    <w:rsid w:val="005B2A39"/>
    <w:rsid w:val="005B344B"/>
    <w:rsid w:val="005B3D83"/>
    <w:rsid w:val="005B58A6"/>
    <w:rsid w:val="005B5EE0"/>
    <w:rsid w:val="005B761E"/>
    <w:rsid w:val="005C2184"/>
    <w:rsid w:val="005C2DFF"/>
    <w:rsid w:val="005C32BF"/>
    <w:rsid w:val="005C39CC"/>
    <w:rsid w:val="005C3C6A"/>
    <w:rsid w:val="005C6C7D"/>
    <w:rsid w:val="005C7061"/>
    <w:rsid w:val="005C72ED"/>
    <w:rsid w:val="005C73A8"/>
    <w:rsid w:val="005C75BB"/>
    <w:rsid w:val="005C7612"/>
    <w:rsid w:val="005C7C6C"/>
    <w:rsid w:val="005D0A47"/>
    <w:rsid w:val="005D195A"/>
    <w:rsid w:val="005D1CEC"/>
    <w:rsid w:val="005D2C6B"/>
    <w:rsid w:val="005D2D1A"/>
    <w:rsid w:val="005D3493"/>
    <w:rsid w:val="005D3CD9"/>
    <w:rsid w:val="005D3E51"/>
    <w:rsid w:val="005D4511"/>
    <w:rsid w:val="005D56F2"/>
    <w:rsid w:val="005D5A5A"/>
    <w:rsid w:val="005D65CD"/>
    <w:rsid w:val="005E1079"/>
    <w:rsid w:val="005E1153"/>
    <w:rsid w:val="005E1C31"/>
    <w:rsid w:val="005E1E0C"/>
    <w:rsid w:val="005E4BF4"/>
    <w:rsid w:val="005E4CEF"/>
    <w:rsid w:val="005E54FC"/>
    <w:rsid w:val="005E552A"/>
    <w:rsid w:val="005E5C11"/>
    <w:rsid w:val="005E5FA4"/>
    <w:rsid w:val="005E6AD2"/>
    <w:rsid w:val="005F0BE4"/>
    <w:rsid w:val="005F0D4B"/>
    <w:rsid w:val="005F0F59"/>
    <w:rsid w:val="005F13BF"/>
    <w:rsid w:val="005F1E07"/>
    <w:rsid w:val="005F34FA"/>
    <w:rsid w:val="005F3CCC"/>
    <w:rsid w:val="005F481A"/>
    <w:rsid w:val="005F567F"/>
    <w:rsid w:val="005F5CB0"/>
    <w:rsid w:val="005F6EEE"/>
    <w:rsid w:val="00600210"/>
    <w:rsid w:val="00600364"/>
    <w:rsid w:val="006005F8"/>
    <w:rsid w:val="00601849"/>
    <w:rsid w:val="006018B8"/>
    <w:rsid w:val="00602BBC"/>
    <w:rsid w:val="00602F43"/>
    <w:rsid w:val="0060330B"/>
    <w:rsid w:val="00603FBA"/>
    <w:rsid w:val="0060471F"/>
    <w:rsid w:val="00605D24"/>
    <w:rsid w:val="00606078"/>
    <w:rsid w:val="00606654"/>
    <w:rsid w:val="00606F10"/>
    <w:rsid w:val="00607195"/>
    <w:rsid w:val="00607C48"/>
    <w:rsid w:val="00611C6C"/>
    <w:rsid w:val="006131EA"/>
    <w:rsid w:val="00613244"/>
    <w:rsid w:val="006139A4"/>
    <w:rsid w:val="0061467E"/>
    <w:rsid w:val="00615686"/>
    <w:rsid w:val="00616063"/>
    <w:rsid w:val="00616180"/>
    <w:rsid w:val="00616747"/>
    <w:rsid w:val="006169ED"/>
    <w:rsid w:val="00616C40"/>
    <w:rsid w:val="0061756E"/>
    <w:rsid w:val="00617733"/>
    <w:rsid w:val="00617C57"/>
    <w:rsid w:val="00617CD4"/>
    <w:rsid w:val="00621A5A"/>
    <w:rsid w:val="0062273A"/>
    <w:rsid w:val="00622853"/>
    <w:rsid w:val="006235FA"/>
    <w:rsid w:val="0062532D"/>
    <w:rsid w:val="00625394"/>
    <w:rsid w:val="00625A4E"/>
    <w:rsid w:val="0062643E"/>
    <w:rsid w:val="0062752C"/>
    <w:rsid w:val="0063105F"/>
    <w:rsid w:val="00631912"/>
    <w:rsid w:val="00632011"/>
    <w:rsid w:val="00632898"/>
    <w:rsid w:val="00632A9A"/>
    <w:rsid w:val="00632C01"/>
    <w:rsid w:val="00632EB4"/>
    <w:rsid w:val="00633CD1"/>
    <w:rsid w:val="00633E9A"/>
    <w:rsid w:val="0063410C"/>
    <w:rsid w:val="00634396"/>
    <w:rsid w:val="0063470C"/>
    <w:rsid w:val="00634974"/>
    <w:rsid w:val="00634C90"/>
    <w:rsid w:val="00634FAE"/>
    <w:rsid w:val="00635ACA"/>
    <w:rsid w:val="00635CB8"/>
    <w:rsid w:val="00636906"/>
    <w:rsid w:val="00636D74"/>
    <w:rsid w:val="00637558"/>
    <w:rsid w:val="006401BA"/>
    <w:rsid w:val="00640FD2"/>
    <w:rsid w:val="00641FAB"/>
    <w:rsid w:val="006421C8"/>
    <w:rsid w:val="00642205"/>
    <w:rsid w:val="006431DC"/>
    <w:rsid w:val="006434E2"/>
    <w:rsid w:val="00643948"/>
    <w:rsid w:val="00643AFB"/>
    <w:rsid w:val="00645D70"/>
    <w:rsid w:val="00646107"/>
    <w:rsid w:val="00647D52"/>
    <w:rsid w:val="00650390"/>
    <w:rsid w:val="00650E63"/>
    <w:rsid w:val="00651257"/>
    <w:rsid w:val="00651866"/>
    <w:rsid w:val="00651E95"/>
    <w:rsid w:val="0065247F"/>
    <w:rsid w:val="006525A0"/>
    <w:rsid w:val="00652F3F"/>
    <w:rsid w:val="0065347D"/>
    <w:rsid w:val="00653B95"/>
    <w:rsid w:val="00654787"/>
    <w:rsid w:val="00654915"/>
    <w:rsid w:val="00655A62"/>
    <w:rsid w:val="0065601C"/>
    <w:rsid w:val="00656581"/>
    <w:rsid w:val="00656AD3"/>
    <w:rsid w:val="0065715E"/>
    <w:rsid w:val="006573C1"/>
    <w:rsid w:val="006575D4"/>
    <w:rsid w:val="00657980"/>
    <w:rsid w:val="00657A38"/>
    <w:rsid w:val="00657DFF"/>
    <w:rsid w:val="00657F97"/>
    <w:rsid w:val="0066044C"/>
    <w:rsid w:val="00661351"/>
    <w:rsid w:val="00661F2B"/>
    <w:rsid w:val="00662C38"/>
    <w:rsid w:val="00664087"/>
    <w:rsid w:val="00664881"/>
    <w:rsid w:val="00664AC3"/>
    <w:rsid w:val="00664F96"/>
    <w:rsid w:val="00665061"/>
    <w:rsid w:val="00665AC8"/>
    <w:rsid w:val="00665B17"/>
    <w:rsid w:val="006665AC"/>
    <w:rsid w:val="00666939"/>
    <w:rsid w:val="00666C68"/>
    <w:rsid w:val="00666E22"/>
    <w:rsid w:val="00667AA1"/>
    <w:rsid w:val="00667E30"/>
    <w:rsid w:val="00670044"/>
    <w:rsid w:val="0067089C"/>
    <w:rsid w:val="0067135E"/>
    <w:rsid w:val="0067240F"/>
    <w:rsid w:val="006739BC"/>
    <w:rsid w:val="00673FA7"/>
    <w:rsid w:val="00674F41"/>
    <w:rsid w:val="0067547A"/>
    <w:rsid w:val="006757C9"/>
    <w:rsid w:val="00675BEB"/>
    <w:rsid w:val="00676358"/>
    <w:rsid w:val="006764DD"/>
    <w:rsid w:val="00677A63"/>
    <w:rsid w:val="00680553"/>
    <w:rsid w:val="006812A5"/>
    <w:rsid w:val="00681A9E"/>
    <w:rsid w:val="006827C4"/>
    <w:rsid w:val="00683CF1"/>
    <w:rsid w:val="00684BDC"/>
    <w:rsid w:val="00684BF6"/>
    <w:rsid w:val="00685632"/>
    <w:rsid w:val="00685DD4"/>
    <w:rsid w:val="0068679C"/>
    <w:rsid w:val="00686FED"/>
    <w:rsid w:val="0069011E"/>
    <w:rsid w:val="00690209"/>
    <w:rsid w:val="00690B39"/>
    <w:rsid w:val="0069190D"/>
    <w:rsid w:val="00691EE1"/>
    <w:rsid w:val="00692044"/>
    <w:rsid w:val="00692567"/>
    <w:rsid w:val="00693985"/>
    <w:rsid w:val="00693E53"/>
    <w:rsid w:val="006941AA"/>
    <w:rsid w:val="00694FBD"/>
    <w:rsid w:val="00695494"/>
    <w:rsid w:val="00695668"/>
    <w:rsid w:val="006964D6"/>
    <w:rsid w:val="00696C02"/>
    <w:rsid w:val="006975E1"/>
    <w:rsid w:val="006A0EAE"/>
    <w:rsid w:val="006A108C"/>
    <w:rsid w:val="006A1293"/>
    <w:rsid w:val="006A1318"/>
    <w:rsid w:val="006A1A0F"/>
    <w:rsid w:val="006A1BD6"/>
    <w:rsid w:val="006A1FEB"/>
    <w:rsid w:val="006A2500"/>
    <w:rsid w:val="006A3025"/>
    <w:rsid w:val="006A43D5"/>
    <w:rsid w:val="006A49AB"/>
    <w:rsid w:val="006A4C63"/>
    <w:rsid w:val="006A58CA"/>
    <w:rsid w:val="006A5979"/>
    <w:rsid w:val="006A6207"/>
    <w:rsid w:val="006A6685"/>
    <w:rsid w:val="006A7361"/>
    <w:rsid w:val="006A79A3"/>
    <w:rsid w:val="006A7B1C"/>
    <w:rsid w:val="006B0C9C"/>
    <w:rsid w:val="006B10BD"/>
    <w:rsid w:val="006B42AF"/>
    <w:rsid w:val="006B466B"/>
    <w:rsid w:val="006B520C"/>
    <w:rsid w:val="006B6BC5"/>
    <w:rsid w:val="006B74F9"/>
    <w:rsid w:val="006B7D92"/>
    <w:rsid w:val="006C0495"/>
    <w:rsid w:val="006C0A82"/>
    <w:rsid w:val="006C226E"/>
    <w:rsid w:val="006C2E04"/>
    <w:rsid w:val="006C2F6D"/>
    <w:rsid w:val="006C3CED"/>
    <w:rsid w:val="006C4848"/>
    <w:rsid w:val="006C4AAD"/>
    <w:rsid w:val="006C51D3"/>
    <w:rsid w:val="006C5C33"/>
    <w:rsid w:val="006C6297"/>
    <w:rsid w:val="006C7A65"/>
    <w:rsid w:val="006C7D25"/>
    <w:rsid w:val="006C7E4A"/>
    <w:rsid w:val="006D10E0"/>
    <w:rsid w:val="006D1226"/>
    <w:rsid w:val="006D2046"/>
    <w:rsid w:val="006D3497"/>
    <w:rsid w:val="006D388D"/>
    <w:rsid w:val="006D48E3"/>
    <w:rsid w:val="006D4B44"/>
    <w:rsid w:val="006D4E61"/>
    <w:rsid w:val="006D50C4"/>
    <w:rsid w:val="006D5BFF"/>
    <w:rsid w:val="006D5D16"/>
    <w:rsid w:val="006D5FE5"/>
    <w:rsid w:val="006D6C35"/>
    <w:rsid w:val="006D6DA3"/>
    <w:rsid w:val="006D7178"/>
    <w:rsid w:val="006E001B"/>
    <w:rsid w:val="006E054D"/>
    <w:rsid w:val="006E0738"/>
    <w:rsid w:val="006E099A"/>
    <w:rsid w:val="006E1A73"/>
    <w:rsid w:val="006E2279"/>
    <w:rsid w:val="006E22CE"/>
    <w:rsid w:val="006E2581"/>
    <w:rsid w:val="006E2CDF"/>
    <w:rsid w:val="006E3079"/>
    <w:rsid w:val="006E3937"/>
    <w:rsid w:val="006E3E05"/>
    <w:rsid w:val="006E3F97"/>
    <w:rsid w:val="006E5135"/>
    <w:rsid w:val="006E54F9"/>
    <w:rsid w:val="006E7564"/>
    <w:rsid w:val="006E7E00"/>
    <w:rsid w:val="006F0367"/>
    <w:rsid w:val="006F0461"/>
    <w:rsid w:val="006F0CAD"/>
    <w:rsid w:val="006F1476"/>
    <w:rsid w:val="006F1FD4"/>
    <w:rsid w:val="006F2FBF"/>
    <w:rsid w:val="006F3026"/>
    <w:rsid w:val="006F34C6"/>
    <w:rsid w:val="006F474E"/>
    <w:rsid w:val="006F63E3"/>
    <w:rsid w:val="006F78C8"/>
    <w:rsid w:val="006F7ACD"/>
    <w:rsid w:val="00701F63"/>
    <w:rsid w:val="00702356"/>
    <w:rsid w:val="0070296B"/>
    <w:rsid w:val="007029D1"/>
    <w:rsid w:val="00703887"/>
    <w:rsid w:val="007041EE"/>
    <w:rsid w:val="00704CA3"/>
    <w:rsid w:val="00706592"/>
    <w:rsid w:val="00707214"/>
    <w:rsid w:val="007075DF"/>
    <w:rsid w:val="00707840"/>
    <w:rsid w:val="007079B4"/>
    <w:rsid w:val="007100B2"/>
    <w:rsid w:val="0071020D"/>
    <w:rsid w:val="00710985"/>
    <w:rsid w:val="007109FB"/>
    <w:rsid w:val="007110A1"/>
    <w:rsid w:val="00711A51"/>
    <w:rsid w:val="00712BA0"/>
    <w:rsid w:val="00713DE8"/>
    <w:rsid w:val="00714D40"/>
    <w:rsid w:val="0071528B"/>
    <w:rsid w:val="00715B3D"/>
    <w:rsid w:val="00715DBB"/>
    <w:rsid w:val="00715E8E"/>
    <w:rsid w:val="00717277"/>
    <w:rsid w:val="00717851"/>
    <w:rsid w:val="00717B87"/>
    <w:rsid w:val="0072039A"/>
    <w:rsid w:val="00720490"/>
    <w:rsid w:val="007214DB"/>
    <w:rsid w:val="00721879"/>
    <w:rsid w:val="00721B17"/>
    <w:rsid w:val="00722020"/>
    <w:rsid w:val="00722F95"/>
    <w:rsid w:val="0072457F"/>
    <w:rsid w:val="007250AD"/>
    <w:rsid w:val="00725A94"/>
    <w:rsid w:val="00727E21"/>
    <w:rsid w:val="00730EB1"/>
    <w:rsid w:val="007313FE"/>
    <w:rsid w:val="00731438"/>
    <w:rsid w:val="007317D4"/>
    <w:rsid w:val="00731C53"/>
    <w:rsid w:val="00731F62"/>
    <w:rsid w:val="007320F1"/>
    <w:rsid w:val="00732A0E"/>
    <w:rsid w:val="00732A1E"/>
    <w:rsid w:val="00732C9B"/>
    <w:rsid w:val="00732EA3"/>
    <w:rsid w:val="00733680"/>
    <w:rsid w:val="00733906"/>
    <w:rsid w:val="00734291"/>
    <w:rsid w:val="00734317"/>
    <w:rsid w:val="0073487D"/>
    <w:rsid w:val="00735082"/>
    <w:rsid w:val="00735116"/>
    <w:rsid w:val="00735653"/>
    <w:rsid w:val="00735EA4"/>
    <w:rsid w:val="007378A5"/>
    <w:rsid w:val="00737CD7"/>
    <w:rsid w:val="00741385"/>
    <w:rsid w:val="007415A1"/>
    <w:rsid w:val="00741784"/>
    <w:rsid w:val="00741F19"/>
    <w:rsid w:val="007425BE"/>
    <w:rsid w:val="00742F8B"/>
    <w:rsid w:val="00743A21"/>
    <w:rsid w:val="00745404"/>
    <w:rsid w:val="0074558C"/>
    <w:rsid w:val="00745A02"/>
    <w:rsid w:val="00745F86"/>
    <w:rsid w:val="007471FD"/>
    <w:rsid w:val="007508AF"/>
    <w:rsid w:val="00750BB0"/>
    <w:rsid w:val="00751B4F"/>
    <w:rsid w:val="00751C36"/>
    <w:rsid w:val="00751E30"/>
    <w:rsid w:val="00751E60"/>
    <w:rsid w:val="00754D56"/>
    <w:rsid w:val="0075517B"/>
    <w:rsid w:val="007552EE"/>
    <w:rsid w:val="0075639B"/>
    <w:rsid w:val="00756AD1"/>
    <w:rsid w:val="007572DB"/>
    <w:rsid w:val="0075733C"/>
    <w:rsid w:val="0075770D"/>
    <w:rsid w:val="007577BD"/>
    <w:rsid w:val="00757A03"/>
    <w:rsid w:val="007601E0"/>
    <w:rsid w:val="007605BE"/>
    <w:rsid w:val="00761D42"/>
    <w:rsid w:val="007632EE"/>
    <w:rsid w:val="0076343C"/>
    <w:rsid w:val="00763CBB"/>
    <w:rsid w:val="007651E1"/>
    <w:rsid w:val="00765EAE"/>
    <w:rsid w:val="00767BDC"/>
    <w:rsid w:val="007705CA"/>
    <w:rsid w:val="007707A1"/>
    <w:rsid w:val="00770C14"/>
    <w:rsid w:val="00771947"/>
    <w:rsid w:val="00771FC4"/>
    <w:rsid w:val="00772178"/>
    <w:rsid w:val="007726B7"/>
    <w:rsid w:val="00772C1E"/>
    <w:rsid w:val="00773E3A"/>
    <w:rsid w:val="007742B8"/>
    <w:rsid w:val="007748BF"/>
    <w:rsid w:val="007749F0"/>
    <w:rsid w:val="00774AD0"/>
    <w:rsid w:val="00775711"/>
    <w:rsid w:val="00775BC8"/>
    <w:rsid w:val="0077660C"/>
    <w:rsid w:val="007778B9"/>
    <w:rsid w:val="007800E8"/>
    <w:rsid w:val="0078017E"/>
    <w:rsid w:val="00780914"/>
    <w:rsid w:val="00780AFD"/>
    <w:rsid w:val="0078190A"/>
    <w:rsid w:val="00781F29"/>
    <w:rsid w:val="00783342"/>
    <w:rsid w:val="00783659"/>
    <w:rsid w:val="00783839"/>
    <w:rsid w:val="0078541A"/>
    <w:rsid w:val="00786B9A"/>
    <w:rsid w:val="00787922"/>
    <w:rsid w:val="00790466"/>
    <w:rsid w:val="00790B91"/>
    <w:rsid w:val="00790BDC"/>
    <w:rsid w:val="00791479"/>
    <w:rsid w:val="0079213E"/>
    <w:rsid w:val="0079281C"/>
    <w:rsid w:val="00793FA4"/>
    <w:rsid w:val="007940F0"/>
    <w:rsid w:val="0079431F"/>
    <w:rsid w:val="00794DB0"/>
    <w:rsid w:val="00794FC6"/>
    <w:rsid w:val="00795607"/>
    <w:rsid w:val="0079561F"/>
    <w:rsid w:val="00795925"/>
    <w:rsid w:val="00796367"/>
    <w:rsid w:val="0079665C"/>
    <w:rsid w:val="00796663"/>
    <w:rsid w:val="00797080"/>
    <w:rsid w:val="007A0424"/>
    <w:rsid w:val="007A12A4"/>
    <w:rsid w:val="007A13D2"/>
    <w:rsid w:val="007A1BE9"/>
    <w:rsid w:val="007A22A8"/>
    <w:rsid w:val="007A288C"/>
    <w:rsid w:val="007A28DB"/>
    <w:rsid w:val="007A2B5A"/>
    <w:rsid w:val="007A347E"/>
    <w:rsid w:val="007A5B0B"/>
    <w:rsid w:val="007A7014"/>
    <w:rsid w:val="007A7575"/>
    <w:rsid w:val="007B0E9D"/>
    <w:rsid w:val="007B0FDE"/>
    <w:rsid w:val="007B1E80"/>
    <w:rsid w:val="007B241F"/>
    <w:rsid w:val="007B2488"/>
    <w:rsid w:val="007B2989"/>
    <w:rsid w:val="007B2CEF"/>
    <w:rsid w:val="007B2DBE"/>
    <w:rsid w:val="007B3508"/>
    <w:rsid w:val="007B3BEF"/>
    <w:rsid w:val="007B434D"/>
    <w:rsid w:val="007B48C9"/>
    <w:rsid w:val="007B5C38"/>
    <w:rsid w:val="007B6A1F"/>
    <w:rsid w:val="007B6D59"/>
    <w:rsid w:val="007C0076"/>
    <w:rsid w:val="007C0086"/>
    <w:rsid w:val="007C0826"/>
    <w:rsid w:val="007C0982"/>
    <w:rsid w:val="007C126D"/>
    <w:rsid w:val="007C1702"/>
    <w:rsid w:val="007C1B1E"/>
    <w:rsid w:val="007C1DE8"/>
    <w:rsid w:val="007C1E04"/>
    <w:rsid w:val="007C1E67"/>
    <w:rsid w:val="007C253B"/>
    <w:rsid w:val="007C3743"/>
    <w:rsid w:val="007C4192"/>
    <w:rsid w:val="007C469C"/>
    <w:rsid w:val="007C46C4"/>
    <w:rsid w:val="007C477B"/>
    <w:rsid w:val="007C5326"/>
    <w:rsid w:val="007C606D"/>
    <w:rsid w:val="007C7271"/>
    <w:rsid w:val="007C7892"/>
    <w:rsid w:val="007C7A4F"/>
    <w:rsid w:val="007C7F60"/>
    <w:rsid w:val="007D05D4"/>
    <w:rsid w:val="007D081B"/>
    <w:rsid w:val="007D0AC8"/>
    <w:rsid w:val="007D1922"/>
    <w:rsid w:val="007D2DBE"/>
    <w:rsid w:val="007D3FB4"/>
    <w:rsid w:val="007D448A"/>
    <w:rsid w:val="007D474B"/>
    <w:rsid w:val="007D477F"/>
    <w:rsid w:val="007D47DE"/>
    <w:rsid w:val="007D60EC"/>
    <w:rsid w:val="007D620D"/>
    <w:rsid w:val="007D6326"/>
    <w:rsid w:val="007D6434"/>
    <w:rsid w:val="007D7611"/>
    <w:rsid w:val="007D7B5F"/>
    <w:rsid w:val="007E0781"/>
    <w:rsid w:val="007E0C91"/>
    <w:rsid w:val="007E170D"/>
    <w:rsid w:val="007E1857"/>
    <w:rsid w:val="007E2657"/>
    <w:rsid w:val="007E276B"/>
    <w:rsid w:val="007E2F44"/>
    <w:rsid w:val="007E38EC"/>
    <w:rsid w:val="007E3E91"/>
    <w:rsid w:val="007E4212"/>
    <w:rsid w:val="007E4743"/>
    <w:rsid w:val="007E5611"/>
    <w:rsid w:val="007E5AB6"/>
    <w:rsid w:val="007E5E36"/>
    <w:rsid w:val="007E657F"/>
    <w:rsid w:val="007E6BE1"/>
    <w:rsid w:val="007E731B"/>
    <w:rsid w:val="007E752B"/>
    <w:rsid w:val="007E75D9"/>
    <w:rsid w:val="007E7ECC"/>
    <w:rsid w:val="007F08CA"/>
    <w:rsid w:val="007F13C1"/>
    <w:rsid w:val="007F2D8D"/>
    <w:rsid w:val="007F3FBB"/>
    <w:rsid w:val="007F45ED"/>
    <w:rsid w:val="007F45FA"/>
    <w:rsid w:val="007F53DD"/>
    <w:rsid w:val="007F57B1"/>
    <w:rsid w:val="007F66B9"/>
    <w:rsid w:val="007F6857"/>
    <w:rsid w:val="007F6FB3"/>
    <w:rsid w:val="007F7104"/>
    <w:rsid w:val="007F7291"/>
    <w:rsid w:val="007F7C33"/>
    <w:rsid w:val="0080035F"/>
    <w:rsid w:val="0080157A"/>
    <w:rsid w:val="008028CC"/>
    <w:rsid w:val="008043EC"/>
    <w:rsid w:val="008050CB"/>
    <w:rsid w:val="008062D7"/>
    <w:rsid w:val="00806616"/>
    <w:rsid w:val="008069E6"/>
    <w:rsid w:val="00806AA5"/>
    <w:rsid w:val="00806B26"/>
    <w:rsid w:val="00807830"/>
    <w:rsid w:val="00807CD8"/>
    <w:rsid w:val="00807DA3"/>
    <w:rsid w:val="00810AF7"/>
    <w:rsid w:val="008112BE"/>
    <w:rsid w:val="00811866"/>
    <w:rsid w:val="00811878"/>
    <w:rsid w:val="008120D7"/>
    <w:rsid w:val="00812147"/>
    <w:rsid w:val="008125B1"/>
    <w:rsid w:val="00812D8E"/>
    <w:rsid w:val="00813607"/>
    <w:rsid w:val="00813BBA"/>
    <w:rsid w:val="008150C7"/>
    <w:rsid w:val="00816084"/>
    <w:rsid w:val="00816469"/>
    <w:rsid w:val="0081663C"/>
    <w:rsid w:val="00817382"/>
    <w:rsid w:val="00817427"/>
    <w:rsid w:val="00817D0D"/>
    <w:rsid w:val="00820988"/>
    <w:rsid w:val="00820C19"/>
    <w:rsid w:val="00821211"/>
    <w:rsid w:val="00822CBC"/>
    <w:rsid w:val="00822D15"/>
    <w:rsid w:val="00822EF6"/>
    <w:rsid w:val="008236F3"/>
    <w:rsid w:val="00823714"/>
    <w:rsid w:val="00823A34"/>
    <w:rsid w:val="00824590"/>
    <w:rsid w:val="00826B2A"/>
    <w:rsid w:val="008270C4"/>
    <w:rsid w:val="00827ABE"/>
    <w:rsid w:val="00830C06"/>
    <w:rsid w:val="00830D42"/>
    <w:rsid w:val="00830DAA"/>
    <w:rsid w:val="008311A3"/>
    <w:rsid w:val="00831869"/>
    <w:rsid w:val="0083212F"/>
    <w:rsid w:val="00832198"/>
    <w:rsid w:val="00833083"/>
    <w:rsid w:val="00833093"/>
    <w:rsid w:val="00835434"/>
    <w:rsid w:val="00835915"/>
    <w:rsid w:val="00835BD6"/>
    <w:rsid w:val="00836182"/>
    <w:rsid w:val="00836BD4"/>
    <w:rsid w:val="00836C1B"/>
    <w:rsid w:val="00837B70"/>
    <w:rsid w:val="00841414"/>
    <w:rsid w:val="00841568"/>
    <w:rsid w:val="00841E1E"/>
    <w:rsid w:val="008424B2"/>
    <w:rsid w:val="008428BF"/>
    <w:rsid w:val="00843734"/>
    <w:rsid w:val="00843A7D"/>
    <w:rsid w:val="00843B26"/>
    <w:rsid w:val="00844180"/>
    <w:rsid w:val="00844A10"/>
    <w:rsid w:val="00844BE4"/>
    <w:rsid w:val="00844D3D"/>
    <w:rsid w:val="00845DA8"/>
    <w:rsid w:val="0084650F"/>
    <w:rsid w:val="00846CE8"/>
    <w:rsid w:val="00846FA1"/>
    <w:rsid w:val="00850808"/>
    <w:rsid w:val="008511E8"/>
    <w:rsid w:val="0085200B"/>
    <w:rsid w:val="00852BCB"/>
    <w:rsid w:val="00852D6D"/>
    <w:rsid w:val="0085386F"/>
    <w:rsid w:val="00853A0B"/>
    <w:rsid w:val="00854E07"/>
    <w:rsid w:val="00855527"/>
    <w:rsid w:val="00856830"/>
    <w:rsid w:val="00856ECF"/>
    <w:rsid w:val="0085725B"/>
    <w:rsid w:val="008578BD"/>
    <w:rsid w:val="00857B4C"/>
    <w:rsid w:val="00857B67"/>
    <w:rsid w:val="008610D4"/>
    <w:rsid w:val="00861BF6"/>
    <w:rsid w:val="00862CB1"/>
    <w:rsid w:val="00863795"/>
    <w:rsid w:val="0086413A"/>
    <w:rsid w:val="00864746"/>
    <w:rsid w:val="00864849"/>
    <w:rsid w:val="008669B6"/>
    <w:rsid w:val="00866BCF"/>
    <w:rsid w:val="008670A1"/>
    <w:rsid w:val="00870393"/>
    <w:rsid w:val="008709DF"/>
    <w:rsid w:val="008716AF"/>
    <w:rsid w:val="00871A3E"/>
    <w:rsid w:val="008724DE"/>
    <w:rsid w:val="008725E7"/>
    <w:rsid w:val="008728F0"/>
    <w:rsid w:val="0087296F"/>
    <w:rsid w:val="00872AD6"/>
    <w:rsid w:val="00872D80"/>
    <w:rsid w:val="00873608"/>
    <w:rsid w:val="00875430"/>
    <w:rsid w:val="00876EE2"/>
    <w:rsid w:val="0087777E"/>
    <w:rsid w:val="00877823"/>
    <w:rsid w:val="00880067"/>
    <w:rsid w:val="00880294"/>
    <w:rsid w:val="00880D08"/>
    <w:rsid w:val="008816AA"/>
    <w:rsid w:val="00881982"/>
    <w:rsid w:val="00882393"/>
    <w:rsid w:val="00882443"/>
    <w:rsid w:val="00882641"/>
    <w:rsid w:val="00882A02"/>
    <w:rsid w:val="008845D1"/>
    <w:rsid w:val="00885CF6"/>
    <w:rsid w:val="008868E4"/>
    <w:rsid w:val="00886A63"/>
    <w:rsid w:val="00886FB7"/>
    <w:rsid w:val="0088725B"/>
    <w:rsid w:val="00887D28"/>
    <w:rsid w:val="00887D2F"/>
    <w:rsid w:val="00890752"/>
    <w:rsid w:val="00890B02"/>
    <w:rsid w:val="008918D8"/>
    <w:rsid w:val="00891F81"/>
    <w:rsid w:val="00893120"/>
    <w:rsid w:val="00894FD1"/>
    <w:rsid w:val="00896219"/>
    <w:rsid w:val="00896EBE"/>
    <w:rsid w:val="00897097"/>
    <w:rsid w:val="00897623"/>
    <w:rsid w:val="008A17BB"/>
    <w:rsid w:val="008A1AEB"/>
    <w:rsid w:val="008A1D87"/>
    <w:rsid w:val="008A2997"/>
    <w:rsid w:val="008A3575"/>
    <w:rsid w:val="008A35B1"/>
    <w:rsid w:val="008A4D7D"/>
    <w:rsid w:val="008A4E02"/>
    <w:rsid w:val="008A5482"/>
    <w:rsid w:val="008A5D1C"/>
    <w:rsid w:val="008A6457"/>
    <w:rsid w:val="008A6919"/>
    <w:rsid w:val="008A6A19"/>
    <w:rsid w:val="008A6D95"/>
    <w:rsid w:val="008A7612"/>
    <w:rsid w:val="008B079F"/>
    <w:rsid w:val="008B166C"/>
    <w:rsid w:val="008B37A0"/>
    <w:rsid w:val="008B3C45"/>
    <w:rsid w:val="008B40E9"/>
    <w:rsid w:val="008B4A4C"/>
    <w:rsid w:val="008B4CCB"/>
    <w:rsid w:val="008B6BFB"/>
    <w:rsid w:val="008B717E"/>
    <w:rsid w:val="008B7D8A"/>
    <w:rsid w:val="008B7F21"/>
    <w:rsid w:val="008C0D2B"/>
    <w:rsid w:val="008C3119"/>
    <w:rsid w:val="008C3146"/>
    <w:rsid w:val="008C373F"/>
    <w:rsid w:val="008C46C9"/>
    <w:rsid w:val="008C5EE1"/>
    <w:rsid w:val="008C64E1"/>
    <w:rsid w:val="008D08C0"/>
    <w:rsid w:val="008D0AA9"/>
    <w:rsid w:val="008D0C46"/>
    <w:rsid w:val="008D179A"/>
    <w:rsid w:val="008D2708"/>
    <w:rsid w:val="008D32B7"/>
    <w:rsid w:val="008D3871"/>
    <w:rsid w:val="008D4F51"/>
    <w:rsid w:val="008D4F9C"/>
    <w:rsid w:val="008D5D31"/>
    <w:rsid w:val="008D60C7"/>
    <w:rsid w:val="008D70FD"/>
    <w:rsid w:val="008D7D85"/>
    <w:rsid w:val="008E0758"/>
    <w:rsid w:val="008E1293"/>
    <w:rsid w:val="008E27C9"/>
    <w:rsid w:val="008E2B5A"/>
    <w:rsid w:val="008E3166"/>
    <w:rsid w:val="008E3417"/>
    <w:rsid w:val="008E38B4"/>
    <w:rsid w:val="008E3CCB"/>
    <w:rsid w:val="008E3DA6"/>
    <w:rsid w:val="008E7480"/>
    <w:rsid w:val="008E7EF5"/>
    <w:rsid w:val="008F079A"/>
    <w:rsid w:val="008F0C6C"/>
    <w:rsid w:val="008F1301"/>
    <w:rsid w:val="008F131B"/>
    <w:rsid w:val="008F1359"/>
    <w:rsid w:val="008F3021"/>
    <w:rsid w:val="008F484B"/>
    <w:rsid w:val="008F4A7A"/>
    <w:rsid w:val="008F5ACD"/>
    <w:rsid w:val="008F638A"/>
    <w:rsid w:val="008F782E"/>
    <w:rsid w:val="008F7B4B"/>
    <w:rsid w:val="0090088D"/>
    <w:rsid w:val="00900930"/>
    <w:rsid w:val="00900DFC"/>
    <w:rsid w:val="00901B2E"/>
    <w:rsid w:val="00901C62"/>
    <w:rsid w:val="00904243"/>
    <w:rsid w:val="00905F17"/>
    <w:rsid w:val="009068BB"/>
    <w:rsid w:val="00907437"/>
    <w:rsid w:val="009106CD"/>
    <w:rsid w:val="009117E9"/>
    <w:rsid w:val="009118BE"/>
    <w:rsid w:val="009126B0"/>
    <w:rsid w:val="00912A41"/>
    <w:rsid w:val="00913142"/>
    <w:rsid w:val="00914145"/>
    <w:rsid w:val="00914358"/>
    <w:rsid w:val="00914DA7"/>
    <w:rsid w:val="00914DE9"/>
    <w:rsid w:val="00915A7A"/>
    <w:rsid w:val="00916400"/>
    <w:rsid w:val="00916542"/>
    <w:rsid w:val="00916D5A"/>
    <w:rsid w:val="009206A7"/>
    <w:rsid w:val="00920D33"/>
    <w:rsid w:val="00920E83"/>
    <w:rsid w:val="0092181A"/>
    <w:rsid w:val="009219D6"/>
    <w:rsid w:val="0092239E"/>
    <w:rsid w:val="00922796"/>
    <w:rsid w:val="00922A10"/>
    <w:rsid w:val="00922AC6"/>
    <w:rsid w:val="009235E6"/>
    <w:rsid w:val="00923A24"/>
    <w:rsid w:val="00924299"/>
    <w:rsid w:val="009249EF"/>
    <w:rsid w:val="0092501C"/>
    <w:rsid w:val="00925AD1"/>
    <w:rsid w:val="00925BF7"/>
    <w:rsid w:val="00926BEA"/>
    <w:rsid w:val="00930A84"/>
    <w:rsid w:val="00930C17"/>
    <w:rsid w:val="00931A86"/>
    <w:rsid w:val="0093209A"/>
    <w:rsid w:val="00932A4A"/>
    <w:rsid w:val="00932E11"/>
    <w:rsid w:val="00932FCA"/>
    <w:rsid w:val="009338C4"/>
    <w:rsid w:val="00933984"/>
    <w:rsid w:val="00933B09"/>
    <w:rsid w:val="00935A64"/>
    <w:rsid w:val="00935B3B"/>
    <w:rsid w:val="00935D29"/>
    <w:rsid w:val="00936D5A"/>
    <w:rsid w:val="00936E00"/>
    <w:rsid w:val="009371F2"/>
    <w:rsid w:val="00937ED0"/>
    <w:rsid w:val="009400F6"/>
    <w:rsid w:val="00940A22"/>
    <w:rsid w:val="009421D1"/>
    <w:rsid w:val="0094388B"/>
    <w:rsid w:val="00943DF8"/>
    <w:rsid w:val="009464B3"/>
    <w:rsid w:val="0094683A"/>
    <w:rsid w:val="00946E8A"/>
    <w:rsid w:val="009476F4"/>
    <w:rsid w:val="009477A8"/>
    <w:rsid w:val="009522C1"/>
    <w:rsid w:val="00953DCE"/>
    <w:rsid w:val="00953F2A"/>
    <w:rsid w:val="00954F4C"/>
    <w:rsid w:val="0095571C"/>
    <w:rsid w:val="00956B63"/>
    <w:rsid w:val="00956C26"/>
    <w:rsid w:val="0095708D"/>
    <w:rsid w:val="00957384"/>
    <w:rsid w:val="009578E0"/>
    <w:rsid w:val="009617C4"/>
    <w:rsid w:val="00961DCA"/>
    <w:rsid w:val="0096233D"/>
    <w:rsid w:val="009629BF"/>
    <w:rsid w:val="009653FB"/>
    <w:rsid w:val="00966119"/>
    <w:rsid w:val="009667F6"/>
    <w:rsid w:val="0096715E"/>
    <w:rsid w:val="0097062D"/>
    <w:rsid w:val="009739FE"/>
    <w:rsid w:val="009740F7"/>
    <w:rsid w:val="009746F4"/>
    <w:rsid w:val="00977627"/>
    <w:rsid w:val="00977860"/>
    <w:rsid w:val="0098251E"/>
    <w:rsid w:val="009838CA"/>
    <w:rsid w:val="00983C75"/>
    <w:rsid w:val="00983F0A"/>
    <w:rsid w:val="009845F9"/>
    <w:rsid w:val="00984CA3"/>
    <w:rsid w:val="00984F15"/>
    <w:rsid w:val="009863B7"/>
    <w:rsid w:val="0098649B"/>
    <w:rsid w:val="009864A3"/>
    <w:rsid w:val="009871AA"/>
    <w:rsid w:val="0098764A"/>
    <w:rsid w:val="0099088D"/>
    <w:rsid w:val="00990EA7"/>
    <w:rsid w:val="00991BBC"/>
    <w:rsid w:val="00992D97"/>
    <w:rsid w:val="0099346E"/>
    <w:rsid w:val="009935C3"/>
    <w:rsid w:val="00994309"/>
    <w:rsid w:val="009957D8"/>
    <w:rsid w:val="009964A4"/>
    <w:rsid w:val="009965B1"/>
    <w:rsid w:val="00996740"/>
    <w:rsid w:val="00997A37"/>
    <w:rsid w:val="009A03FB"/>
    <w:rsid w:val="009A0B13"/>
    <w:rsid w:val="009A1F79"/>
    <w:rsid w:val="009A26E5"/>
    <w:rsid w:val="009A37BF"/>
    <w:rsid w:val="009A45E2"/>
    <w:rsid w:val="009A4C5C"/>
    <w:rsid w:val="009A4F72"/>
    <w:rsid w:val="009A5946"/>
    <w:rsid w:val="009A5F5F"/>
    <w:rsid w:val="009A60B9"/>
    <w:rsid w:val="009B1CF6"/>
    <w:rsid w:val="009B1EB0"/>
    <w:rsid w:val="009B2D28"/>
    <w:rsid w:val="009B4424"/>
    <w:rsid w:val="009B5646"/>
    <w:rsid w:val="009B565D"/>
    <w:rsid w:val="009B65D6"/>
    <w:rsid w:val="009C02FF"/>
    <w:rsid w:val="009C096B"/>
    <w:rsid w:val="009C0FA3"/>
    <w:rsid w:val="009C36AA"/>
    <w:rsid w:val="009C40A6"/>
    <w:rsid w:val="009C4A12"/>
    <w:rsid w:val="009C5AC3"/>
    <w:rsid w:val="009C5AFE"/>
    <w:rsid w:val="009C5D3A"/>
    <w:rsid w:val="009C61B1"/>
    <w:rsid w:val="009C6768"/>
    <w:rsid w:val="009C6962"/>
    <w:rsid w:val="009C6BE3"/>
    <w:rsid w:val="009C6E35"/>
    <w:rsid w:val="009D0824"/>
    <w:rsid w:val="009D1B98"/>
    <w:rsid w:val="009D2035"/>
    <w:rsid w:val="009D3069"/>
    <w:rsid w:val="009D30E5"/>
    <w:rsid w:val="009D3EC6"/>
    <w:rsid w:val="009D553E"/>
    <w:rsid w:val="009D6CB3"/>
    <w:rsid w:val="009D6DA5"/>
    <w:rsid w:val="009E261B"/>
    <w:rsid w:val="009E284C"/>
    <w:rsid w:val="009E2BE9"/>
    <w:rsid w:val="009E35A3"/>
    <w:rsid w:val="009E38EA"/>
    <w:rsid w:val="009E40B0"/>
    <w:rsid w:val="009E42B0"/>
    <w:rsid w:val="009E4393"/>
    <w:rsid w:val="009E475B"/>
    <w:rsid w:val="009E4D06"/>
    <w:rsid w:val="009E4D47"/>
    <w:rsid w:val="009E4FF4"/>
    <w:rsid w:val="009E7166"/>
    <w:rsid w:val="009E75C3"/>
    <w:rsid w:val="009F004B"/>
    <w:rsid w:val="009F1C02"/>
    <w:rsid w:val="009F222C"/>
    <w:rsid w:val="009F2895"/>
    <w:rsid w:val="009F296C"/>
    <w:rsid w:val="009F29A6"/>
    <w:rsid w:val="009F2D0B"/>
    <w:rsid w:val="009F2F6B"/>
    <w:rsid w:val="009F2FED"/>
    <w:rsid w:val="009F3BE9"/>
    <w:rsid w:val="009F453A"/>
    <w:rsid w:val="009F5110"/>
    <w:rsid w:val="009F586F"/>
    <w:rsid w:val="009F6F80"/>
    <w:rsid w:val="009F7AFE"/>
    <w:rsid w:val="009F7D13"/>
    <w:rsid w:val="00A003DF"/>
    <w:rsid w:val="00A00B72"/>
    <w:rsid w:val="00A012C5"/>
    <w:rsid w:val="00A02295"/>
    <w:rsid w:val="00A0234F"/>
    <w:rsid w:val="00A029B5"/>
    <w:rsid w:val="00A02D59"/>
    <w:rsid w:val="00A03096"/>
    <w:rsid w:val="00A03382"/>
    <w:rsid w:val="00A05810"/>
    <w:rsid w:val="00A063FB"/>
    <w:rsid w:val="00A069ED"/>
    <w:rsid w:val="00A06D92"/>
    <w:rsid w:val="00A10FC2"/>
    <w:rsid w:val="00A113C1"/>
    <w:rsid w:val="00A11AF2"/>
    <w:rsid w:val="00A1299B"/>
    <w:rsid w:val="00A136E5"/>
    <w:rsid w:val="00A138AA"/>
    <w:rsid w:val="00A13D2B"/>
    <w:rsid w:val="00A153E0"/>
    <w:rsid w:val="00A15CAF"/>
    <w:rsid w:val="00A167C6"/>
    <w:rsid w:val="00A17150"/>
    <w:rsid w:val="00A17561"/>
    <w:rsid w:val="00A17700"/>
    <w:rsid w:val="00A2075D"/>
    <w:rsid w:val="00A20827"/>
    <w:rsid w:val="00A21C54"/>
    <w:rsid w:val="00A22072"/>
    <w:rsid w:val="00A221D5"/>
    <w:rsid w:val="00A22A6F"/>
    <w:rsid w:val="00A22B43"/>
    <w:rsid w:val="00A22FA6"/>
    <w:rsid w:val="00A253C6"/>
    <w:rsid w:val="00A25735"/>
    <w:rsid w:val="00A260B4"/>
    <w:rsid w:val="00A26B54"/>
    <w:rsid w:val="00A26C87"/>
    <w:rsid w:val="00A26E17"/>
    <w:rsid w:val="00A275B6"/>
    <w:rsid w:val="00A27606"/>
    <w:rsid w:val="00A30139"/>
    <w:rsid w:val="00A304E1"/>
    <w:rsid w:val="00A3491F"/>
    <w:rsid w:val="00A34E9D"/>
    <w:rsid w:val="00A34F7E"/>
    <w:rsid w:val="00A357D1"/>
    <w:rsid w:val="00A362AB"/>
    <w:rsid w:val="00A365A0"/>
    <w:rsid w:val="00A3685F"/>
    <w:rsid w:val="00A37993"/>
    <w:rsid w:val="00A41730"/>
    <w:rsid w:val="00A417D4"/>
    <w:rsid w:val="00A4204A"/>
    <w:rsid w:val="00A427CF"/>
    <w:rsid w:val="00A43176"/>
    <w:rsid w:val="00A43311"/>
    <w:rsid w:val="00A43B39"/>
    <w:rsid w:val="00A4577F"/>
    <w:rsid w:val="00A459AC"/>
    <w:rsid w:val="00A45DDA"/>
    <w:rsid w:val="00A46BD3"/>
    <w:rsid w:val="00A47988"/>
    <w:rsid w:val="00A47CA6"/>
    <w:rsid w:val="00A5154E"/>
    <w:rsid w:val="00A519CD"/>
    <w:rsid w:val="00A51D83"/>
    <w:rsid w:val="00A52586"/>
    <w:rsid w:val="00A528B0"/>
    <w:rsid w:val="00A52B6F"/>
    <w:rsid w:val="00A52BD4"/>
    <w:rsid w:val="00A5328B"/>
    <w:rsid w:val="00A53E07"/>
    <w:rsid w:val="00A5420B"/>
    <w:rsid w:val="00A56C05"/>
    <w:rsid w:val="00A60202"/>
    <w:rsid w:val="00A606A5"/>
    <w:rsid w:val="00A61D2E"/>
    <w:rsid w:val="00A61F70"/>
    <w:rsid w:val="00A62085"/>
    <w:rsid w:val="00A62093"/>
    <w:rsid w:val="00A63313"/>
    <w:rsid w:val="00A63314"/>
    <w:rsid w:val="00A6387D"/>
    <w:rsid w:val="00A638FF"/>
    <w:rsid w:val="00A6402B"/>
    <w:rsid w:val="00A65300"/>
    <w:rsid w:val="00A65A83"/>
    <w:rsid w:val="00A66749"/>
    <w:rsid w:val="00A66884"/>
    <w:rsid w:val="00A669F6"/>
    <w:rsid w:val="00A70AE4"/>
    <w:rsid w:val="00A714A6"/>
    <w:rsid w:val="00A71D15"/>
    <w:rsid w:val="00A72ACE"/>
    <w:rsid w:val="00A72C0F"/>
    <w:rsid w:val="00A736F0"/>
    <w:rsid w:val="00A7450E"/>
    <w:rsid w:val="00A7484D"/>
    <w:rsid w:val="00A7670E"/>
    <w:rsid w:val="00A76DC3"/>
    <w:rsid w:val="00A77426"/>
    <w:rsid w:val="00A8037B"/>
    <w:rsid w:val="00A81492"/>
    <w:rsid w:val="00A8179E"/>
    <w:rsid w:val="00A817E5"/>
    <w:rsid w:val="00A81989"/>
    <w:rsid w:val="00A8223A"/>
    <w:rsid w:val="00A82A28"/>
    <w:rsid w:val="00A83186"/>
    <w:rsid w:val="00A8399C"/>
    <w:rsid w:val="00A83FD9"/>
    <w:rsid w:val="00A849FD"/>
    <w:rsid w:val="00A84AE3"/>
    <w:rsid w:val="00A853E0"/>
    <w:rsid w:val="00A8603D"/>
    <w:rsid w:val="00A8762E"/>
    <w:rsid w:val="00A87647"/>
    <w:rsid w:val="00A8774A"/>
    <w:rsid w:val="00A87B7F"/>
    <w:rsid w:val="00A91CA3"/>
    <w:rsid w:val="00A92DA1"/>
    <w:rsid w:val="00A935C9"/>
    <w:rsid w:val="00A93865"/>
    <w:rsid w:val="00A93E90"/>
    <w:rsid w:val="00A94A1F"/>
    <w:rsid w:val="00A94E89"/>
    <w:rsid w:val="00A970D1"/>
    <w:rsid w:val="00A97D56"/>
    <w:rsid w:val="00A97EB9"/>
    <w:rsid w:val="00AA07FE"/>
    <w:rsid w:val="00AA0950"/>
    <w:rsid w:val="00AA290F"/>
    <w:rsid w:val="00AA32BD"/>
    <w:rsid w:val="00AA43B6"/>
    <w:rsid w:val="00AA482A"/>
    <w:rsid w:val="00AA4CD1"/>
    <w:rsid w:val="00AA53D4"/>
    <w:rsid w:val="00AA6915"/>
    <w:rsid w:val="00AA6B09"/>
    <w:rsid w:val="00AA6CB3"/>
    <w:rsid w:val="00AA6EBC"/>
    <w:rsid w:val="00AB19D7"/>
    <w:rsid w:val="00AB222E"/>
    <w:rsid w:val="00AB2571"/>
    <w:rsid w:val="00AB2E05"/>
    <w:rsid w:val="00AB34B1"/>
    <w:rsid w:val="00AB40EC"/>
    <w:rsid w:val="00AB5755"/>
    <w:rsid w:val="00AB6BB5"/>
    <w:rsid w:val="00AB6F4F"/>
    <w:rsid w:val="00AB72A5"/>
    <w:rsid w:val="00AB74C5"/>
    <w:rsid w:val="00AB7AFA"/>
    <w:rsid w:val="00AC00FD"/>
    <w:rsid w:val="00AC09DE"/>
    <w:rsid w:val="00AC1ACD"/>
    <w:rsid w:val="00AC4607"/>
    <w:rsid w:val="00AC4C99"/>
    <w:rsid w:val="00AC5454"/>
    <w:rsid w:val="00AC636A"/>
    <w:rsid w:val="00AC6827"/>
    <w:rsid w:val="00AD0477"/>
    <w:rsid w:val="00AD04B6"/>
    <w:rsid w:val="00AD0E1F"/>
    <w:rsid w:val="00AD1ED8"/>
    <w:rsid w:val="00AD224B"/>
    <w:rsid w:val="00AD24E4"/>
    <w:rsid w:val="00AD3B05"/>
    <w:rsid w:val="00AD3CE2"/>
    <w:rsid w:val="00AD4A80"/>
    <w:rsid w:val="00AD4E74"/>
    <w:rsid w:val="00AD531D"/>
    <w:rsid w:val="00AD5583"/>
    <w:rsid w:val="00AD5585"/>
    <w:rsid w:val="00AD5848"/>
    <w:rsid w:val="00AD5CB1"/>
    <w:rsid w:val="00AD5E27"/>
    <w:rsid w:val="00AD5F6B"/>
    <w:rsid w:val="00AD6F53"/>
    <w:rsid w:val="00AD72A1"/>
    <w:rsid w:val="00AD7521"/>
    <w:rsid w:val="00AE03EF"/>
    <w:rsid w:val="00AE107B"/>
    <w:rsid w:val="00AE10F7"/>
    <w:rsid w:val="00AE1267"/>
    <w:rsid w:val="00AE17D0"/>
    <w:rsid w:val="00AE2206"/>
    <w:rsid w:val="00AE2B3A"/>
    <w:rsid w:val="00AE2DBC"/>
    <w:rsid w:val="00AE36A0"/>
    <w:rsid w:val="00AE3A07"/>
    <w:rsid w:val="00AE4790"/>
    <w:rsid w:val="00AE4C63"/>
    <w:rsid w:val="00AE5D20"/>
    <w:rsid w:val="00AE5DF4"/>
    <w:rsid w:val="00AE684C"/>
    <w:rsid w:val="00AE7711"/>
    <w:rsid w:val="00AF09E5"/>
    <w:rsid w:val="00AF194A"/>
    <w:rsid w:val="00AF1CFF"/>
    <w:rsid w:val="00AF334B"/>
    <w:rsid w:val="00AF378A"/>
    <w:rsid w:val="00AF42C1"/>
    <w:rsid w:val="00AF436F"/>
    <w:rsid w:val="00AF4B02"/>
    <w:rsid w:val="00AF5165"/>
    <w:rsid w:val="00AF52D8"/>
    <w:rsid w:val="00AF558D"/>
    <w:rsid w:val="00AF569A"/>
    <w:rsid w:val="00AF5B4E"/>
    <w:rsid w:val="00AF5EDC"/>
    <w:rsid w:val="00AF73C5"/>
    <w:rsid w:val="00B00EE2"/>
    <w:rsid w:val="00B02571"/>
    <w:rsid w:val="00B02A7E"/>
    <w:rsid w:val="00B02F58"/>
    <w:rsid w:val="00B03683"/>
    <w:rsid w:val="00B0381C"/>
    <w:rsid w:val="00B04030"/>
    <w:rsid w:val="00B041D4"/>
    <w:rsid w:val="00B04471"/>
    <w:rsid w:val="00B076E4"/>
    <w:rsid w:val="00B07A66"/>
    <w:rsid w:val="00B10A94"/>
    <w:rsid w:val="00B10CE6"/>
    <w:rsid w:val="00B11B16"/>
    <w:rsid w:val="00B1391B"/>
    <w:rsid w:val="00B141EE"/>
    <w:rsid w:val="00B1441B"/>
    <w:rsid w:val="00B15DC0"/>
    <w:rsid w:val="00B16906"/>
    <w:rsid w:val="00B17F43"/>
    <w:rsid w:val="00B21863"/>
    <w:rsid w:val="00B21C89"/>
    <w:rsid w:val="00B224B0"/>
    <w:rsid w:val="00B22611"/>
    <w:rsid w:val="00B250A4"/>
    <w:rsid w:val="00B25455"/>
    <w:rsid w:val="00B25649"/>
    <w:rsid w:val="00B2578B"/>
    <w:rsid w:val="00B25D87"/>
    <w:rsid w:val="00B25DB7"/>
    <w:rsid w:val="00B2610C"/>
    <w:rsid w:val="00B279F6"/>
    <w:rsid w:val="00B279FC"/>
    <w:rsid w:val="00B3062D"/>
    <w:rsid w:val="00B314CA"/>
    <w:rsid w:val="00B319BE"/>
    <w:rsid w:val="00B32000"/>
    <w:rsid w:val="00B32035"/>
    <w:rsid w:val="00B326E6"/>
    <w:rsid w:val="00B32C3C"/>
    <w:rsid w:val="00B34380"/>
    <w:rsid w:val="00B34E0D"/>
    <w:rsid w:val="00B3502B"/>
    <w:rsid w:val="00B35E71"/>
    <w:rsid w:val="00B36815"/>
    <w:rsid w:val="00B4147C"/>
    <w:rsid w:val="00B41754"/>
    <w:rsid w:val="00B4188B"/>
    <w:rsid w:val="00B42FE7"/>
    <w:rsid w:val="00B43973"/>
    <w:rsid w:val="00B44F39"/>
    <w:rsid w:val="00B45016"/>
    <w:rsid w:val="00B456A5"/>
    <w:rsid w:val="00B45E3E"/>
    <w:rsid w:val="00B462C2"/>
    <w:rsid w:val="00B46C38"/>
    <w:rsid w:val="00B46CBB"/>
    <w:rsid w:val="00B478AF"/>
    <w:rsid w:val="00B51383"/>
    <w:rsid w:val="00B51E9F"/>
    <w:rsid w:val="00B529CE"/>
    <w:rsid w:val="00B53484"/>
    <w:rsid w:val="00B53589"/>
    <w:rsid w:val="00B538BC"/>
    <w:rsid w:val="00B53EBC"/>
    <w:rsid w:val="00B54689"/>
    <w:rsid w:val="00B548A2"/>
    <w:rsid w:val="00B560F8"/>
    <w:rsid w:val="00B56A1A"/>
    <w:rsid w:val="00B60426"/>
    <w:rsid w:val="00B6061B"/>
    <w:rsid w:val="00B606E8"/>
    <w:rsid w:val="00B60AB2"/>
    <w:rsid w:val="00B62436"/>
    <w:rsid w:val="00B626A8"/>
    <w:rsid w:val="00B632CC"/>
    <w:rsid w:val="00B636F0"/>
    <w:rsid w:val="00B6446A"/>
    <w:rsid w:val="00B6462A"/>
    <w:rsid w:val="00B66D03"/>
    <w:rsid w:val="00B706F0"/>
    <w:rsid w:val="00B7199D"/>
    <w:rsid w:val="00B71F02"/>
    <w:rsid w:val="00B72C0A"/>
    <w:rsid w:val="00B72DCE"/>
    <w:rsid w:val="00B737C6"/>
    <w:rsid w:val="00B74960"/>
    <w:rsid w:val="00B74EA6"/>
    <w:rsid w:val="00B75A3D"/>
    <w:rsid w:val="00B75A56"/>
    <w:rsid w:val="00B762F9"/>
    <w:rsid w:val="00B76604"/>
    <w:rsid w:val="00B76A78"/>
    <w:rsid w:val="00B7708A"/>
    <w:rsid w:val="00B80CC9"/>
    <w:rsid w:val="00B8185A"/>
    <w:rsid w:val="00B8201B"/>
    <w:rsid w:val="00B82920"/>
    <w:rsid w:val="00B84190"/>
    <w:rsid w:val="00B84563"/>
    <w:rsid w:val="00B8557C"/>
    <w:rsid w:val="00B85820"/>
    <w:rsid w:val="00B85A64"/>
    <w:rsid w:val="00B85EED"/>
    <w:rsid w:val="00B86614"/>
    <w:rsid w:val="00B86BCA"/>
    <w:rsid w:val="00B8738C"/>
    <w:rsid w:val="00B877E8"/>
    <w:rsid w:val="00B87828"/>
    <w:rsid w:val="00B87A79"/>
    <w:rsid w:val="00B9040D"/>
    <w:rsid w:val="00B904E4"/>
    <w:rsid w:val="00B906FE"/>
    <w:rsid w:val="00B90B40"/>
    <w:rsid w:val="00B90FA4"/>
    <w:rsid w:val="00B91314"/>
    <w:rsid w:val="00B92399"/>
    <w:rsid w:val="00B92D9C"/>
    <w:rsid w:val="00B93569"/>
    <w:rsid w:val="00B94991"/>
    <w:rsid w:val="00B94D24"/>
    <w:rsid w:val="00B966D7"/>
    <w:rsid w:val="00B96ADF"/>
    <w:rsid w:val="00B96E03"/>
    <w:rsid w:val="00B97F13"/>
    <w:rsid w:val="00BA0725"/>
    <w:rsid w:val="00BA0DA8"/>
    <w:rsid w:val="00BA1978"/>
    <w:rsid w:val="00BA1A5D"/>
    <w:rsid w:val="00BA24E0"/>
    <w:rsid w:val="00BA268A"/>
    <w:rsid w:val="00BA3DF6"/>
    <w:rsid w:val="00BA4D70"/>
    <w:rsid w:val="00BA5003"/>
    <w:rsid w:val="00BA5183"/>
    <w:rsid w:val="00BA525F"/>
    <w:rsid w:val="00BA5AEF"/>
    <w:rsid w:val="00BA5CDA"/>
    <w:rsid w:val="00BA6386"/>
    <w:rsid w:val="00BA6DC8"/>
    <w:rsid w:val="00BA709D"/>
    <w:rsid w:val="00BA7AA6"/>
    <w:rsid w:val="00BB07D8"/>
    <w:rsid w:val="00BB1667"/>
    <w:rsid w:val="00BB1DA0"/>
    <w:rsid w:val="00BB21F4"/>
    <w:rsid w:val="00BB22DE"/>
    <w:rsid w:val="00BB23AF"/>
    <w:rsid w:val="00BB2CF6"/>
    <w:rsid w:val="00BB2DEA"/>
    <w:rsid w:val="00BB34BF"/>
    <w:rsid w:val="00BB5433"/>
    <w:rsid w:val="00BB5441"/>
    <w:rsid w:val="00BB581D"/>
    <w:rsid w:val="00BB5CC5"/>
    <w:rsid w:val="00BB60AA"/>
    <w:rsid w:val="00BB6357"/>
    <w:rsid w:val="00BB725B"/>
    <w:rsid w:val="00BB7B53"/>
    <w:rsid w:val="00BC0DFD"/>
    <w:rsid w:val="00BC27D5"/>
    <w:rsid w:val="00BC2AA0"/>
    <w:rsid w:val="00BC2BB2"/>
    <w:rsid w:val="00BC2CF7"/>
    <w:rsid w:val="00BC315D"/>
    <w:rsid w:val="00BC322A"/>
    <w:rsid w:val="00BC4E4D"/>
    <w:rsid w:val="00BC4F19"/>
    <w:rsid w:val="00BC5076"/>
    <w:rsid w:val="00BC68B6"/>
    <w:rsid w:val="00BC6B42"/>
    <w:rsid w:val="00BC6C99"/>
    <w:rsid w:val="00BC7037"/>
    <w:rsid w:val="00BC7B1A"/>
    <w:rsid w:val="00BD1365"/>
    <w:rsid w:val="00BD158B"/>
    <w:rsid w:val="00BD2B94"/>
    <w:rsid w:val="00BD3801"/>
    <w:rsid w:val="00BD3DBF"/>
    <w:rsid w:val="00BD3EDE"/>
    <w:rsid w:val="00BD4316"/>
    <w:rsid w:val="00BD59A7"/>
    <w:rsid w:val="00BD5B22"/>
    <w:rsid w:val="00BD72D7"/>
    <w:rsid w:val="00BE016C"/>
    <w:rsid w:val="00BE085C"/>
    <w:rsid w:val="00BE14D2"/>
    <w:rsid w:val="00BE1911"/>
    <w:rsid w:val="00BE1B3B"/>
    <w:rsid w:val="00BE4CC0"/>
    <w:rsid w:val="00BE4EC6"/>
    <w:rsid w:val="00BE5730"/>
    <w:rsid w:val="00BE5AD0"/>
    <w:rsid w:val="00BE5F7F"/>
    <w:rsid w:val="00BE61A5"/>
    <w:rsid w:val="00BE6444"/>
    <w:rsid w:val="00BE7113"/>
    <w:rsid w:val="00BF0571"/>
    <w:rsid w:val="00BF0BBE"/>
    <w:rsid w:val="00BF116E"/>
    <w:rsid w:val="00BF1366"/>
    <w:rsid w:val="00BF167C"/>
    <w:rsid w:val="00BF1B7F"/>
    <w:rsid w:val="00BF2146"/>
    <w:rsid w:val="00BF2400"/>
    <w:rsid w:val="00BF4793"/>
    <w:rsid w:val="00BF4A24"/>
    <w:rsid w:val="00BF4D35"/>
    <w:rsid w:val="00BF4DBB"/>
    <w:rsid w:val="00BF5AE4"/>
    <w:rsid w:val="00BF7601"/>
    <w:rsid w:val="00BF771E"/>
    <w:rsid w:val="00BF7FE7"/>
    <w:rsid w:val="00C01BEE"/>
    <w:rsid w:val="00C0267F"/>
    <w:rsid w:val="00C0275A"/>
    <w:rsid w:val="00C0355E"/>
    <w:rsid w:val="00C04D6F"/>
    <w:rsid w:val="00C05587"/>
    <w:rsid w:val="00C05603"/>
    <w:rsid w:val="00C05D0E"/>
    <w:rsid w:val="00C0697C"/>
    <w:rsid w:val="00C07483"/>
    <w:rsid w:val="00C10003"/>
    <w:rsid w:val="00C107D4"/>
    <w:rsid w:val="00C11521"/>
    <w:rsid w:val="00C1176E"/>
    <w:rsid w:val="00C123CF"/>
    <w:rsid w:val="00C12DD3"/>
    <w:rsid w:val="00C13F97"/>
    <w:rsid w:val="00C13FB2"/>
    <w:rsid w:val="00C142D7"/>
    <w:rsid w:val="00C14B34"/>
    <w:rsid w:val="00C14EA9"/>
    <w:rsid w:val="00C15310"/>
    <w:rsid w:val="00C15C13"/>
    <w:rsid w:val="00C16AF7"/>
    <w:rsid w:val="00C16AFC"/>
    <w:rsid w:val="00C16CA3"/>
    <w:rsid w:val="00C174D5"/>
    <w:rsid w:val="00C175FD"/>
    <w:rsid w:val="00C21E10"/>
    <w:rsid w:val="00C23107"/>
    <w:rsid w:val="00C23109"/>
    <w:rsid w:val="00C23FA4"/>
    <w:rsid w:val="00C24243"/>
    <w:rsid w:val="00C2475B"/>
    <w:rsid w:val="00C25261"/>
    <w:rsid w:val="00C257EA"/>
    <w:rsid w:val="00C2586E"/>
    <w:rsid w:val="00C26647"/>
    <w:rsid w:val="00C26D41"/>
    <w:rsid w:val="00C2782A"/>
    <w:rsid w:val="00C313CB"/>
    <w:rsid w:val="00C31EC3"/>
    <w:rsid w:val="00C32CCB"/>
    <w:rsid w:val="00C33F78"/>
    <w:rsid w:val="00C33FCD"/>
    <w:rsid w:val="00C34A87"/>
    <w:rsid w:val="00C3564B"/>
    <w:rsid w:val="00C3743A"/>
    <w:rsid w:val="00C3769A"/>
    <w:rsid w:val="00C37EC4"/>
    <w:rsid w:val="00C404DE"/>
    <w:rsid w:val="00C41499"/>
    <w:rsid w:val="00C41A2D"/>
    <w:rsid w:val="00C424D3"/>
    <w:rsid w:val="00C431C4"/>
    <w:rsid w:val="00C43410"/>
    <w:rsid w:val="00C43488"/>
    <w:rsid w:val="00C44AB3"/>
    <w:rsid w:val="00C44CA4"/>
    <w:rsid w:val="00C44D95"/>
    <w:rsid w:val="00C457EE"/>
    <w:rsid w:val="00C50EFD"/>
    <w:rsid w:val="00C51270"/>
    <w:rsid w:val="00C52877"/>
    <w:rsid w:val="00C52C7E"/>
    <w:rsid w:val="00C5471F"/>
    <w:rsid w:val="00C54A93"/>
    <w:rsid w:val="00C556FE"/>
    <w:rsid w:val="00C55927"/>
    <w:rsid w:val="00C55AD0"/>
    <w:rsid w:val="00C5684A"/>
    <w:rsid w:val="00C60349"/>
    <w:rsid w:val="00C60740"/>
    <w:rsid w:val="00C60ABB"/>
    <w:rsid w:val="00C61C25"/>
    <w:rsid w:val="00C62166"/>
    <w:rsid w:val="00C63E0E"/>
    <w:rsid w:val="00C64B2D"/>
    <w:rsid w:val="00C6556B"/>
    <w:rsid w:val="00C668A8"/>
    <w:rsid w:val="00C671A7"/>
    <w:rsid w:val="00C67EC7"/>
    <w:rsid w:val="00C70EB3"/>
    <w:rsid w:val="00C71D3D"/>
    <w:rsid w:val="00C72508"/>
    <w:rsid w:val="00C72BB3"/>
    <w:rsid w:val="00C731E6"/>
    <w:rsid w:val="00C73643"/>
    <w:rsid w:val="00C75083"/>
    <w:rsid w:val="00C759C8"/>
    <w:rsid w:val="00C7619D"/>
    <w:rsid w:val="00C76CCB"/>
    <w:rsid w:val="00C76F19"/>
    <w:rsid w:val="00C77AE7"/>
    <w:rsid w:val="00C80189"/>
    <w:rsid w:val="00C80463"/>
    <w:rsid w:val="00C80DF2"/>
    <w:rsid w:val="00C80FAD"/>
    <w:rsid w:val="00C812CD"/>
    <w:rsid w:val="00C82042"/>
    <w:rsid w:val="00C8207C"/>
    <w:rsid w:val="00C822C3"/>
    <w:rsid w:val="00C82C58"/>
    <w:rsid w:val="00C83F6D"/>
    <w:rsid w:val="00C857B3"/>
    <w:rsid w:val="00C85C9A"/>
    <w:rsid w:val="00C85FAC"/>
    <w:rsid w:val="00C8747E"/>
    <w:rsid w:val="00C87545"/>
    <w:rsid w:val="00C87B25"/>
    <w:rsid w:val="00C87B79"/>
    <w:rsid w:val="00C90771"/>
    <w:rsid w:val="00C90783"/>
    <w:rsid w:val="00C91085"/>
    <w:rsid w:val="00C91200"/>
    <w:rsid w:val="00C925FB"/>
    <w:rsid w:val="00C92CE2"/>
    <w:rsid w:val="00C92E4D"/>
    <w:rsid w:val="00C92F86"/>
    <w:rsid w:val="00C92FBC"/>
    <w:rsid w:val="00C9472B"/>
    <w:rsid w:val="00C94BE3"/>
    <w:rsid w:val="00C94D59"/>
    <w:rsid w:val="00C95036"/>
    <w:rsid w:val="00C951FE"/>
    <w:rsid w:val="00C9579C"/>
    <w:rsid w:val="00C95CF8"/>
    <w:rsid w:val="00C9671E"/>
    <w:rsid w:val="00C97549"/>
    <w:rsid w:val="00CA01F5"/>
    <w:rsid w:val="00CA0588"/>
    <w:rsid w:val="00CA09AC"/>
    <w:rsid w:val="00CA2049"/>
    <w:rsid w:val="00CA27D0"/>
    <w:rsid w:val="00CA3040"/>
    <w:rsid w:val="00CA330E"/>
    <w:rsid w:val="00CA350B"/>
    <w:rsid w:val="00CA35BF"/>
    <w:rsid w:val="00CA3A2B"/>
    <w:rsid w:val="00CA4836"/>
    <w:rsid w:val="00CA5DE3"/>
    <w:rsid w:val="00CA622F"/>
    <w:rsid w:val="00CA77DA"/>
    <w:rsid w:val="00CA7F37"/>
    <w:rsid w:val="00CB0C1B"/>
    <w:rsid w:val="00CB346B"/>
    <w:rsid w:val="00CB3EAC"/>
    <w:rsid w:val="00CB40A9"/>
    <w:rsid w:val="00CB4191"/>
    <w:rsid w:val="00CB4A78"/>
    <w:rsid w:val="00CB6877"/>
    <w:rsid w:val="00CB70D3"/>
    <w:rsid w:val="00CC00E7"/>
    <w:rsid w:val="00CC0315"/>
    <w:rsid w:val="00CC03D1"/>
    <w:rsid w:val="00CC0472"/>
    <w:rsid w:val="00CC2C96"/>
    <w:rsid w:val="00CC3E9D"/>
    <w:rsid w:val="00CC400D"/>
    <w:rsid w:val="00CC4359"/>
    <w:rsid w:val="00CC4858"/>
    <w:rsid w:val="00CC56AA"/>
    <w:rsid w:val="00CC5921"/>
    <w:rsid w:val="00CC6228"/>
    <w:rsid w:val="00CC69CE"/>
    <w:rsid w:val="00CC7774"/>
    <w:rsid w:val="00CD0946"/>
    <w:rsid w:val="00CD1B6A"/>
    <w:rsid w:val="00CD2A3C"/>
    <w:rsid w:val="00CD34B5"/>
    <w:rsid w:val="00CD509D"/>
    <w:rsid w:val="00CD539A"/>
    <w:rsid w:val="00CD5A34"/>
    <w:rsid w:val="00CD615F"/>
    <w:rsid w:val="00CD6486"/>
    <w:rsid w:val="00CD711C"/>
    <w:rsid w:val="00CE0D0C"/>
    <w:rsid w:val="00CE0D77"/>
    <w:rsid w:val="00CE11F3"/>
    <w:rsid w:val="00CE1F29"/>
    <w:rsid w:val="00CE203F"/>
    <w:rsid w:val="00CE2BA4"/>
    <w:rsid w:val="00CE2CC8"/>
    <w:rsid w:val="00CE3393"/>
    <w:rsid w:val="00CE5521"/>
    <w:rsid w:val="00CE6851"/>
    <w:rsid w:val="00CE6A33"/>
    <w:rsid w:val="00CE7921"/>
    <w:rsid w:val="00CF0EC0"/>
    <w:rsid w:val="00CF2BAB"/>
    <w:rsid w:val="00CF32BE"/>
    <w:rsid w:val="00CF4F92"/>
    <w:rsid w:val="00D006B2"/>
    <w:rsid w:val="00D007B1"/>
    <w:rsid w:val="00D00BCB"/>
    <w:rsid w:val="00D0133A"/>
    <w:rsid w:val="00D015EE"/>
    <w:rsid w:val="00D01709"/>
    <w:rsid w:val="00D02541"/>
    <w:rsid w:val="00D043F1"/>
    <w:rsid w:val="00D04B9E"/>
    <w:rsid w:val="00D04DFD"/>
    <w:rsid w:val="00D051D9"/>
    <w:rsid w:val="00D0567A"/>
    <w:rsid w:val="00D05851"/>
    <w:rsid w:val="00D05CB2"/>
    <w:rsid w:val="00D0609C"/>
    <w:rsid w:val="00D0637D"/>
    <w:rsid w:val="00D06B50"/>
    <w:rsid w:val="00D06BFF"/>
    <w:rsid w:val="00D0713F"/>
    <w:rsid w:val="00D104D3"/>
    <w:rsid w:val="00D1182F"/>
    <w:rsid w:val="00D11B54"/>
    <w:rsid w:val="00D11F09"/>
    <w:rsid w:val="00D1201F"/>
    <w:rsid w:val="00D1283A"/>
    <w:rsid w:val="00D153CD"/>
    <w:rsid w:val="00D155F8"/>
    <w:rsid w:val="00D1610B"/>
    <w:rsid w:val="00D16CA3"/>
    <w:rsid w:val="00D17200"/>
    <w:rsid w:val="00D2125E"/>
    <w:rsid w:val="00D21DC4"/>
    <w:rsid w:val="00D21EB5"/>
    <w:rsid w:val="00D22291"/>
    <w:rsid w:val="00D230CC"/>
    <w:rsid w:val="00D2348B"/>
    <w:rsid w:val="00D234B4"/>
    <w:rsid w:val="00D23749"/>
    <w:rsid w:val="00D23EE3"/>
    <w:rsid w:val="00D23F47"/>
    <w:rsid w:val="00D24F81"/>
    <w:rsid w:val="00D2550A"/>
    <w:rsid w:val="00D257BA"/>
    <w:rsid w:val="00D25BEF"/>
    <w:rsid w:val="00D26862"/>
    <w:rsid w:val="00D26B53"/>
    <w:rsid w:val="00D27A49"/>
    <w:rsid w:val="00D3035E"/>
    <w:rsid w:val="00D305F6"/>
    <w:rsid w:val="00D307E2"/>
    <w:rsid w:val="00D3139A"/>
    <w:rsid w:val="00D31A5E"/>
    <w:rsid w:val="00D31AA9"/>
    <w:rsid w:val="00D3294D"/>
    <w:rsid w:val="00D33BB1"/>
    <w:rsid w:val="00D346F1"/>
    <w:rsid w:val="00D356B1"/>
    <w:rsid w:val="00D35F93"/>
    <w:rsid w:val="00D35FE2"/>
    <w:rsid w:val="00D36254"/>
    <w:rsid w:val="00D36805"/>
    <w:rsid w:val="00D36D9A"/>
    <w:rsid w:val="00D37C29"/>
    <w:rsid w:val="00D37D04"/>
    <w:rsid w:val="00D42A3F"/>
    <w:rsid w:val="00D4414F"/>
    <w:rsid w:val="00D451DD"/>
    <w:rsid w:val="00D46613"/>
    <w:rsid w:val="00D466AF"/>
    <w:rsid w:val="00D46B24"/>
    <w:rsid w:val="00D46BA5"/>
    <w:rsid w:val="00D46C11"/>
    <w:rsid w:val="00D47B6F"/>
    <w:rsid w:val="00D500B7"/>
    <w:rsid w:val="00D50263"/>
    <w:rsid w:val="00D50395"/>
    <w:rsid w:val="00D509AB"/>
    <w:rsid w:val="00D50A47"/>
    <w:rsid w:val="00D51636"/>
    <w:rsid w:val="00D517DF"/>
    <w:rsid w:val="00D51B18"/>
    <w:rsid w:val="00D5256F"/>
    <w:rsid w:val="00D53494"/>
    <w:rsid w:val="00D53C3B"/>
    <w:rsid w:val="00D540B9"/>
    <w:rsid w:val="00D54521"/>
    <w:rsid w:val="00D5465E"/>
    <w:rsid w:val="00D56F90"/>
    <w:rsid w:val="00D60635"/>
    <w:rsid w:val="00D6075E"/>
    <w:rsid w:val="00D61585"/>
    <w:rsid w:val="00D61F56"/>
    <w:rsid w:val="00D6266E"/>
    <w:rsid w:val="00D62884"/>
    <w:rsid w:val="00D62A29"/>
    <w:rsid w:val="00D63123"/>
    <w:rsid w:val="00D650AC"/>
    <w:rsid w:val="00D6549B"/>
    <w:rsid w:val="00D65C45"/>
    <w:rsid w:val="00D667B6"/>
    <w:rsid w:val="00D66B7F"/>
    <w:rsid w:val="00D66DFB"/>
    <w:rsid w:val="00D67059"/>
    <w:rsid w:val="00D670C9"/>
    <w:rsid w:val="00D6762E"/>
    <w:rsid w:val="00D7053D"/>
    <w:rsid w:val="00D71967"/>
    <w:rsid w:val="00D724AB"/>
    <w:rsid w:val="00D72C44"/>
    <w:rsid w:val="00D72D4E"/>
    <w:rsid w:val="00D72EE9"/>
    <w:rsid w:val="00D73D80"/>
    <w:rsid w:val="00D7409F"/>
    <w:rsid w:val="00D742E6"/>
    <w:rsid w:val="00D750D1"/>
    <w:rsid w:val="00D754E0"/>
    <w:rsid w:val="00D755B1"/>
    <w:rsid w:val="00D76611"/>
    <w:rsid w:val="00D76758"/>
    <w:rsid w:val="00D7688C"/>
    <w:rsid w:val="00D775C0"/>
    <w:rsid w:val="00D7796F"/>
    <w:rsid w:val="00D80635"/>
    <w:rsid w:val="00D8098C"/>
    <w:rsid w:val="00D81F3D"/>
    <w:rsid w:val="00D81F9E"/>
    <w:rsid w:val="00D82BD9"/>
    <w:rsid w:val="00D858D6"/>
    <w:rsid w:val="00D8666B"/>
    <w:rsid w:val="00D86B0F"/>
    <w:rsid w:val="00D86F36"/>
    <w:rsid w:val="00D87A4E"/>
    <w:rsid w:val="00D9003E"/>
    <w:rsid w:val="00D9008C"/>
    <w:rsid w:val="00D904AB"/>
    <w:rsid w:val="00D90E2D"/>
    <w:rsid w:val="00D92346"/>
    <w:rsid w:val="00D925FB"/>
    <w:rsid w:val="00D92B11"/>
    <w:rsid w:val="00D933C8"/>
    <w:rsid w:val="00D93BC3"/>
    <w:rsid w:val="00D96006"/>
    <w:rsid w:val="00D96CF0"/>
    <w:rsid w:val="00D9739C"/>
    <w:rsid w:val="00D97794"/>
    <w:rsid w:val="00D97C05"/>
    <w:rsid w:val="00D97E93"/>
    <w:rsid w:val="00DA04DC"/>
    <w:rsid w:val="00DA1564"/>
    <w:rsid w:val="00DA1B91"/>
    <w:rsid w:val="00DA2B04"/>
    <w:rsid w:val="00DA5246"/>
    <w:rsid w:val="00DA5726"/>
    <w:rsid w:val="00DA5BCD"/>
    <w:rsid w:val="00DA5C04"/>
    <w:rsid w:val="00DB081E"/>
    <w:rsid w:val="00DB0DD3"/>
    <w:rsid w:val="00DB11F2"/>
    <w:rsid w:val="00DB16CC"/>
    <w:rsid w:val="00DB1865"/>
    <w:rsid w:val="00DB1FC6"/>
    <w:rsid w:val="00DB37D0"/>
    <w:rsid w:val="00DB4488"/>
    <w:rsid w:val="00DB4CB8"/>
    <w:rsid w:val="00DB5478"/>
    <w:rsid w:val="00DB66FF"/>
    <w:rsid w:val="00DB71F3"/>
    <w:rsid w:val="00DC04A0"/>
    <w:rsid w:val="00DC04B9"/>
    <w:rsid w:val="00DC0A12"/>
    <w:rsid w:val="00DC0FAB"/>
    <w:rsid w:val="00DC10D0"/>
    <w:rsid w:val="00DC19B6"/>
    <w:rsid w:val="00DC223B"/>
    <w:rsid w:val="00DC2793"/>
    <w:rsid w:val="00DC2F4A"/>
    <w:rsid w:val="00DC2F66"/>
    <w:rsid w:val="00DC3ED3"/>
    <w:rsid w:val="00DC42A7"/>
    <w:rsid w:val="00DC52B6"/>
    <w:rsid w:val="00DC732D"/>
    <w:rsid w:val="00DC769B"/>
    <w:rsid w:val="00DD0075"/>
    <w:rsid w:val="00DD04CE"/>
    <w:rsid w:val="00DD0FA8"/>
    <w:rsid w:val="00DD1302"/>
    <w:rsid w:val="00DD1552"/>
    <w:rsid w:val="00DD1E67"/>
    <w:rsid w:val="00DD24F2"/>
    <w:rsid w:val="00DD2D5D"/>
    <w:rsid w:val="00DD2E1C"/>
    <w:rsid w:val="00DD2F69"/>
    <w:rsid w:val="00DD3260"/>
    <w:rsid w:val="00DD3DE5"/>
    <w:rsid w:val="00DD4139"/>
    <w:rsid w:val="00DD54B8"/>
    <w:rsid w:val="00DD5541"/>
    <w:rsid w:val="00DD5CBA"/>
    <w:rsid w:val="00DD78E5"/>
    <w:rsid w:val="00DD7BB5"/>
    <w:rsid w:val="00DE0AAD"/>
    <w:rsid w:val="00DE14B3"/>
    <w:rsid w:val="00DE1D5C"/>
    <w:rsid w:val="00DE20A1"/>
    <w:rsid w:val="00DE270E"/>
    <w:rsid w:val="00DE347F"/>
    <w:rsid w:val="00DE3667"/>
    <w:rsid w:val="00DE3A63"/>
    <w:rsid w:val="00DE429F"/>
    <w:rsid w:val="00DE54A7"/>
    <w:rsid w:val="00DE5BF6"/>
    <w:rsid w:val="00DE5FB2"/>
    <w:rsid w:val="00DE6DBF"/>
    <w:rsid w:val="00DF07A4"/>
    <w:rsid w:val="00DF18C2"/>
    <w:rsid w:val="00DF192B"/>
    <w:rsid w:val="00DF19D8"/>
    <w:rsid w:val="00DF307C"/>
    <w:rsid w:val="00DF316D"/>
    <w:rsid w:val="00DF5557"/>
    <w:rsid w:val="00DF5735"/>
    <w:rsid w:val="00DF57A5"/>
    <w:rsid w:val="00DF6BB5"/>
    <w:rsid w:val="00DF75A0"/>
    <w:rsid w:val="00DF7630"/>
    <w:rsid w:val="00DF7C59"/>
    <w:rsid w:val="00E00D1C"/>
    <w:rsid w:val="00E014BD"/>
    <w:rsid w:val="00E01D30"/>
    <w:rsid w:val="00E02364"/>
    <w:rsid w:val="00E04096"/>
    <w:rsid w:val="00E044A3"/>
    <w:rsid w:val="00E05AAC"/>
    <w:rsid w:val="00E05EFE"/>
    <w:rsid w:val="00E062B8"/>
    <w:rsid w:val="00E06C06"/>
    <w:rsid w:val="00E10489"/>
    <w:rsid w:val="00E10D6A"/>
    <w:rsid w:val="00E11F79"/>
    <w:rsid w:val="00E129E2"/>
    <w:rsid w:val="00E12A9E"/>
    <w:rsid w:val="00E12CB8"/>
    <w:rsid w:val="00E13837"/>
    <w:rsid w:val="00E13E96"/>
    <w:rsid w:val="00E13FA6"/>
    <w:rsid w:val="00E14F7C"/>
    <w:rsid w:val="00E15810"/>
    <w:rsid w:val="00E15918"/>
    <w:rsid w:val="00E15940"/>
    <w:rsid w:val="00E1598E"/>
    <w:rsid w:val="00E15BD8"/>
    <w:rsid w:val="00E15F1B"/>
    <w:rsid w:val="00E16CA9"/>
    <w:rsid w:val="00E16EE1"/>
    <w:rsid w:val="00E2044E"/>
    <w:rsid w:val="00E20A11"/>
    <w:rsid w:val="00E22FC3"/>
    <w:rsid w:val="00E23B1C"/>
    <w:rsid w:val="00E23CCF"/>
    <w:rsid w:val="00E26158"/>
    <w:rsid w:val="00E26188"/>
    <w:rsid w:val="00E3025F"/>
    <w:rsid w:val="00E31040"/>
    <w:rsid w:val="00E316CD"/>
    <w:rsid w:val="00E31F44"/>
    <w:rsid w:val="00E335BC"/>
    <w:rsid w:val="00E3550F"/>
    <w:rsid w:val="00E35A06"/>
    <w:rsid w:val="00E36CB0"/>
    <w:rsid w:val="00E36DA1"/>
    <w:rsid w:val="00E37911"/>
    <w:rsid w:val="00E40825"/>
    <w:rsid w:val="00E41941"/>
    <w:rsid w:val="00E41AB9"/>
    <w:rsid w:val="00E41B32"/>
    <w:rsid w:val="00E42B96"/>
    <w:rsid w:val="00E43928"/>
    <w:rsid w:val="00E4442D"/>
    <w:rsid w:val="00E455BB"/>
    <w:rsid w:val="00E46E4E"/>
    <w:rsid w:val="00E47934"/>
    <w:rsid w:val="00E479DE"/>
    <w:rsid w:val="00E47B70"/>
    <w:rsid w:val="00E50814"/>
    <w:rsid w:val="00E510A3"/>
    <w:rsid w:val="00E5151A"/>
    <w:rsid w:val="00E5161B"/>
    <w:rsid w:val="00E51CF4"/>
    <w:rsid w:val="00E51F94"/>
    <w:rsid w:val="00E53CD2"/>
    <w:rsid w:val="00E53FBF"/>
    <w:rsid w:val="00E547E0"/>
    <w:rsid w:val="00E560CC"/>
    <w:rsid w:val="00E56558"/>
    <w:rsid w:val="00E5679F"/>
    <w:rsid w:val="00E57ADA"/>
    <w:rsid w:val="00E60613"/>
    <w:rsid w:val="00E60D44"/>
    <w:rsid w:val="00E61511"/>
    <w:rsid w:val="00E61778"/>
    <w:rsid w:val="00E62515"/>
    <w:rsid w:val="00E627E5"/>
    <w:rsid w:val="00E62E73"/>
    <w:rsid w:val="00E63C17"/>
    <w:rsid w:val="00E6409F"/>
    <w:rsid w:val="00E6466D"/>
    <w:rsid w:val="00E655D8"/>
    <w:rsid w:val="00E65FB3"/>
    <w:rsid w:val="00E66351"/>
    <w:rsid w:val="00E705A3"/>
    <w:rsid w:val="00E70AE2"/>
    <w:rsid w:val="00E7221A"/>
    <w:rsid w:val="00E735F8"/>
    <w:rsid w:val="00E738B7"/>
    <w:rsid w:val="00E741B8"/>
    <w:rsid w:val="00E74CFD"/>
    <w:rsid w:val="00E751F7"/>
    <w:rsid w:val="00E75F84"/>
    <w:rsid w:val="00E762AF"/>
    <w:rsid w:val="00E765DB"/>
    <w:rsid w:val="00E765F5"/>
    <w:rsid w:val="00E76A81"/>
    <w:rsid w:val="00E776D2"/>
    <w:rsid w:val="00E80017"/>
    <w:rsid w:val="00E8090A"/>
    <w:rsid w:val="00E80C89"/>
    <w:rsid w:val="00E81441"/>
    <w:rsid w:val="00E822CC"/>
    <w:rsid w:val="00E84AA0"/>
    <w:rsid w:val="00E853C6"/>
    <w:rsid w:val="00E85FC9"/>
    <w:rsid w:val="00E8608B"/>
    <w:rsid w:val="00E86147"/>
    <w:rsid w:val="00E87041"/>
    <w:rsid w:val="00E87103"/>
    <w:rsid w:val="00E8723C"/>
    <w:rsid w:val="00E87F5F"/>
    <w:rsid w:val="00E9080E"/>
    <w:rsid w:val="00E90ECE"/>
    <w:rsid w:val="00E9133C"/>
    <w:rsid w:val="00E91C0A"/>
    <w:rsid w:val="00E91C97"/>
    <w:rsid w:val="00E92065"/>
    <w:rsid w:val="00E92BF0"/>
    <w:rsid w:val="00E933AA"/>
    <w:rsid w:val="00E93D39"/>
    <w:rsid w:val="00E9469A"/>
    <w:rsid w:val="00E94CCC"/>
    <w:rsid w:val="00E94D21"/>
    <w:rsid w:val="00E94EF0"/>
    <w:rsid w:val="00E950AD"/>
    <w:rsid w:val="00E95DCF"/>
    <w:rsid w:val="00E9630B"/>
    <w:rsid w:val="00E9662A"/>
    <w:rsid w:val="00EA0900"/>
    <w:rsid w:val="00EA1134"/>
    <w:rsid w:val="00EA1AE4"/>
    <w:rsid w:val="00EA1B27"/>
    <w:rsid w:val="00EA1EA4"/>
    <w:rsid w:val="00EA1FB7"/>
    <w:rsid w:val="00EA2024"/>
    <w:rsid w:val="00EA22D8"/>
    <w:rsid w:val="00EA3382"/>
    <w:rsid w:val="00EA36AC"/>
    <w:rsid w:val="00EA5793"/>
    <w:rsid w:val="00EA6B78"/>
    <w:rsid w:val="00EA6DB9"/>
    <w:rsid w:val="00EB032A"/>
    <w:rsid w:val="00EB0536"/>
    <w:rsid w:val="00EB0670"/>
    <w:rsid w:val="00EB0B1C"/>
    <w:rsid w:val="00EB0B64"/>
    <w:rsid w:val="00EB1819"/>
    <w:rsid w:val="00EB20F4"/>
    <w:rsid w:val="00EB25BA"/>
    <w:rsid w:val="00EB353B"/>
    <w:rsid w:val="00EB3AB2"/>
    <w:rsid w:val="00EB3B21"/>
    <w:rsid w:val="00EB3E16"/>
    <w:rsid w:val="00EB4201"/>
    <w:rsid w:val="00EB45D7"/>
    <w:rsid w:val="00EB48E5"/>
    <w:rsid w:val="00EB495A"/>
    <w:rsid w:val="00EB6BF4"/>
    <w:rsid w:val="00EB6F3A"/>
    <w:rsid w:val="00EB7026"/>
    <w:rsid w:val="00EB79E7"/>
    <w:rsid w:val="00EC0069"/>
    <w:rsid w:val="00EC011E"/>
    <w:rsid w:val="00EC1C4A"/>
    <w:rsid w:val="00EC2217"/>
    <w:rsid w:val="00EC2F3C"/>
    <w:rsid w:val="00EC457F"/>
    <w:rsid w:val="00EC507C"/>
    <w:rsid w:val="00EC53C0"/>
    <w:rsid w:val="00EC5644"/>
    <w:rsid w:val="00EC7EF7"/>
    <w:rsid w:val="00ED0803"/>
    <w:rsid w:val="00ED12C4"/>
    <w:rsid w:val="00ED1361"/>
    <w:rsid w:val="00ED13C0"/>
    <w:rsid w:val="00ED23D6"/>
    <w:rsid w:val="00ED3A13"/>
    <w:rsid w:val="00ED3AE5"/>
    <w:rsid w:val="00ED49A2"/>
    <w:rsid w:val="00ED4E38"/>
    <w:rsid w:val="00ED52BB"/>
    <w:rsid w:val="00ED5C26"/>
    <w:rsid w:val="00ED6CD4"/>
    <w:rsid w:val="00ED72FB"/>
    <w:rsid w:val="00ED7B10"/>
    <w:rsid w:val="00EE0394"/>
    <w:rsid w:val="00EE07EA"/>
    <w:rsid w:val="00EE0860"/>
    <w:rsid w:val="00EE116E"/>
    <w:rsid w:val="00EE151E"/>
    <w:rsid w:val="00EE1AAB"/>
    <w:rsid w:val="00EE1CF1"/>
    <w:rsid w:val="00EE2618"/>
    <w:rsid w:val="00EE46FB"/>
    <w:rsid w:val="00EE47F1"/>
    <w:rsid w:val="00EE4ABE"/>
    <w:rsid w:val="00EE6930"/>
    <w:rsid w:val="00EE7E23"/>
    <w:rsid w:val="00EE7F5B"/>
    <w:rsid w:val="00EF05DD"/>
    <w:rsid w:val="00EF0D69"/>
    <w:rsid w:val="00EF0F27"/>
    <w:rsid w:val="00EF1DC5"/>
    <w:rsid w:val="00EF2266"/>
    <w:rsid w:val="00EF2268"/>
    <w:rsid w:val="00EF2803"/>
    <w:rsid w:val="00EF4F68"/>
    <w:rsid w:val="00EF6B8A"/>
    <w:rsid w:val="00EF74B5"/>
    <w:rsid w:val="00EF78D5"/>
    <w:rsid w:val="00F004CB"/>
    <w:rsid w:val="00F00839"/>
    <w:rsid w:val="00F00BEF"/>
    <w:rsid w:val="00F00EEB"/>
    <w:rsid w:val="00F00FFE"/>
    <w:rsid w:val="00F02074"/>
    <w:rsid w:val="00F02290"/>
    <w:rsid w:val="00F025F8"/>
    <w:rsid w:val="00F02B6A"/>
    <w:rsid w:val="00F02E77"/>
    <w:rsid w:val="00F02F5A"/>
    <w:rsid w:val="00F03701"/>
    <w:rsid w:val="00F03727"/>
    <w:rsid w:val="00F039C0"/>
    <w:rsid w:val="00F03B03"/>
    <w:rsid w:val="00F064C4"/>
    <w:rsid w:val="00F065C4"/>
    <w:rsid w:val="00F06BA1"/>
    <w:rsid w:val="00F07156"/>
    <w:rsid w:val="00F0736D"/>
    <w:rsid w:val="00F102CE"/>
    <w:rsid w:val="00F1117A"/>
    <w:rsid w:val="00F11976"/>
    <w:rsid w:val="00F11F95"/>
    <w:rsid w:val="00F122F3"/>
    <w:rsid w:val="00F1230E"/>
    <w:rsid w:val="00F142E6"/>
    <w:rsid w:val="00F1445E"/>
    <w:rsid w:val="00F14F3B"/>
    <w:rsid w:val="00F1534E"/>
    <w:rsid w:val="00F1644F"/>
    <w:rsid w:val="00F16C32"/>
    <w:rsid w:val="00F171AF"/>
    <w:rsid w:val="00F174F7"/>
    <w:rsid w:val="00F20144"/>
    <w:rsid w:val="00F20479"/>
    <w:rsid w:val="00F204E4"/>
    <w:rsid w:val="00F21169"/>
    <w:rsid w:val="00F21521"/>
    <w:rsid w:val="00F22BDE"/>
    <w:rsid w:val="00F23D60"/>
    <w:rsid w:val="00F2403E"/>
    <w:rsid w:val="00F2543A"/>
    <w:rsid w:val="00F25EDF"/>
    <w:rsid w:val="00F261B0"/>
    <w:rsid w:val="00F272E2"/>
    <w:rsid w:val="00F27C88"/>
    <w:rsid w:val="00F309DA"/>
    <w:rsid w:val="00F31C71"/>
    <w:rsid w:val="00F333E8"/>
    <w:rsid w:val="00F33B24"/>
    <w:rsid w:val="00F346C9"/>
    <w:rsid w:val="00F351FC"/>
    <w:rsid w:val="00F35868"/>
    <w:rsid w:val="00F373EF"/>
    <w:rsid w:val="00F376A3"/>
    <w:rsid w:val="00F37706"/>
    <w:rsid w:val="00F37D03"/>
    <w:rsid w:val="00F400DF"/>
    <w:rsid w:val="00F40392"/>
    <w:rsid w:val="00F40BE4"/>
    <w:rsid w:val="00F4140A"/>
    <w:rsid w:val="00F41614"/>
    <w:rsid w:val="00F4175B"/>
    <w:rsid w:val="00F42074"/>
    <w:rsid w:val="00F42449"/>
    <w:rsid w:val="00F426A7"/>
    <w:rsid w:val="00F437E8"/>
    <w:rsid w:val="00F43EAB"/>
    <w:rsid w:val="00F44CCE"/>
    <w:rsid w:val="00F452CE"/>
    <w:rsid w:val="00F4544E"/>
    <w:rsid w:val="00F45D69"/>
    <w:rsid w:val="00F47D83"/>
    <w:rsid w:val="00F50880"/>
    <w:rsid w:val="00F52602"/>
    <w:rsid w:val="00F52EF0"/>
    <w:rsid w:val="00F538D4"/>
    <w:rsid w:val="00F53CDE"/>
    <w:rsid w:val="00F53D3A"/>
    <w:rsid w:val="00F546A9"/>
    <w:rsid w:val="00F55211"/>
    <w:rsid w:val="00F558D1"/>
    <w:rsid w:val="00F5630D"/>
    <w:rsid w:val="00F57A10"/>
    <w:rsid w:val="00F60056"/>
    <w:rsid w:val="00F6094C"/>
    <w:rsid w:val="00F60A8E"/>
    <w:rsid w:val="00F60C13"/>
    <w:rsid w:val="00F60F15"/>
    <w:rsid w:val="00F6119E"/>
    <w:rsid w:val="00F629AA"/>
    <w:rsid w:val="00F63154"/>
    <w:rsid w:val="00F63874"/>
    <w:rsid w:val="00F6482C"/>
    <w:rsid w:val="00F65177"/>
    <w:rsid w:val="00F6526B"/>
    <w:rsid w:val="00F65EAB"/>
    <w:rsid w:val="00F672C9"/>
    <w:rsid w:val="00F67FBE"/>
    <w:rsid w:val="00F71A18"/>
    <w:rsid w:val="00F720AC"/>
    <w:rsid w:val="00F72188"/>
    <w:rsid w:val="00F7220C"/>
    <w:rsid w:val="00F72241"/>
    <w:rsid w:val="00F738A6"/>
    <w:rsid w:val="00F73FB3"/>
    <w:rsid w:val="00F75001"/>
    <w:rsid w:val="00F7691A"/>
    <w:rsid w:val="00F76CDB"/>
    <w:rsid w:val="00F76F90"/>
    <w:rsid w:val="00F80B12"/>
    <w:rsid w:val="00F812C5"/>
    <w:rsid w:val="00F82307"/>
    <w:rsid w:val="00F827FE"/>
    <w:rsid w:val="00F839F0"/>
    <w:rsid w:val="00F83D4E"/>
    <w:rsid w:val="00F87F3C"/>
    <w:rsid w:val="00F90629"/>
    <w:rsid w:val="00F92027"/>
    <w:rsid w:val="00F93897"/>
    <w:rsid w:val="00F942BC"/>
    <w:rsid w:val="00F94702"/>
    <w:rsid w:val="00F94E4F"/>
    <w:rsid w:val="00F95602"/>
    <w:rsid w:val="00F95942"/>
    <w:rsid w:val="00F959D5"/>
    <w:rsid w:val="00F95F6D"/>
    <w:rsid w:val="00F97058"/>
    <w:rsid w:val="00F97294"/>
    <w:rsid w:val="00F9784E"/>
    <w:rsid w:val="00F97893"/>
    <w:rsid w:val="00F97A50"/>
    <w:rsid w:val="00FA046E"/>
    <w:rsid w:val="00FA0EE0"/>
    <w:rsid w:val="00FA16B6"/>
    <w:rsid w:val="00FA1FAB"/>
    <w:rsid w:val="00FA2FB9"/>
    <w:rsid w:val="00FA54F4"/>
    <w:rsid w:val="00FA6617"/>
    <w:rsid w:val="00FA6875"/>
    <w:rsid w:val="00FA6A0F"/>
    <w:rsid w:val="00FA6D4C"/>
    <w:rsid w:val="00FB121C"/>
    <w:rsid w:val="00FB12A8"/>
    <w:rsid w:val="00FB1CA1"/>
    <w:rsid w:val="00FB2360"/>
    <w:rsid w:val="00FB2B3F"/>
    <w:rsid w:val="00FB2D06"/>
    <w:rsid w:val="00FB37AA"/>
    <w:rsid w:val="00FB5636"/>
    <w:rsid w:val="00FB61CB"/>
    <w:rsid w:val="00FB7088"/>
    <w:rsid w:val="00FB70A2"/>
    <w:rsid w:val="00FB75E7"/>
    <w:rsid w:val="00FB7A2C"/>
    <w:rsid w:val="00FB7A96"/>
    <w:rsid w:val="00FC00BD"/>
    <w:rsid w:val="00FC0128"/>
    <w:rsid w:val="00FC1CB2"/>
    <w:rsid w:val="00FC1DB0"/>
    <w:rsid w:val="00FC1EE3"/>
    <w:rsid w:val="00FC1F89"/>
    <w:rsid w:val="00FC22A0"/>
    <w:rsid w:val="00FC3A68"/>
    <w:rsid w:val="00FC3ED0"/>
    <w:rsid w:val="00FC3F9E"/>
    <w:rsid w:val="00FC49B5"/>
    <w:rsid w:val="00FC4C8E"/>
    <w:rsid w:val="00FC5492"/>
    <w:rsid w:val="00FC557B"/>
    <w:rsid w:val="00FC763A"/>
    <w:rsid w:val="00FC79C4"/>
    <w:rsid w:val="00FD0425"/>
    <w:rsid w:val="00FD0C62"/>
    <w:rsid w:val="00FD0EB1"/>
    <w:rsid w:val="00FD0FC4"/>
    <w:rsid w:val="00FD15E1"/>
    <w:rsid w:val="00FD4963"/>
    <w:rsid w:val="00FD57FC"/>
    <w:rsid w:val="00FD66A5"/>
    <w:rsid w:val="00FD6B37"/>
    <w:rsid w:val="00FD6DCE"/>
    <w:rsid w:val="00FD6EBF"/>
    <w:rsid w:val="00FD729F"/>
    <w:rsid w:val="00FD72F0"/>
    <w:rsid w:val="00FD7E62"/>
    <w:rsid w:val="00FE04E0"/>
    <w:rsid w:val="00FE09DD"/>
    <w:rsid w:val="00FE202D"/>
    <w:rsid w:val="00FE348C"/>
    <w:rsid w:val="00FE3A25"/>
    <w:rsid w:val="00FE3A40"/>
    <w:rsid w:val="00FE3C56"/>
    <w:rsid w:val="00FE46D1"/>
    <w:rsid w:val="00FE595D"/>
    <w:rsid w:val="00FE5D2C"/>
    <w:rsid w:val="00FE6226"/>
    <w:rsid w:val="00FE6673"/>
    <w:rsid w:val="00FE6A54"/>
    <w:rsid w:val="00FE7055"/>
    <w:rsid w:val="00FE737C"/>
    <w:rsid w:val="00FE73F1"/>
    <w:rsid w:val="00FE7926"/>
    <w:rsid w:val="00FF0212"/>
    <w:rsid w:val="00FF04AB"/>
    <w:rsid w:val="00FF0665"/>
    <w:rsid w:val="00FF093E"/>
    <w:rsid w:val="00FF09D5"/>
    <w:rsid w:val="00FF0E27"/>
    <w:rsid w:val="00FF108E"/>
    <w:rsid w:val="00FF1C53"/>
    <w:rsid w:val="00FF20D9"/>
    <w:rsid w:val="00FF28B3"/>
    <w:rsid w:val="00FF42AD"/>
    <w:rsid w:val="00FF5CDD"/>
    <w:rsid w:val="00FF5E28"/>
    <w:rsid w:val="00FF6AE3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D3BAFFD"/>
  <w15:docId w15:val="{F36DA03D-078C-4634-8131-E57A54E6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4C"/>
    <w:pPr>
      <w:spacing w:line="360" w:lineRule="auto"/>
      <w:jc w:val="both"/>
    </w:pPr>
    <w:rPr>
      <w:rFonts w:ascii="Arial" w:hAnsi="Arial"/>
      <w:szCs w:val="24"/>
      <w:lang w:val="es-CL" w:eastAsia="es-CL"/>
    </w:rPr>
  </w:style>
  <w:style w:type="paragraph" w:styleId="Ttulo1">
    <w:name w:val="heading 1"/>
    <w:aliases w:val="Heading 1 Char,ModelerHeading1"/>
    <w:basedOn w:val="Normal"/>
    <w:next w:val="Normal"/>
    <w:qFormat/>
    <w:rsid w:val="00A714A6"/>
    <w:pPr>
      <w:keepNext/>
      <w:numPr>
        <w:numId w:val="9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uiPriority w:val="9"/>
    <w:qFormat/>
    <w:rsid w:val="006C0A82"/>
    <w:pPr>
      <w:keepNext/>
      <w:spacing w:before="12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C0A82"/>
    <w:pPr>
      <w:keepNext/>
      <w:numPr>
        <w:ilvl w:val="2"/>
        <w:numId w:val="9"/>
      </w:numPr>
      <w:spacing w:before="12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C0A82"/>
    <w:pPr>
      <w:keepNext/>
      <w:numPr>
        <w:ilvl w:val="3"/>
        <w:numId w:val="9"/>
      </w:numPr>
      <w:spacing w:before="12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qFormat/>
    <w:rsid w:val="006C0A82"/>
    <w:pPr>
      <w:numPr>
        <w:ilvl w:val="4"/>
        <w:numId w:val="9"/>
      </w:numPr>
      <w:spacing w:before="120" w:after="12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uiPriority w:val="99"/>
    <w:qFormat/>
    <w:rsid w:val="006C0A82"/>
    <w:pPr>
      <w:numPr>
        <w:ilvl w:val="5"/>
        <w:numId w:val="9"/>
      </w:numPr>
      <w:spacing w:before="120" w:after="12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F7D13"/>
    <w:pPr>
      <w:tabs>
        <w:tab w:val="num" w:pos="1296"/>
      </w:tabs>
      <w:spacing w:before="240" w:after="60" w:line="240" w:lineRule="auto"/>
      <w:ind w:left="1296" w:hanging="1296"/>
      <w:outlineLvl w:val="6"/>
    </w:pPr>
    <w:rPr>
      <w:szCs w:val="20"/>
      <w:lang w:val="es-ES_tradnl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9F7D13"/>
    <w:pPr>
      <w:tabs>
        <w:tab w:val="num" w:pos="1800"/>
      </w:tabs>
      <w:spacing w:before="240" w:after="60" w:line="240" w:lineRule="auto"/>
      <w:ind w:left="1440" w:hanging="1440"/>
      <w:outlineLvl w:val="7"/>
    </w:pPr>
    <w:rPr>
      <w:i/>
      <w:szCs w:val="20"/>
      <w:lang w:val="es-ES_tradnl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9F7D1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b/>
      <w:i/>
      <w:sz w:val="18"/>
      <w:szCs w:val="20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A45E2"/>
    <w:pPr>
      <w:spacing w:after="120"/>
    </w:pPr>
  </w:style>
  <w:style w:type="numbering" w:customStyle="1" w:styleId="EstiloConvietasSymbolsmboloIzquierda063cmSangraf">
    <w:name w:val="Estilo Con viñetas Symbol (símbolo) Izquierda:  063 cm Sangría f..."/>
    <w:basedOn w:val="Sinlista"/>
    <w:rsid w:val="00734291"/>
    <w:pPr>
      <w:numPr>
        <w:numId w:val="2"/>
      </w:numPr>
    </w:pPr>
  </w:style>
  <w:style w:type="numbering" w:customStyle="1" w:styleId="EstiloConvietasCourierNewIzquierda19cmSangrafrances">
    <w:name w:val="Estilo Con viñetas Courier New Izquierda:  19 cm Sangría frances..."/>
    <w:basedOn w:val="Sinlista"/>
    <w:rsid w:val="00734291"/>
    <w:pPr>
      <w:numPr>
        <w:numId w:val="3"/>
      </w:numPr>
    </w:pPr>
  </w:style>
  <w:style w:type="numbering" w:customStyle="1" w:styleId="EstiloConvietasCourierNewIzquierda19cmSangrafrances1">
    <w:name w:val="Estilo Con viñetas Courier New Izquierda:  19 cm Sangría frances...1"/>
    <w:basedOn w:val="Sinlista"/>
    <w:rsid w:val="00CA4836"/>
    <w:pPr>
      <w:numPr>
        <w:numId w:val="4"/>
      </w:numPr>
    </w:pPr>
  </w:style>
  <w:style w:type="numbering" w:customStyle="1" w:styleId="EstiloConvietasSymbolsmboloIzquierda444cmSangraf">
    <w:name w:val="Estilo Con viñetas Symbol (símbolo) Izquierda:  444 cm Sangría f..."/>
    <w:basedOn w:val="Sinlista"/>
    <w:rsid w:val="00CA4836"/>
    <w:pPr>
      <w:numPr>
        <w:numId w:val="5"/>
      </w:numPr>
    </w:pPr>
  </w:style>
  <w:style w:type="paragraph" w:styleId="TDC1">
    <w:name w:val="toc 1"/>
    <w:basedOn w:val="Normal"/>
    <w:next w:val="Normal"/>
    <w:autoRedefine/>
    <w:uiPriority w:val="39"/>
    <w:rsid w:val="001A5C8B"/>
  </w:style>
  <w:style w:type="paragraph" w:styleId="TDC2">
    <w:name w:val="toc 2"/>
    <w:basedOn w:val="Normal"/>
    <w:next w:val="Normal"/>
    <w:autoRedefine/>
    <w:uiPriority w:val="39"/>
    <w:rsid w:val="002177B1"/>
    <w:pPr>
      <w:tabs>
        <w:tab w:val="left" w:pos="851"/>
        <w:tab w:val="right" w:leader="dot" w:pos="8828"/>
      </w:tabs>
      <w:ind w:left="113"/>
    </w:pPr>
  </w:style>
  <w:style w:type="paragraph" w:styleId="TDC3">
    <w:name w:val="toc 3"/>
    <w:basedOn w:val="Normal"/>
    <w:next w:val="Normal"/>
    <w:autoRedefine/>
    <w:uiPriority w:val="39"/>
    <w:rsid w:val="00B8738C"/>
    <w:pPr>
      <w:tabs>
        <w:tab w:val="left" w:pos="1134"/>
        <w:tab w:val="right" w:leader="dot" w:pos="8828"/>
      </w:tabs>
      <w:ind w:left="142"/>
    </w:pPr>
  </w:style>
  <w:style w:type="paragraph" w:styleId="TDC4">
    <w:name w:val="toc 4"/>
    <w:basedOn w:val="Normal"/>
    <w:next w:val="Normal"/>
    <w:autoRedefine/>
    <w:uiPriority w:val="39"/>
    <w:rsid w:val="002177B1"/>
    <w:pPr>
      <w:tabs>
        <w:tab w:val="left" w:pos="1418"/>
        <w:tab w:val="right" w:leader="dot" w:pos="8828"/>
      </w:tabs>
      <w:ind w:left="340"/>
    </w:pPr>
  </w:style>
  <w:style w:type="paragraph" w:styleId="TDC5">
    <w:name w:val="toc 5"/>
    <w:basedOn w:val="Normal"/>
    <w:next w:val="Normal"/>
    <w:autoRedefine/>
    <w:uiPriority w:val="39"/>
    <w:rsid w:val="002177B1"/>
    <w:pPr>
      <w:tabs>
        <w:tab w:val="left" w:pos="1701"/>
        <w:tab w:val="right" w:leader="dot" w:pos="8828"/>
      </w:tabs>
      <w:ind w:left="454"/>
    </w:pPr>
  </w:style>
  <w:style w:type="paragraph" w:styleId="TDC6">
    <w:name w:val="toc 6"/>
    <w:basedOn w:val="Normal"/>
    <w:next w:val="Normal"/>
    <w:autoRedefine/>
    <w:semiHidden/>
    <w:rsid w:val="002177B1"/>
    <w:pPr>
      <w:tabs>
        <w:tab w:val="left" w:pos="1985"/>
        <w:tab w:val="right" w:leader="dot" w:pos="8828"/>
      </w:tabs>
      <w:ind w:left="567"/>
    </w:pPr>
  </w:style>
  <w:style w:type="character" w:styleId="Hipervnculo">
    <w:name w:val="Hyperlink"/>
    <w:basedOn w:val="Fuentedeprrafopredeter"/>
    <w:uiPriority w:val="99"/>
    <w:rsid w:val="001A5C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868E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CA35B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A35B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A3F78"/>
  </w:style>
  <w:style w:type="paragraph" w:customStyle="1" w:styleId="fontlarge">
    <w:name w:val="fontlarge"/>
    <w:basedOn w:val="Normal"/>
    <w:rsid w:val="001B0503"/>
    <w:pPr>
      <w:spacing w:before="120" w:after="60" w:line="264" w:lineRule="atLeast"/>
      <w:ind w:right="360"/>
      <w:jc w:val="left"/>
    </w:pPr>
    <w:rPr>
      <w:rFonts w:ascii="Times New Roman" w:hAnsi="Times New Roman"/>
      <w:sz w:val="19"/>
      <w:szCs w:val="19"/>
    </w:rPr>
  </w:style>
  <w:style w:type="paragraph" w:styleId="NormalWeb">
    <w:name w:val="Normal (Web)"/>
    <w:basedOn w:val="Normal"/>
    <w:uiPriority w:val="99"/>
    <w:rsid w:val="00220075"/>
    <w:pPr>
      <w:spacing w:before="72" w:after="72" w:line="240" w:lineRule="auto"/>
      <w:jc w:val="left"/>
    </w:pPr>
    <w:rPr>
      <w:rFonts w:ascii="Times New Roman" w:hAnsi="Times New Roman"/>
      <w:sz w:val="24"/>
    </w:rPr>
  </w:style>
  <w:style w:type="paragraph" w:styleId="z-Principiodelformulario">
    <w:name w:val="HTML Top of Form"/>
    <w:basedOn w:val="Normal"/>
    <w:next w:val="Normal"/>
    <w:hidden/>
    <w:rsid w:val="006C2F6D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6C2F6D"/>
    <w:pPr>
      <w:pBdr>
        <w:top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paragraph" w:customStyle="1" w:styleId="DefinitionTerm">
    <w:name w:val="Definition Term"/>
    <w:basedOn w:val="Normal"/>
    <w:next w:val="Normal"/>
    <w:rsid w:val="006D5BFF"/>
    <w:pPr>
      <w:widowControl w:val="0"/>
      <w:spacing w:line="240" w:lineRule="auto"/>
      <w:jc w:val="left"/>
    </w:pPr>
    <w:rPr>
      <w:rFonts w:ascii="Times New Roman" w:hAnsi="Times New Roman"/>
      <w:snapToGrid w:val="0"/>
      <w:sz w:val="24"/>
      <w:szCs w:val="20"/>
      <w:lang w:val="es-ES_tradnl" w:eastAsia="es-ES"/>
    </w:rPr>
  </w:style>
  <w:style w:type="numbering" w:customStyle="1" w:styleId="EstiloConvietas">
    <w:name w:val="Estilo Con viñetas"/>
    <w:basedOn w:val="Sinlista"/>
    <w:rsid w:val="002F36A1"/>
    <w:pPr>
      <w:numPr>
        <w:numId w:val="6"/>
      </w:numPr>
    </w:pPr>
  </w:style>
  <w:style w:type="paragraph" w:customStyle="1" w:styleId="Default">
    <w:name w:val="Default"/>
    <w:rsid w:val="00313F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935D29"/>
    <w:pPr>
      <w:ind w:left="720"/>
    </w:pPr>
  </w:style>
  <w:style w:type="paragraph" w:styleId="Textodeglobo">
    <w:name w:val="Balloon Text"/>
    <w:basedOn w:val="Normal"/>
    <w:link w:val="TextodegloboCar"/>
    <w:rsid w:val="000151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5100"/>
    <w:rPr>
      <w:rFonts w:ascii="Tahoma" w:hAnsi="Tahoma" w:cs="Tahoma"/>
      <w:sz w:val="16"/>
      <w:szCs w:val="16"/>
      <w:lang w:val="es-CL" w:eastAsia="es-CL"/>
    </w:rPr>
  </w:style>
  <w:style w:type="character" w:styleId="nfasis">
    <w:name w:val="Emphasis"/>
    <w:basedOn w:val="Fuentedeprrafopredeter"/>
    <w:qFormat/>
    <w:rsid w:val="008A3575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9"/>
    <w:rsid w:val="0055794F"/>
    <w:rPr>
      <w:rFonts w:ascii="Arial" w:hAnsi="Arial"/>
      <w:b/>
      <w:bCs/>
      <w:szCs w:val="28"/>
      <w:lang w:val="es-CL" w:eastAsia="es-CL"/>
    </w:rPr>
  </w:style>
  <w:style w:type="character" w:styleId="Textoennegrita">
    <w:name w:val="Strong"/>
    <w:basedOn w:val="Fuentedeprrafopredeter"/>
    <w:qFormat/>
    <w:rsid w:val="001D0D2F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9"/>
    <w:rsid w:val="009F7D13"/>
    <w:rPr>
      <w:rFonts w:ascii="Arial" w:hAnsi="Arial"/>
      <w:sz w:val="22"/>
      <w:lang w:val="es-ES_tradnl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9F7D13"/>
    <w:rPr>
      <w:rFonts w:ascii="Arial" w:hAnsi="Arial"/>
      <w:i/>
      <w:sz w:val="22"/>
      <w:lang w:val="es-ES_tradnl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9F7D13"/>
    <w:rPr>
      <w:rFonts w:ascii="Arial" w:hAnsi="Arial"/>
      <w:b/>
      <w:i/>
      <w:sz w:val="18"/>
      <w:lang w:val="es-ES_tradnl" w:eastAsia="en-US"/>
    </w:rPr>
  </w:style>
  <w:style w:type="character" w:customStyle="1" w:styleId="apple-style-span">
    <w:name w:val="apple-style-span"/>
    <w:basedOn w:val="Fuentedeprrafopredeter"/>
    <w:rsid w:val="00F00FFE"/>
  </w:style>
  <w:style w:type="character" w:styleId="Textodelmarcadordeposicin">
    <w:name w:val="Placeholder Text"/>
    <w:basedOn w:val="Fuentedeprrafopredeter"/>
    <w:uiPriority w:val="99"/>
    <w:semiHidden/>
    <w:rsid w:val="000D3C51"/>
    <w:rPr>
      <w:color w:val="808080"/>
    </w:rPr>
  </w:style>
  <w:style w:type="paragraph" w:styleId="Mapadeldocumento">
    <w:name w:val="Document Map"/>
    <w:basedOn w:val="Normal"/>
    <w:link w:val="MapadeldocumentoCar"/>
    <w:rsid w:val="00F07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0736D"/>
    <w:rPr>
      <w:rFonts w:ascii="Tahoma" w:hAnsi="Tahoma" w:cs="Tahoma"/>
      <w:sz w:val="16"/>
      <w:szCs w:val="16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A697D"/>
    <w:rPr>
      <w:rFonts w:ascii="Arial" w:hAnsi="Arial" w:cs="Arial"/>
      <w:b/>
      <w:bCs/>
      <w:szCs w:val="26"/>
      <w:lang w:val="es-CL" w:eastAsia="es-CL"/>
    </w:rPr>
  </w:style>
  <w:style w:type="paragraph" w:customStyle="1" w:styleId="ABLOCKPARA">
    <w:name w:val="A BLOCK PARA"/>
    <w:basedOn w:val="Normal"/>
    <w:rsid w:val="001C4D2C"/>
    <w:pPr>
      <w:spacing w:before="60" w:after="60" w:line="240" w:lineRule="auto"/>
      <w:jc w:val="left"/>
    </w:pPr>
    <w:rPr>
      <w:szCs w:val="20"/>
      <w:lang w:eastAsia="en-US"/>
    </w:rPr>
  </w:style>
  <w:style w:type="paragraph" w:styleId="Sangradetextonormal">
    <w:name w:val="Body Text Indent"/>
    <w:basedOn w:val="Normal"/>
    <w:link w:val="SangradetextonormalCar"/>
    <w:rsid w:val="00B8419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B84190"/>
    <w:rPr>
      <w:rFonts w:ascii="Arial" w:hAnsi="Arial"/>
      <w:sz w:val="22"/>
      <w:szCs w:val="24"/>
      <w:lang w:val="es-CL" w:eastAsia="es-CL"/>
    </w:rPr>
  </w:style>
  <w:style w:type="character" w:styleId="Refdecomentario">
    <w:name w:val="annotation reference"/>
    <w:basedOn w:val="Fuentedeprrafopredeter"/>
    <w:rsid w:val="00F1197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1197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11976"/>
    <w:rPr>
      <w:rFonts w:ascii="Arial" w:hAnsi="Arial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119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11976"/>
    <w:rPr>
      <w:rFonts w:ascii="Arial" w:hAnsi="Arial"/>
      <w:b/>
      <w:bCs/>
      <w:lang w:val="es-CL" w:eastAsia="es-CL"/>
    </w:rPr>
  </w:style>
  <w:style w:type="paragraph" w:styleId="Revisin">
    <w:name w:val="Revision"/>
    <w:hidden/>
    <w:uiPriority w:val="99"/>
    <w:semiHidden/>
    <w:rsid w:val="00CB3EAC"/>
    <w:rPr>
      <w:rFonts w:ascii="Arial" w:hAnsi="Arial"/>
      <w:sz w:val="22"/>
      <w:szCs w:val="24"/>
      <w:lang w:val="es-CL" w:eastAsia="es-CL"/>
    </w:rPr>
  </w:style>
  <w:style w:type="paragraph" w:styleId="Sinespaciado">
    <w:name w:val="No Spacing"/>
    <w:uiPriority w:val="1"/>
    <w:qFormat/>
    <w:rsid w:val="00013404"/>
    <w:pPr>
      <w:jc w:val="both"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customStyle="1" w:styleId="CovFormText">
    <w:name w:val="Cov_Form Text"/>
    <w:basedOn w:val="Encabezado"/>
    <w:rsid w:val="00204AE4"/>
    <w:pPr>
      <w:tabs>
        <w:tab w:val="clear" w:pos="4419"/>
        <w:tab w:val="clear" w:pos="8838"/>
      </w:tabs>
      <w:spacing w:before="60" w:after="60" w:line="240" w:lineRule="auto"/>
      <w:jc w:val="left"/>
    </w:pPr>
    <w:rPr>
      <w:noProof/>
      <w:sz w:val="18"/>
      <w:szCs w:val="20"/>
      <w:lang w:val="es-ES_tradnl" w:eastAsia="es-ES"/>
    </w:rPr>
  </w:style>
  <w:style w:type="table" w:styleId="Listaclara-nfasis2">
    <w:name w:val="Light List Accent 2"/>
    <w:basedOn w:val="Tablanormal"/>
    <w:uiPriority w:val="61"/>
    <w:rsid w:val="00E91C0A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32B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bizHeading4">
    <w:name w:val="bizHeading4"/>
    <w:basedOn w:val="Ttulo4"/>
    <w:next w:val="Normal"/>
    <w:rsid w:val="00E765F5"/>
    <w:pPr>
      <w:numPr>
        <w:ilvl w:val="0"/>
        <w:numId w:val="0"/>
      </w:numPr>
      <w:tabs>
        <w:tab w:val="num" w:pos="1368"/>
      </w:tabs>
      <w:spacing w:after="60" w:line="240" w:lineRule="auto"/>
      <w:ind w:left="1368" w:hanging="864"/>
    </w:pPr>
    <w:rPr>
      <w:rFonts w:ascii="Verdana" w:hAnsi="Verdana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E765F5"/>
    <w:pPr>
      <w:spacing w:before="120" w:line="240" w:lineRule="auto"/>
    </w:pPr>
    <w:rPr>
      <w:szCs w:val="20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AD558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D5585"/>
    <w:rPr>
      <w:rFonts w:ascii="Arial" w:hAnsi="Arial"/>
      <w:sz w:val="22"/>
      <w:szCs w:val="24"/>
      <w:lang w:val="es-CL" w:eastAsia="es-CL"/>
    </w:rPr>
  </w:style>
  <w:style w:type="paragraph" w:customStyle="1" w:styleId="CdigoFuente">
    <w:name w:val="Código Fuente"/>
    <w:basedOn w:val="Normal"/>
    <w:link w:val="CdigoFuenteCar"/>
    <w:qFormat/>
    <w:rsid w:val="00844D3D"/>
    <w:pPr>
      <w:shd w:val="clear" w:color="auto" w:fill="D9D9D9" w:themeFill="background1" w:themeFillShade="D9"/>
      <w:spacing w:line="240" w:lineRule="auto"/>
    </w:pPr>
    <w:rPr>
      <w:rFonts w:ascii="Courier New" w:hAnsi="Courier New"/>
    </w:rPr>
  </w:style>
  <w:style w:type="character" w:customStyle="1" w:styleId="CdigoFuenteCar">
    <w:name w:val="Código Fuente Car"/>
    <w:basedOn w:val="Fuentedeprrafopredeter"/>
    <w:link w:val="CdigoFuente"/>
    <w:rsid w:val="00844D3D"/>
    <w:rPr>
      <w:rFonts w:ascii="Courier New" w:hAnsi="Courier New"/>
      <w:szCs w:val="24"/>
      <w:shd w:val="clear" w:color="auto" w:fill="D9D9D9" w:themeFill="background1" w:themeFillShade="D9"/>
      <w:lang w:val="es-CL" w:eastAsia="es-C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3C1"/>
    <w:rPr>
      <w:rFonts w:ascii="Arial" w:hAnsi="Arial"/>
      <w:sz w:val="22"/>
      <w:szCs w:val="24"/>
      <w:lang w:val="es-CL" w:eastAsia="es-CL"/>
    </w:rPr>
  </w:style>
  <w:style w:type="paragraph" w:styleId="Descripcin">
    <w:name w:val="caption"/>
    <w:basedOn w:val="Normal"/>
    <w:next w:val="Normal"/>
    <w:unhideWhenUsed/>
    <w:qFormat/>
    <w:rsid w:val="00DB448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Sombreadoclaro-nfasis5">
    <w:name w:val="Light Shading Accent 5"/>
    <w:basedOn w:val="Tablanormal"/>
    <w:uiPriority w:val="60"/>
    <w:rsid w:val="004F68F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edia2-nfasis2">
    <w:name w:val="Medium List 2 Accent 2"/>
    <w:basedOn w:val="Tablanormal"/>
    <w:uiPriority w:val="66"/>
    <w:rsid w:val="004F68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4F68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4F68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4F68F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1-nfasis2">
    <w:name w:val="Medium Grid 1 Accent 2"/>
    <w:basedOn w:val="Tablanormal"/>
    <w:uiPriority w:val="67"/>
    <w:rsid w:val="004F68F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2">
    <w:name w:val="Colorful Grid Accent 2"/>
    <w:basedOn w:val="Tablanormal"/>
    <w:uiPriority w:val="73"/>
    <w:rsid w:val="00B46CB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clara-nfasis3">
    <w:name w:val="Light Grid Accent 3"/>
    <w:basedOn w:val="Tablanormal"/>
    <w:uiPriority w:val="62"/>
    <w:rsid w:val="00912A4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0275A"/>
  </w:style>
  <w:style w:type="character" w:customStyle="1" w:styleId="TextoindependienteCar">
    <w:name w:val="Texto independiente Car"/>
    <w:basedOn w:val="Fuentedeprrafopredeter"/>
    <w:link w:val="Textoindependiente"/>
    <w:rsid w:val="00954F4C"/>
    <w:rPr>
      <w:rFonts w:ascii="Arial" w:hAnsi="Arial"/>
      <w:sz w:val="22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E95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13E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 w:eastAsia="en-US"/>
    </w:rPr>
  </w:style>
  <w:style w:type="table" w:styleId="Sombreadovistoso-nfasis2">
    <w:name w:val="Colorful Shading Accent 2"/>
    <w:basedOn w:val="Tablanormal"/>
    <w:uiPriority w:val="71"/>
    <w:rsid w:val="00513E95"/>
    <w:rPr>
      <w:rFonts w:asciiTheme="minorHAnsi" w:eastAsiaTheme="minorHAnsi" w:hAnsiTheme="minorHAnsi" w:cstheme="min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DDDDD"/>
                            <w:bottom w:val="none" w:sz="0" w:space="0" w:color="auto"/>
                            <w:right w:val="single" w:sz="4" w:space="0" w:color="DDDDDD"/>
                          </w:divBdr>
                          <w:divsChild>
                            <w:div w:id="19406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44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6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3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4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B2B2B2"/>
                        <w:right w:val="none" w:sz="0" w:space="0" w:color="auto"/>
                      </w:divBdr>
                      <w:divsChild>
                        <w:div w:id="2003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5" w:color="F0F0F0"/>
                            <w:bottom w:val="single" w:sz="24" w:space="6" w:color="F0F0F0"/>
                            <w:right w:val="single" w:sz="24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tudtecnologia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exus\Template%20Proyectos\Forma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CD60-8079-4472-A060-24E23D4E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Formato.dotx</Template>
  <TotalTime>0</TotalTime>
  <Pages>21</Pages>
  <Words>1579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ADEXUS S.A.</Company>
  <LinksUpToDate>false</LinksUpToDate>
  <CharactersWithSpaces>10245</CharactersWithSpaces>
  <SharedDoc>false</SharedDoc>
  <HLinks>
    <vt:vector size="198" baseType="variant">
      <vt:variant>
        <vt:i4>1572956</vt:i4>
      </vt:variant>
      <vt:variant>
        <vt:i4>192</vt:i4>
      </vt:variant>
      <vt:variant>
        <vt:i4>0</vt:i4>
      </vt:variant>
      <vt:variant>
        <vt:i4>5</vt:i4>
      </vt:variant>
      <vt:variant>
        <vt:lpwstr>http://www.adexus.cl/</vt:lpwstr>
      </vt:variant>
      <vt:variant>
        <vt:lpwstr/>
      </vt:variant>
      <vt:variant>
        <vt:i4>1638462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_Toc226782296</vt:lpwstr>
      </vt:variant>
      <vt:variant>
        <vt:i4>1638462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_Toc226782295</vt:lpwstr>
      </vt:variant>
      <vt:variant>
        <vt:i4>1638462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_Toc226782294</vt:lpwstr>
      </vt:variant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_Toc226782293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_Toc226782292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_Toc226782291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_Toc226782290</vt:lpwstr>
      </vt:variant>
      <vt:variant>
        <vt:i4>1572926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_Toc226782289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_Toc226782288</vt:lpwstr>
      </vt:variant>
      <vt:variant>
        <vt:i4>1572926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_Toc226782287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_Toc226782286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_Toc226782285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_Toc226782284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_Toc226782283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_Toc226782282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_Toc226782281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_Toc226782280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_Toc226782279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_Toc226782278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_Toc226782277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_Toc226782276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_Toc226782275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_Toc226782274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_Toc226782273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_Toc226782272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_Toc226782271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_Toc226782270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_Toc226782269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_Toc226782268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_Toc226782267</vt:lpwstr>
      </vt:variant>
      <vt:variant>
        <vt:i4>5046371</vt:i4>
      </vt:variant>
      <vt:variant>
        <vt:i4>0</vt:i4>
      </vt:variant>
      <vt:variant>
        <vt:i4>0</vt:i4>
      </vt:variant>
      <vt:variant>
        <vt:i4>5</vt:i4>
      </vt:variant>
      <vt:variant>
        <vt:lpwstr>mailto:ivargas@adexus.cl</vt:lpwstr>
      </vt:variant>
      <vt:variant>
        <vt:lpwstr/>
      </vt:variant>
      <vt:variant>
        <vt:i4>1572956</vt:i4>
      </vt:variant>
      <vt:variant>
        <vt:i4>5</vt:i4>
      </vt:variant>
      <vt:variant>
        <vt:i4>0</vt:i4>
      </vt:variant>
      <vt:variant>
        <vt:i4>5</vt:i4>
      </vt:variant>
      <vt:variant>
        <vt:lpwstr>http://www.adexus.cl/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jr-actt</dc:creator>
  <cp:lastModifiedBy>Alejandra Lillo Muñoz</cp:lastModifiedBy>
  <cp:revision>2</cp:revision>
  <cp:lastPrinted>2010-11-08T13:42:00Z</cp:lastPrinted>
  <dcterms:created xsi:type="dcterms:W3CDTF">2017-03-21T19:02:00Z</dcterms:created>
  <dcterms:modified xsi:type="dcterms:W3CDTF">2017-03-21T19:02:00Z</dcterms:modified>
</cp:coreProperties>
</file>